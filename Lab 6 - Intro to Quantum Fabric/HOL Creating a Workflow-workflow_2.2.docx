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3980A" w14:textId="77777777" w:rsidR="00084D6D" w:rsidRPr="003A2352" w:rsidRDefault="00084D6D" w:rsidP="0080032E">
      <w:pPr>
        <w:sectPr w:rsidR="00084D6D" w:rsidRPr="003A2352">
          <w:headerReference w:type="default" r:id="rId13"/>
          <w:footerReference w:type="even" r:id="rId14"/>
          <w:footerReference w:type="default" r:id="rId15"/>
          <w:headerReference w:type="first" r:id="rId16"/>
          <w:footerReference w:type="first" r:id="rId17"/>
          <w:pgSz w:w="11906" w:h="16838" w:code="9"/>
          <w:pgMar w:top="567" w:right="567" w:bottom="567" w:left="567" w:header="567" w:footer="567" w:gutter="0"/>
          <w:cols w:space="708"/>
          <w:titlePg/>
          <w:docGrid w:linePitch="360"/>
        </w:sectPr>
      </w:pPr>
      <w:bookmarkStart w:id="0" w:name="_Toc183344400"/>
      <w:bookmarkStart w:id="1" w:name="_Toc183344864"/>
    </w:p>
    <w:p w14:paraId="199C8317" w14:textId="77777777" w:rsidR="001F0576" w:rsidRPr="004E64EB" w:rsidRDefault="00072F5A" w:rsidP="0080032E">
      <w:pPr>
        <w:pStyle w:val="Heading1"/>
      </w:pPr>
      <w:bookmarkStart w:id="2" w:name="_Toc183346295"/>
      <w:bookmarkStart w:id="3" w:name="_Toc183346363"/>
      <w:bookmarkStart w:id="4" w:name="_Toc183347211"/>
      <w:bookmarkStart w:id="5" w:name="_Toc183409518"/>
      <w:bookmarkStart w:id="6" w:name="_Toc54007066"/>
      <w:r w:rsidRPr="004E64EB">
        <w:rPr>
          <w:noProof/>
          <w:lang w:eastAsia="en-US"/>
        </w:rPr>
        <mc:AlternateContent>
          <mc:Choice Requires="wps">
            <w:drawing>
              <wp:anchor distT="0" distB="0" distL="114300" distR="114300" simplePos="0" relativeHeight="251660800" behindDoc="0" locked="0" layoutInCell="1" allowOverlap="1" wp14:anchorId="2DB79F5F" wp14:editId="2DB79F60">
                <wp:simplePos x="0" y="0"/>
                <wp:positionH relativeFrom="page">
                  <wp:posOffset>512445</wp:posOffset>
                </wp:positionH>
                <wp:positionV relativeFrom="page">
                  <wp:posOffset>3674745</wp:posOffset>
                </wp:positionV>
                <wp:extent cx="6659880" cy="144018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880" cy="144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3050A" w14:textId="77777777" w:rsidR="0028559C" w:rsidRPr="00792740" w:rsidRDefault="0028559C" w:rsidP="00792740">
                            <w:pPr>
                              <w:rPr>
                                <w:rFonts w:ascii="Arial Bold" w:hAnsi="Arial Bold"/>
                                <w:color w:val="003E75" w:themeColor="accent1"/>
                                <w:sz w:val="48"/>
                                <w:szCs w:val="48"/>
                              </w:rPr>
                            </w:pPr>
                            <w:r>
                              <w:rPr>
                                <w:rFonts w:ascii="Arial Bold" w:hAnsi="Arial Bold"/>
                                <w:color w:val="003E75" w:themeColor="accent1"/>
                                <w:sz w:val="48"/>
                                <w:szCs w:val="48"/>
                              </w:rPr>
                              <w:t>Creating Workflow</w:t>
                            </w:r>
                          </w:p>
                          <w:p w14:paraId="65D54226" w14:textId="77777777" w:rsidR="0028559C" w:rsidRPr="00546300" w:rsidRDefault="0028559C" w:rsidP="00546300">
                            <w:pPr>
                              <w:rPr>
                                <w:b/>
                                <w:color w:val="003E75" w:themeColor="accent1"/>
                                <w:sz w:val="48"/>
                                <w:lang w:val="en-US"/>
                              </w:rPr>
                            </w:pPr>
                            <w:r w:rsidRPr="00546300">
                              <w:rPr>
                                <w:b/>
                                <w:color w:val="003E75" w:themeColor="accent1"/>
                                <w:sz w:val="48"/>
                                <w:lang w:val="en-US"/>
                              </w:rPr>
                              <w:t>Lab Guide</w:t>
                            </w:r>
                          </w:p>
                          <w:p w14:paraId="41578CC3" w14:textId="77777777" w:rsidR="0028559C" w:rsidRPr="00433254" w:rsidRDefault="0028559C" w:rsidP="00433254">
                            <w:pPr>
                              <w:rPr>
                                <w:b/>
                                <w:color w:val="003E75" w:themeColor="accent1"/>
                                <w:sz w:val="48"/>
                                <w:lang w:val="lb-L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79F5F" id="_x0000_t202" coordsize="21600,21600" o:spt="202" path="m,l,21600r21600,l21600,xe">
                <v:stroke joinstyle="miter"/>
                <v:path gradientshapeok="t" o:connecttype="rect"/>
              </v:shapetype>
              <v:shape id="Text Box 2" o:spid="_x0000_s1026" type="#_x0000_t202" style="position:absolute;margin-left:40.35pt;margin-top:289.35pt;width:524.4pt;height:113.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" filled="f" stroked="f">
                <v:textbox inset="0,0,0,0">
                  <w:txbxContent>
                    <w:p w14:paraId="63B3050A" w14:textId="77777777" w:rsidR="0028559C" w:rsidRPr="00792740" w:rsidRDefault="0028559C" w:rsidP="00792740">
                      <w:pPr>
                        <w:rPr>
                          <w:rFonts w:ascii="Arial Bold" w:hAnsi="Arial Bold"/>
                          <w:color w:val="003E75" w:themeColor="accent1"/>
                          <w:sz w:val="48"/>
                          <w:szCs w:val="48"/>
                        </w:rPr>
                      </w:pPr>
                      <w:r>
                        <w:rPr>
                          <w:rFonts w:ascii="Arial Bold" w:hAnsi="Arial Bold"/>
                          <w:color w:val="003E75" w:themeColor="accent1"/>
                          <w:sz w:val="48"/>
                          <w:szCs w:val="48"/>
                        </w:rPr>
                        <w:t>Creating Workflow</w:t>
                      </w:r>
                    </w:p>
                    <w:p w14:paraId="65D54226" w14:textId="77777777" w:rsidR="0028559C" w:rsidRPr="00546300" w:rsidRDefault="0028559C" w:rsidP="00546300">
                      <w:pPr>
                        <w:rPr>
                          <w:b/>
                          <w:color w:val="003E75" w:themeColor="accent1"/>
                          <w:sz w:val="48"/>
                          <w:lang w:val="en-US"/>
                        </w:rPr>
                      </w:pPr>
                      <w:r w:rsidRPr="00546300">
                        <w:rPr>
                          <w:b/>
                          <w:color w:val="003E75" w:themeColor="accent1"/>
                          <w:sz w:val="48"/>
                          <w:lang w:val="en-US"/>
                        </w:rPr>
                        <w:t>Lab Guide</w:t>
                      </w:r>
                    </w:p>
                    <w:p w14:paraId="41578CC3" w14:textId="77777777" w:rsidR="0028559C" w:rsidRPr="00433254" w:rsidRDefault="0028559C" w:rsidP="00433254">
                      <w:pPr>
                        <w:rPr>
                          <w:b/>
                          <w:color w:val="003E75" w:themeColor="accent1"/>
                          <w:sz w:val="48"/>
                          <w:lang w:val="lb-LU"/>
                        </w:rPr>
                      </w:pPr>
                    </w:p>
                  </w:txbxContent>
                </v:textbox>
                <w10:wrap anchorx="page" anchory="page"/>
              </v:shape>
            </w:pict>
          </mc:Fallback>
        </mc:AlternateContent>
      </w:r>
      <w:bookmarkEnd w:id="6"/>
    </w:p>
    <w:p w14:paraId="245DB976" w14:textId="77777777" w:rsidR="001F0576" w:rsidRPr="004E64EB" w:rsidRDefault="001F0576" w:rsidP="001F0576"/>
    <w:p w14:paraId="3AA0AEDF" w14:textId="77777777" w:rsidR="001F0576" w:rsidRPr="004E64EB" w:rsidRDefault="001F0576" w:rsidP="001F0576"/>
    <w:p w14:paraId="41617408" w14:textId="77777777" w:rsidR="001F0576" w:rsidRPr="004E64EB" w:rsidRDefault="001F0576" w:rsidP="001F0576"/>
    <w:p w14:paraId="52AD3AA3" w14:textId="77777777" w:rsidR="001F0576" w:rsidRPr="004E64EB" w:rsidRDefault="001F0576" w:rsidP="001F0576"/>
    <w:p w14:paraId="5AAF4FFC" w14:textId="77777777" w:rsidR="001F0576" w:rsidRPr="004E64EB" w:rsidRDefault="001F0576" w:rsidP="001F0576"/>
    <w:p w14:paraId="129C6F69" w14:textId="77777777" w:rsidR="001F0576" w:rsidRPr="004E64EB" w:rsidRDefault="001F0576" w:rsidP="001F0576"/>
    <w:p w14:paraId="166AC219" w14:textId="77777777" w:rsidR="001F0576" w:rsidRPr="004E64EB" w:rsidRDefault="001F0576" w:rsidP="001F0576"/>
    <w:p w14:paraId="18A50057" w14:textId="77777777" w:rsidR="001F0576" w:rsidRPr="004E64EB" w:rsidRDefault="001F0576" w:rsidP="001F0576"/>
    <w:p w14:paraId="0D0AD97C" w14:textId="77777777" w:rsidR="001F0576" w:rsidRPr="004E64EB" w:rsidRDefault="001F0576" w:rsidP="001F0576"/>
    <w:p w14:paraId="74460F49" w14:textId="77777777" w:rsidR="001F0576" w:rsidRPr="004E64EB" w:rsidRDefault="001F0576" w:rsidP="001F0576"/>
    <w:p w14:paraId="3EC547ED" w14:textId="77777777" w:rsidR="001F0576" w:rsidRPr="004E64EB" w:rsidRDefault="001F0576" w:rsidP="001F0576"/>
    <w:p w14:paraId="316511DC" w14:textId="77777777" w:rsidR="001F0576" w:rsidRPr="004E64EB" w:rsidRDefault="001F0576" w:rsidP="001F0576"/>
    <w:p w14:paraId="0D6AF8B2" w14:textId="77777777" w:rsidR="001F0576" w:rsidRPr="004E64EB" w:rsidRDefault="001F0576" w:rsidP="001F0576"/>
    <w:p w14:paraId="5BD37AFC" w14:textId="77777777" w:rsidR="001F0576" w:rsidRPr="004E64EB" w:rsidRDefault="001F0576" w:rsidP="001F0576"/>
    <w:p w14:paraId="5B2209D6" w14:textId="77777777" w:rsidR="001F0576" w:rsidRPr="004E64EB" w:rsidRDefault="001F0576" w:rsidP="001F0576"/>
    <w:p w14:paraId="43E02CFC" w14:textId="77777777" w:rsidR="001F0576" w:rsidRPr="004E64EB" w:rsidRDefault="001F0576" w:rsidP="001F0576"/>
    <w:p w14:paraId="0A2A9C03" w14:textId="77777777" w:rsidR="001F0576" w:rsidRPr="004E64EB" w:rsidRDefault="001F0576" w:rsidP="001F0576"/>
    <w:p w14:paraId="1FAFD81D" w14:textId="77777777" w:rsidR="001F0576" w:rsidRPr="004E64EB" w:rsidRDefault="001F0576" w:rsidP="001F0576"/>
    <w:p w14:paraId="38028CC7" w14:textId="77777777" w:rsidR="001F0576" w:rsidRPr="004E64EB" w:rsidRDefault="006C344E" w:rsidP="001F0576">
      <w:r w:rsidRPr="004E64EB">
        <w:rPr>
          <w:noProof/>
        </w:rPr>
        <w:drawing>
          <wp:inline distT="0" distB="0" distL="0" distR="0" wp14:anchorId="2241E949" wp14:editId="7830961C">
            <wp:extent cx="5939790" cy="1853565"/>
            <wp:effectExtent l="0" t="0" r="3810" b="635"/>
            <wp:docPr id="3" name="Picture 3" descr="C:\Users\hevans\OneDrive - Temenos\TEMENOS SCALE\Marketing Assets\Scale 2020-Email banner-no-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vans\OneDrive - Temenos\TEMENOS SCALE\Marketing Assets\Scale 2020-Email banner-no-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853565"/>
                    </a:xfrm>
                    <a:prstGeom prst="rect">
                      <a:avLst/>
                    </a:prstGeom>
                    <a:noFill/>
                    <a:ln>
                      <a:noFill/>
                    </a:ln>
                  </pic:spPr>
                </pic:pic>
              </a:graphicData>
            </a:graphic>
          </wp:inline>
        </w:drawing>
      </w:r>
    </w:p>
    <w:p w14:paraId="54DF89A1" w14:textId="77777777" w:rsidR="001F0576" w:rsidRPr="004E64EB" w:rsidRDefault="001F0576" w:rsidP="001F0576"/>
    <w:p w14:paraId="1EAFCF70" w14:textId="77777777" w:rsidR="001F0576" w:rsidRPr="004E64EB" w:rsidRDefault="001F0576" w:rsidP="0080032E">
      <w:pPr>
        <w:pStyle w:val="Heading1"/>
      </w:pPr>
    </w:p>
    <w:p w14:paraId="59B5CF62" w14:textId="77777777" w:rsidR="001F0576" w:rsidRPr="004E64EB" w:rsidRDefault="001F0576" w:rsidP="001F0576">
      <w:pPr>
        <w:pStyle w:val="Heading1"/>
        <w:jc w:val="right"/>
      </w:pPr>
    </w:p>
    <w:p w14:paraId="2EE1B852" w14:textId="77777777" w:rsidR="001F0576" w:rsidRPr="004E64EB" w:rsidRDefault="001F0576" w:rsidP="0080032E">
      <w:pPr>
        <w:pStyle w:val="Heading1"/>
      </w:pPr>
    </w:p>
    <w:p w14:paraId="2468F3D6" w14:textId="77777777" w:rsidR="001F0576" w:rsidRPr="004E64EB" w:rsidRDefault="001F0576" w:rsidP="001F0576"/>
    <w:p w14:paraId="695F2E9C" w14:textId="77777777" w:rsidR="001F0576" w:rsidRPr="004E64EB" w:rsidRDefault="001F0576" w:rsidP="001F0576"/>
    <w:p w14:paraId="038BF6A9" w14:textId="77777777" w:rsidR="001F0576" w:rsidRPr="004E64EB" w:rsidRDefault="001F0576" w:rsidP="001F0576"/>
    <w:p w14:paraId="2B8258A9" w14:textId="77777777" w:rsidR="001F0576" w:rsidRPr="004E64EB" w:rsidRDefault="001F0576" w:rsidP="001F0576"/>
    <w:p w14:paraId="429005C4" w14:textId="77777777" w:rsidR="001F0576" w:rsidRPr="004E64EB" w:rsidRDefault="001F0576" w:rsidP="001F0576"/>
    <w:p w14:paraId="2A39F6CA" w14:textId="77777777" w:rsidR="001F0576" w:rsidRPr="004E64EB" w:rsidRDefault="001F0576" w:rsidP="001F0576"/>
    <w:p w14:paraId="0CBD5AE8" w14:textId="77777777" w:rsidR="001F0576" w:rsidRPr="004E64EB" w:rsidRDefault="001F0576" w:rsidP="001F0576"/>
    <w:p w14:paraId="5755409C" w14:textId="77777777" w:rsidR="001F0576" w:rsidRPr="004E64EB" w:rsidRDefault="001F0576" w:rsidP="001F0576"/>
    <w:p w14:paraId="7C9C81B3" w14:textId="77777777" w:rsidR="001F0576" w:rsidRPr="004E64EB" w:rsidRDefault="001F0576" w:rsidP="001F0576"/>
    <w:p w14:paraId="1B28B8D9" w14:textId="77777777" w:rsidR="001F0576" w:rsidRPr="004E64EB" w:rsidRDefault="001F0576" w:rsidP="001F0576"/>
    <w:p w14:paraId="04482A63" w14:textId="77777777" w:rsidR="001F0576" w:rsidRPr="004E64EB" w:rsidRDefault="001F0576" w:rsidP="001F0576">
      <w:pPr>
        <w:pStyle w:val="Heading1"/>
        <w:jc w:val="right"/>
      </w:pPr>
    </w:p>
    <w:p w14:paraId="5F8ECB5D" w14:textId="77777777" w:rsidR="00084D6D" w:rsidRPr="004E64EB" w:rsidRDefault="00881A76" w:rsidP="0080032E">
      <w:pPr>
        <w:pStyle w:val="Heading1"/>
      </w:pPr>
      <w:r w:rsidRPr="004E64EB">
        <w:br w:type="page"/>
      </w:r>
      <w:bookmarkStart w:id="7" w:name="_Toc183347212"/>
      <w:bookmarkStart w:id="8" w:name="_Toc183409519"/>
      <w:bookmarkStart w:id="9" w:name="_Toc54007067"/>
      <w:bookmarkEnd w:id="0"/>
      <w:bookmarkEnd w:id="1"/>
      <w:bookmarkEnd w:id="2"/>
      <w:bookmarkEnd w:id="3"/>
      <w:r w:rsidRPr="004E64EB">
        <w:lastRenderedPageBreak/>
        <w:t>Table of Contents</w:t>
      </w:r>
      <w:bookmarkEnd w:id="4"/>
      <w:bookmarkEnd w:id="5"/>
      <w:bookmarkEnd w:id="7"/>
      <w:bookmarkEnd w:id="8"/>
      <w:bookmarkEnd w:id="9"/>
    </w:p>
    <w:p w14:paraId="041C9FDB" w14:textId="77777777" w:rsidR="00084D6D" w:rsidRPr="004E64EB" w:rsidRDefault="00084D6D" w:rsidP="0080032E"/>
    <w:p w14:paraId="457115D3" w14:textId="4A6BFB19" w:rsidR="0020324A" w:rsidRDefault="00A76CC5">
      <w:pPr>
        <w:pStyle w:val="TOC1"/>
        <w:rPr>
          <w:rFonts w:asciiTheme="minorHAnsi" w:eastAsiaTheme="minorEastAsia" w:hAnsiTheme="minorHAnsi" w:cstheme="minorBidi"/>
          <w:noProof/>
          <w:color w:val="auto"/>
          <w:sz w:val="24"/>
          <w:lang w:val="es-ES"/>
        </w:rPr>
      </w:pPr>
      <w:r w:rsidRPr="004E64EB">
        <w:fldChar w:fldCharType="begin"/>
      </w:r>
      <w:r w:rsidR="00881A76" w:rsidRPr="004E64EB">
        <w:instrText xml:space="preserve"> TOC \o "1-5" \h \z \u </w:instrText>
      </w:r>
      <w:r w:rsidRPr="004E64EB">
        <w:fldChar w:fldCharType="separate"/>
      </w:r>
      <w:hyperlink w:anchor="_Toc54007066" w:history="1">
        <w:r w:rsidR="0020324A">
          <w:rPr>
            <w:noProof/>
            <w:webHidden/>
          </w:rPr>
          <w:tab/>
        </w:r>
        <w:r w:rsidR="0020324A">
          <w:rPr>
            <w:noProof/>
            <w:webHidden/>
          </w:rPr>
          <w:fldChar w:fldCharType="begin"/>
        </w:r>
        <w:r w:rsidR="0020324A">
          <w:rPr>
            <w:noProof/>
            <w:webHidden/>
          </w:rPr>
          <w:instrText xml:space="preserve"> PAGEREF _Toc54007066 \h </w:instrText>
        </w:r>
        <w:r w:rsidR="0020324A">
          <w:rPr>
            <w:noProof/>
            <w:webHidden/>
          </w:rPr>
        </w:r>
        <w:r w:rsidR="0020324A">
          <w:rPr>
            <w:noProof/>
            <w:webHidden/>
          </w:rPr>
          <w:fldChar w:fldCharType="separate"/>
        </w:r>
        <w:r w:rsidR="0020324A">
          <w:rPr>
            <w:noProof/>
            <w:webHidden/>
          </w:rPr>
          <w:t>1</w:t>
        </w:r>
        <w:r w:rsidR="0020324A">
          <w:rPr>
            <w:noProof/>
            <w:webHidden/>
          </w:rPr>
          <w:fldChar w:fldCharType="end"/>
        </w:r>
      </w:hyperlink>
    </w:p>
    <w:p w14:paraId="1E5F0D5B" w14:textId="2C9BEC0A" w:rsidR="0020324A" w:rsidRDefault="0020324A">
      <w:pPr>
        <w:pStyle w:val="TOC1"/>
        <w:rPr>
          <w:rFonts w:asciiTheme="minorHAnsi" w:eastAsiaTheme="minorEastAsia" w:hAnsiTheme="minorHAnsi" w:cstheme="minorBidi"/>
          <w:noProof/>
          <w:color w:val="auto"/>
          <w:sz w:val="24"/>
          <w:lang w:val="es-ES"/>
        </w:rPr>
      </w:pPr>
      <w:hyperlink w:anchor="_Toc54007067" w:history="1">
        <w:r w:rsidRPr="00B35143">
          <w:rPr>
            <w:rStyle w:val="Hyperlink"/>
            <w:noProof/>
          </w:rPr>
          <w:t>Table of Contents</w:t>
        </w:r>
        <w:r>
          <w:rPr>
            <w:noProof/>
            <w:webHidden/>
          </w:rPr>
          <w:tab/>
        </w:r>
        <w:r>
          <w:rPr>
            <w:noProof/>
            <w:webHidden/>
          </w:rPr>
          <w:fldChar w:fldCharType="begin"/>
        </w:r>
        <w:r>
          <w:rPr>
            <w:noProof/>
            <w:webHidden/>
          </w:rPr>
          <w:instrText xml:space="preserve"> PAGEREF _Toc54007067 \h </w:instrText>
        </w:r>
        <w:r>
          <w:rPr>
            <w:noProof/>
            <w:webHidden/>
          </w:rPr>
        </w:r>
        <w:r>
          <w:rPr>
            <w:noProof/>
            <w:webHidden/>
          </w:rPr>
          <w:fldChar w:fldCharType="separate"/>
        </w:r>
        <w:r>
          <w:rPr>
            <w:noProof/>
            <w:webHidden/>
          </w:rPr>
          <w:t>3</w:t>
        </w:r>
        <w:r>
          <w:rPr>
            <w:noProof/>
            <w:webHidden/>
          </w:rPr>
          <w:fldChar w:fldCharType="end"/>
        </w:r>
      </w:hyperlink>
    </w:p>
    <w:p w14:paraId="3F901D65" w14:textId="1EF01F7E" w:rsidR="0020324A" w:rsidRDefault="0020324A">
      <w:pPr>
        <w:pStyle w:val="TOC1"/>
        <w:rPr>
          <w:rFonts w:asciiTheme="minorHAnsi" w:eastAsiaTheme="minorEastAsia" w:hAnsiTheme="minorHAnsi" w:cstheme="minorBidi"/>
          <w:noProof/>
          <w:color w:val="auto"/>
          <w:sz w:val="24"/>
          <w:lang w:val="es-ES"/>
        </w:rPr>
      </w:pPr>
      <w:hyperlink w:anchor="_Toc54007068" w:history="1">
        <w:r w:rsidRPr="00B35143">
          <w:rPr>
            <w:rStyle w:val="Hyperlink"/>
            <w:noProof/>
          </w:rPr>
          <w:t>Document History</w:t>
        </w:r>
        <w:r>
          <w:rPr>
            <w:noProof/>
            <w:webHidden/>
          </w:rPr>
          <w:tab/>
        </w:r>
        <w:r>
          <w:rPr>
            <w:noProof/>
            <w:webHidden/>
          </w:rPr>
          <w:fldChar w:fldCharType="begin"/>
        </w:r>
        <w:r>
          <w:rPr>
            <w:noProof/>
            <w:webHidden/>
          </w:rPr>
          <w:instrText xml:space="preserve"> PAGEREF _Toc54007068 \h </w:instrText>
        </w:r>
        <w:r>
          <w:rPr>
            <w:noProof/>
            <w:webHidden/>
          </w:rPr>
        </w:r>
        <w:r>
          <w:rPr>
            <w:noProof/>
            <w:webHidden/>
          </w:rPr>
          <w:fldChar w:fldCharType="separate"/>
        </w:r>
        <w:r>
          <w:rPr>
            <w:noProof/>
            <w:webHidden/>
          </w:rPr>
          <w:t>4</w:t>
        </w:r>
        <w:r>
          <w:rPr>
            <w:noProof/>
            <w:webHidden/>
          </w:rPr>
          <w:fldChar w:fldCharType="end"/>
        </w:r>
      </w:hyperlink>
    </w:p>
    <w:p w14:paraId="16C49485" w14:textId="56D5F521" w:rsidR="0020324A" w:rsidRDefault="0020324A">
      <w:pPr>
        <w:pStyle w:val="TOC1"/>
        <w:rPr>
          <w:rFonts w:asciiTheme="minorHAnsi" w:eastAsiaTheme="minorEastAsia" w:hAnsiTheme="minorHAnsi" w:cstheme="minorBidi"/>
          <w:noProof/>
          <w:color w:val="auto"/>
          <w:sz w:val="24"/>
          <w:lang w:val="es-ES"/>
        </w:rPr>
      </w:pPr>
      <w:hyperlink w:anchor="_Toc54007069" w:history="1">
        <w:r w:rsidRPr="00B35143">
          <w:rPr>
            <w:rStyle w:val="Hyperlink"/>
            <w:noProof/>
          </w:rPr>
          <w:t>Module 2: Creating a Quantum Fabric Workflow</w:t>
        </w:r>
        <w:r>
          <w:rPr>
            <w:noProof/>
            <w:webHidden/>
          </w:rPr>
          <w:tab/>
        </w:r>
        <w:r>
          <w:rPr>
            <w:noProof/>
            <w:webHidden/>
          </w:rPr>
          <w:fldChar w:fldCharType="begin"/>
        </w:r>
        <w:r>
          <w:rPr>
            <w:noProof/>
            <w:webHidden/>
          </w:rPr>
          <w:instrText xml:space="preserve"> PAGEREF _Toc54007069 \h </w:instrText>
        </w:r>
        <w:r>
          <w:rPr>
            <w:noProof/>
            <w:webHidden/>
          </w:rPr>
        </w:r>
        <w:r>
          <w:rPr>
            <w:noProof/>
            <w:webHidden/>
          </w:rPr>
          <w:fldChar w:fldCharType="separate"/>
        </w:r>
        <w:r>
          <w:rPr>
            <w:noProof/>
            <w:webHidden/>
          </w:rPr>
          <w:t>4</w:t>
        </w:r>
        <w:r>
          <w:rPr>
            <w:noProof/>
            <w:webHidden/>
          </w:rPr>
          <w:fldChar w:fldCharType="end"/>
        </w:r>
      </w:hyperlink>
    </w:p>
    <w:p w14:paraId="0E826A37" w14:textId="10399EEF"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0" w:history="1">
        <w:r w:rsidRPr="00B35143">
          <w:rPr>
            <w:rStyle w:val="Hyperlink"/>
            <w:noProof/>
          </w:rPr>
          <w:t>Goal</w:t>
        </w:r>
        <w:r>
          <w:rPr>
            <w:noProof/>
            <w:webHidden/>
          </w:rPr>
          <w:tab/>
        </w:r>
        <w:r>
          <w:rPr>
            <w:noProof/>
            <w:webHidden/>
          </w:rPr>
          <w:fldChar w:fldCharType="begin"/>
        </w:r>
        <w:r>
          <w:rPr>
            <w:noProof/>
            <w:webHidden/>
          </w:rPr>
          <w:instrText xml:space="preserve"> PAGEREF _Toc54007070 \h </w:instrText>
        </w:r>
        <w:r>
          <w:rPr>
            <w:noProof/>
            <w:webHidden/>
          </w:rPr>
        </w:r>
        <w:r>
          <w:rPr>
            <w:noProof/>
            <w:webHidden/>
          </w:rPr>
          <w:fldChar w:fldCharType="separate"/>
        </w:r>
        <w:r>
          <w:rPr>
            <w:noProof/>
            <w:webHidden/>
          </w:rPr>
          <w:t>4</w:t>
        </w:r>
        <w:r>
          <w:rPr>
            <w:noProof/>
            <w:webHidden/>
          </w:rPr>
          <w:fldChar w:fldCharType="end"/>
        </w:r>
      </w:hyperlink>
    </w:p>
    <w:p w14:paraId="3C3186CA" w14:textId="45F639D0"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1" w:history="1">
        <w:r w:rsidRPr="00B35143">
          <w:rPr>
            <w:rStyle w:val="Hyperlink"/>
            <w:noProof/>
          </w:rPr>
          <w:t>Tasks</w:t>
        </w:r>
        <w:r>
          <w:rPr>
            <w:noProof/>
            <w:webHidden/>
          </w:rPr>
          <w:tab/>
        </w:r>
        <w:r>
          <w:rPr>
            <w:noProof/>
            <w:webHidden/>
          </w:rPr>
          <w:fldChar w:fldCharType="begin"/>
        </w:r>
        <w:r>
          <w:rPr>
            <w:noProof/>
            <w:webHidden/>
          </w:rPr>
          <w:instrText xml:space="preserve"> PAGEREF _Toc54007071 \h </w:instrText>
        </w:r>
        <w:r>
          <w:rPr>
            <w:noProof/>
            <w:webHidden/>
          </w:rPr>
        </w:r>
        <w:r>
          <w:rPr>
            <w:noProof/>
            <w:webHidden/>
          </w:rPr>
          <w:fldChar w:fldCharType="separate"/>
        </w:r>
        <w:r>
          <w:rPr>
            <w:noProof/>
            <w:webHidden/>
          </w:rPr>
          <w:t>4</w:t>
        </w:r>
        <w:r>
          <w:rPr>
            <w:noProof/>
            <w:webHidden/>
          </w:rPr>
          <w:fldChar w:fldCharType="end"/>
        </w:r>
      </w:hyperlink>
    </w:p>
    <w:p w14:paraId="530CBFCF" w14:textId="3A8E0B44"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2" w:history="1">
        <w:r w:rsidRPr="00B35143">
          <w:rPr>
            <w:rStyle w:val="Hyperlink"/>
            <w:noProof/>
          </w:rPr>
          <w:t>Required Software and Tools</w:t>
        </w:r>
        <w:r>
          <w:rPr>
            <w:noProof/>
            <w:webHidden/>
          </w:rPr>
          <w:tab/>
        </w:r>
        <w:r>
          <w:rPr>
            <w:noProof/>
            <w:webHidden/>
          </w:rPr>
          <w:fldChar w:fldCharType="begin"/>
        </w:r>
        <w:r>
          <w:rPr>
            <w:noProof/>
            <w:webHidden/>
          </w:rPr>
          <w:instrText xml:space="preserve"> PAGEREF _Toc54007072 \h </w:instrText>
        </w:r>
        <w:r>
          <w:rPr>
            <w:noProof/>
            <w:webHidden/>
          </w:rPr>
        </w:r>
        <w:r>
          <w:rPr>
            <w:noProof/>
            <w:webHidden/>
          </w:rPr>
          <w:fldChar w:fldCharType="separate"/>
        </w:r>
        <w:r>
          <w:rPr>
            <w:noProof/>
            <w:webHidden/>
          </w:rPr>
          <w:t>5</w:t>
        </w:r>
        <w:r>
          <w:rPr>
            <w:noProof/>
            <w:webHidden/>
          </w:rPr>
          <w:fldChar w:fldCharType="end"/>
        </w:r>
      </w:hyperlink>
    </w:p>
    <w:p w14:paraId="2B274C88" w14:textId="21F7433F" w:rsidR="0020324A" w:rsidRDefault="0020324A">
      <w:pPr>
        <w:pStyle w:val="TOC3"/>
        <w:tabs>
          <w:tab w:val="right" w:leader="dot" w:pos="9344"/>
        </w:tabs>
        <w:rPr>
          <w:rFonts w:asciiTheme="minorHAnsi" w:eastAsiaTheme="minorEastAsia" w:hAnsiTheme="minorHAnsi" w:cstheme="minorBidi"/>
          <w:noProof/>
          <w:color w:val="auto"/>
          <w:sz w:val="24"/>
          <w:lang w:val="es-ES"/>
        </w:rPr>
      </w:pPr>
      <w:hyperlink w:anchor="_Toc54007073" w:history="1">
        <w:r w:rsidRPr="00B35143">
          <w:rPr>
            <w:rStyle w:val="Hyperlink"/>
            <w:b/>
            <w:noProof/>
          </w:rPr>
          <w:t>Required:</w:t>
        </w:r>
        <w:r>
          <w:rPr>
            <w:noProof/>
            <w:webHidden/>
          </w:rPr>
          <w:tab/>
        </w:r>
        <w:r>
          <w:rPr>
            <w:noProof/>
            <w:webHidden/>
          </w:rPr>
          <w:fldChar w:fldCharType="begin"/>
        </w:r>
        <w:r>
          <w:rPr>
            <w:noProof/>
            <w:webHidden/>
          </w:rPr>
          <w:instrText xml:space="preserve"> PAGEREF _Toc54007073 \h </w:instrText>
        </w:r>
        <w:r>
          <w:rPr>
            <w:noProof/>
            <w:webHidden/>
          </w:rPr>
        </w:r>
        <w:r>
          <w:rPr>
            <w:noProof/>
            <w:webHidden/>
          </w:rPr>
          <w:fldChar w:fldCharType="separate"/>
        </w:r>
        <w:r>
          <w:rPr>
            <w:noProof/>
            <w:webHidden/>
          </w:rPr>
          <w:t>5</w:t>
        </w:r>
        <w:r>
          <w:rPr>
            <w:noProof/>
            <w:webHidden/>
          </w:rPr>
          <w:fldChar w:fldCharType="end"/>
        </w:r>
      </w:hyperlink>
    </w:p>
    <w:p w14:paraId="1DAFB934" w14:textId="349EF044" w:rsidR="0020324A" w:rsidRDefault="0020324A">
      <w:pPr>
        <w:pStyle w:val="TOC3"/>
        <w:tabs>
          <w:tab w:val="right" w:leader="dot" w:pos="9344"/>
        </w:tabs>
        <w:rPr>
          <w:rFonts w:asciiTheme="minorHAnsi" w:eastAsiaTheme="minorEastAsia" w:hAnsiTheme="minorHAnsi" w:cstheme="minorBidi"/>
          <w:noProof/>
          <w:color w:val="auto"/>
          <w:sz w:val="24"/>
          <w:lang w:val="es-ES"/>
        </w:rPr>
      </w:pPr>
      <w:hyperlink w:anchor="_Toc54007074" w:history="1">
        <w:r w:rsidRPr="00B35143">
          <w:rPr>
            <w:rStyle w:val="Hyperlink"/>
            <w:b/>
            <w:noProof/>
          </w:rPr>
          <w:t>Optional:</w:t>
        </w:r>
        <w:r>
          <w:rPr>
            <w:noProof/>
            <w:webHidden/>
          </w:rPr>
          <w:tab/>
        </w:r>
        <w:r>
          <w:rPr>
            <w:noProof/>
            <w:webHidden/>
          </w:rPr>
          <w:fldChar w:fldCharType="begin"/>
        </w:r>
        <w:r>
          <w:rPr>
            <w:noProof/>
            <w:webHidden/>
          </w:rPr>
          <w:instrText xml:space="preserve"> PAGEREF _Toc54007074 \h </w:instrText>
        </w:r>
        <w:r>
          <w:rPr>
            <w:noProof/>
            <w:webHidden/>
          </w:rPr>
        </w:r>
        <w:r>
          <w:rPr>
            <w:noProof/>
            <w:webHidden/>
          </w:rPr>
          <w:fldChar w:fldCharType="separate"/>
        </w:r>
        <w:r>
          <w:rPr>
            <w:noProof/>
            <w:webHidden/>
          </w:rPr>
          <w:t>5</w:t>
        </w:r>
        <w:r>
          <w:rPr>
            <w:noProof/>
            <w:webHidden/>
          </w:rPr>
          <w:fldChar w:fldCharType="end"/>
        </w:r>
      </w:hyperlink>
    </w:p>
    <w:p w14:paraId="7960B16A" w14:textId="37B21E20" w:rsidR="0020324A" w:rsidRDefault="0020324A">
      <w:pPr>
        <w:pStyle w:val="TOC1"/>
        <w:rPr>
          <w:rFonts w:asciiTheme="minorHAnsi" w:eastAsiaTheme="minorEastAsia" w:hAnsiTheme="minorHAnsi" w:cstheme="minorBidi"/>
          <w:noProof/>
          <w:color w:val="auto"/>
          <w:sz w:val="24"/>
          <w:lang w:val="es-ES"/>
        </w:rPr>
      </w:pPr>
      <w:hyperlink w:anchor="_Toc54007075" w:history="1">
        <w:r w:rsidRPr="00B35143">
          <w:rPr>
            <w:rStyle w:val="Hyperlink"/>
            <w:noProof/>
          </w:rPr>
          <w:t>Module 2: Lab Instructions</w:t>
        </w:r>
        <w:r>
          <w:rPr>
            <w:noProof/>
            <w:webHidden/>
          </w:rPr>
          <w:tab/>
        </w:r>
        <w:r>
          <w:rPr>
            <w:noProof/>
            <w:webHidden/>
          </w:rPr>
          <w:fldChar w:fldCharType="begin"/>
        </w:r>
        <w:r>
          <w:rPr>
            <w:noProof/>
            <w:webHidden/>
          </w:rPr>
          <w:instrText xml:space="preserve"> PAGEREF _Toc54007075 \h </w:instrText>
        </w:r>
        <w:r>
          <w:rPr>
            <w:noProof/>
            <w:webHidden/>
          </w:rPr>
        </w:r>
        <w:r>
          <w:rPr>
            <w:noProof/>
            <w:webHidden/>
          </w:rPr>
          <w:fldChar w:fldCharType="separate"/>
        </w:r>
        <w:r>
          <w:rPr>
            <w:noProof/>
            <w:webHidden/>
          </w:rPr>
          <w:t>5</w:t>
        </w:r>
        <w:r>
          <w:rPr>
            <w:noProof/>
            <w:webHidden/>
          </w:rPr>
          <w:fldChar w:fldCharType="end"/>
        </w:r>
      </w:hyperlink>
    </w:p>
    <w:p w14:paraId="0D833230" w14:textId="149C1C8D"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6" w:history="1">
        <w:r w:rsidRPr="00B35143">
          <w:rPr>
            <w:rStyle w:val="Hyperlink"/>
            <w:noProof/>
          </w:rPr>
          <w:t>Step 1: Import the Fabric App</w:t>
        </w:r>
        <w:r>
          <w:rPr>
            <w:noProof/>
            <w:webHidden/>
          </w:rPr>
          <w:tab/>
        </w:r>
        <w:r>
          <w:rPr>
            <w:noProof/>
            <w:webHidden/>
          </w:rPr>
          <w:fldChar w:fldCharType="begin"/>
        </w:r>
        <w:r>
          <w:rPr>
            <w:noProof/>
            <w:webHidden/>
          </w:rPr>
          <w:instrText xml:space="preserve"> PAGEREF _Toc54007076 \h </w:instrText>
        </w:r>
        <w:r>
          <w:rPr>
            <w:noProof/>
            <w:webHidden/>
          </w:rPr>
        </w:r>
        <w:r>
          <w:rPr>
            <w:noProof/>
            <w:webHidden/>
          </w:rPr>
          <w:fldChar w:fldCharType="separate"/>
        </w:r>
        <w:r>
          <w:rPr>
            <w:noProof/>
            <w:webHidden/>
          </w:rPr>
          <w:t>5</w:t>
        </w:r>
        <w:r>
          <w:rPr>
            <w:noProof/>
            <w:webHidden/>
          </w:rPr>
          <w:fldChar w:fldCharType="end"/>
        </w:r>
      </w:hyperlink>
    </w:p>
    <w:p w14:paraId="7D290685" w14:textId="22E55781"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7" w:history="1">
        <w:r w:rsidRPr="00B35143">
          <w:rPr>
            <w:rStyle w:val="Hyperlink"/>
            <w:noProof/>
          </w:rPr>
          <w:t>Step 2: Create a Workflow</w:t>
        </w:r>
        <w:r>
          <w:rPr>
            <w:noProof/>
            <w:webHidden/>
          </w:rPr>
          <w:tab/>
        </w:r>
        <w:r>
          <w:rPr>
            <w:noProof/>
            <w:webHidden/>
          </w:rPr>
          <w:fldChar w:fldCharType="begin"/>
        </w:r>
        <w:r>
          <w:rPr>
            <w:noProof/>
            <w:webHidden/>
          </w:rPr>
          <w:instrText xml:space="preserve"> PAGEREF _Toc54007077 \h </w:instrText>
        </w:r>
        <w:r>
          <w:rPr>
            <w:noProof/>
            <w:webHidden/>
          </w:rPr>
        </w:r>
        <w:r>
          <w:rPr>
            <w:noProof/>
            <w:webHidden/>
          </w:rPr>
          <w:fldChar w:fldCharType="separate"/>
        </w:r>
        <w:r>
          <w:rPr>
            <w:noProof/>
            <w:webHidden/>
          </w:rPr>
          <w:t>8</w:t>
        </w:r>
        <w:r>
          <w:rPr>
            <w:noProof/>
            <w:webHidden/>
          </w:rPr>
          <w:fldChar w:fldCharType="end"/>
        </w:r>
      </w:hyperlink>
    </w:p>
    <w:p w14:paraId="29EC072A" w14:textId="5F6F96C4"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8" w:history="1">
        <w:r w:rsidRPr="00B35143">
          <w:rPr>
            <w:rStyle w:val="Hyperlink"/>
            <w:noProof/>
          </w:rPr>
          <w:t>Step 3: Add a Task to Submit an Application</w:t>
        </w:r>
        <w:r>
          <w:rPr>
            <w:noProof/>
            <w:webHidden/>
          </w:rPr>
          <w:tab/>
        </w:r>
        <w:r>
          <w:rPr>
            <w:noProof/>
            <w:webHidden/>
          </w:rPr>
          <w:fldChar w:fldCharType="begin"/>
        </w:r>
        <w:r>
          <w:rPr>
            <w:noProof/>
            <w:webHidden/>
          </w:rPr>
          <w:instrText xml:space="preserve"> PAGEREF _Toc54007078 \h </w:instrText>
        </w:r>
        <w:r>
          <w:rPr>
            <w:noProof/>
            <w:webHidden/>
          </w:rPr>
        </w:r>
        <w:r>
          <w:rPr>
            <w:noProof/>
            <w:webHidden/>
          </w:rPr>
          <w:fldChar w:fldCharType="separate"/>
        </w:r>
        <w:r>
          <w:rPr>
            <w:noProof/>
            <w:webHidden/>
          </w:rPr>
          <w:t>10</w:t>
        </w:r>
        <w:r>
          <w:rPr>
            <w:noProof/>
            <w:webHidden/>
          </w:rPr>
          <w:fldChar w:fldCharType="end"/>
        </w:r>
      </w:hyperlink>
    </w:p>
    <w:p w14:paraId="5EDBB0FF" w14:textId="3F8B75BC"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79" w:history="1">
        <w:r w:rsidRPr="00B35143">
          <w:rPr>
            <w:rStyle w:val="Hyperlink"/>
            <w:noProof/>
          </w:rPr>
          <w:t>Step 4: Get the Loan Applicant's Score</w:t>
        </w:r>
        <w:r>
          <w:rPr>
            <w:noProof/>
            <w:webHidden/>
          </w:rPr>
          <w:tab/>
        </w:r>
        <w:r>
          <w:rPr>
            <w:noProof/>
            <w:webHidden/>
          </w:rPr>
          <w:fldChar w:fldCharType="begin"/>
        </w:r>
        <w:r>
          <w:rPr>
            <w:noProof/>
            <w:webHidden/>
          </w:rPr>
          <w:instrText xml:space="preserve"> PAGEREF _Toc54007079 \h </w:instrText>
        </w:r>
        <w:r>
          <w:rPr>
            <w:noProof/>
            <w:webHidden/>
          </w:rPr>
        </w:r>
        <w:r>
          <w:rPr>
            <w:noProof/>
            <w:webHidden/>
          </w:rPr>
          <w:fldChar w:fldCharType="separate"/>
        </w:r>
        <w:r>
          <w:rPr>
            <w:noProof/>
            <w:webHidden/>
          </w:rPr>
          <w:t>11</w:t>
        </w:r>
        <w:r>
          <w:rPr>
            <w:noProof/>
            <w:webHidden/>
          </w:rPr>
          <w:fldChar w:fldCharType="end"/>
        </w:r>
      </w:hyperlink>
    </w:p>
    <w:p w14:paraId="2D21FF34" w14:textId="5A539DDB"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0" w:history="1">
        <w:r w:rsidRPr="00B35143">
          <w:rPr>
            <w:rStyle w:val="Hyperlink"/>
            <w:noProof/>
          </w:rPr>
          <w:t>Step 5: Update the Loan Application</w:t>
        </w:r>
        <w:r>
          <w:rPr>
            <w:noProof/>
            <w:webHidden/>
          </w:rPr>
          <w:tab/>
        </w:r>
        <w:r>
          <w:rPr>
            <w:noProof/>
            <w:webHidden/>
          </w:rPr>
          <w:fldChar w:fldCharType="begin"/>
        </w:r>
        <w:r>
          <w:rPr>
            <w:noProof/>
            <w:webHidden/>
          </w:rPr>
          <w:instrText xml:space="preserve"> PAGEREF _Toc54007080 \h </w:instrText>
        </w:r>
        <w:r>
          <w:rPr>
            <w:noProof/>
            <w:webHidden/>
          </w:rPr>
        </w:r>
        <w:r>
          <w:rPr>
            <w:noProof/>
            <w:webHidden/>
          </w:rPr>
          <w:fldChar w:fldCharType="separate"/>
        </w:r>
        <w:r>
          <w:rPr>
            <w:noProof/>
            <w:webHidden/>
          </w:rPr>
          <w:t>14</w:t>
        </w:r>
        <w:r>
          <w:rPr>
            <w:noProof/>
            <w:webHidden/>
          </w:rPr>
          <w:fldChar w:fldCharType="end"/>
        </w:r>
      </w:hyperlink>
    </w:p>
    <w:p w14:paraId="0C483C32" w14:textId="63233B41"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1" w:history="1">
        <w:r w:rsidRPr="00B35143">
          <w:rPr>
            <w:rStyle w:val="Hyperlink"/>
            <w:noProof/>
          </w:rPr>
          <w:t>Step 6: Test Our Progress So Far (Optional)</w:t>
        </w:r>
        <w:r>
          <w:rPr>
            <w:noProof/>
            <w:webHidden/>
          </w:rPr>
          <w:tab/>
        </w:r>
        <w:r>
          <w:rPr>
            <w:noProof/>
            <w:webHidden/>
          </w:rPr>
          <w:fldChar w:fldCharType="begin"/>
        </w:r>
        <w:r>
          <w:rPr>
            <w:noProof/>
            <w:webHidden/>
          </w:rPr>
          <w:instrText xml:space="preserve"> PAGEREF _Toc54007081 \h </w:instrText>
        </w:r>
        <w:r>
          <w:rPr>
            <w:noProof/>
            <w:webHidden/>
          </w:rPr>
        </w:r>
        <w:r>
          <w:rPr>
            <w:noProof/>
            <w:webHidden/>
          </w:rPr>
          <w:fldChar w:fldCharType="separate"/>
        </w:r>
        <w:r>
          <w:rPr>
            <w:noProof/>
            <w:webHidden/>
          </w:rPr>
          <w:t>16</w:t>
        </w:r>
        <w:r>
          <w:rPr>
            <w:noProof/>
            <w:webHidden/>
          </w:rPr>
          <w:fldChar w:fldCharType="end"/>
        </w:r>
      </w:hyperlink>
    </w:p>
    <w:p w14:paraId="4A39F685" w14:textId="1D1CC73D"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2" w:history="1">
        <w:r w:rsidRPr="00B35143">
          <w:rPr>
            <w:rStyle w:val="Hyperlink"/>
            <w:noProof/>
          </w:rPr>
          <w:t>Step 7: Asses</w:t>
        </w:r>
        <w:r w:rsidRPr="00B35143">
          <w:rPr>
            <w:rStyle w:val="Hyperlink"/>
            <w:noProof/>
          </w:rPr>
          <w:t>s</w:t>
        </w:r>
        <w:r w:rsidRPr="00B35143">
          <w:rPr>
            <w:rStyle w:val="Hyperlink"/>
            <w:noProof/>
          </w:rPr>
          <w:t xml:space="preserve"> the Score and Update the Loan Application</w:t>
        </w:r>
        <w:r>
          <w:rPr>
            <w:noProof/>
            <w:webHidden/>
          </w:rPr>
          <w:tab/>
        </w:r>
        <w:r>
          <w:rPr>
            <w:noProof/>
            <w:webHidden/>
          </w:rPr>
          <w:fldChar w:fldCharType="begin"/>
        </w:r>
        <w:r>
          <w:rPr>
            <w:noProof/>
            <w:webHidden/>
          </w:rPr>
          <w:instrText xml:space="preserve"> PAGEREF _Toc54007082 \h </w:instrText>
        </w:r>
        <w:r>
          <w:rPr>
            <w:noProof/>
            <w:webHidden/>
          </w:rPr>
        </w:r>
        <w:r>
          <w:rPr>
            <w:noProof/>
            <w:webHidden/>
          </w:rPr>
          <w:fldChar w:fldCharType="separate"/>
        </w:r>
        <w:r>
          <w:rPr>
            <w:noProof/>
            <w:webHidden/>
          </w:rPr>
          <w:t>20</w:t>
        </w:r>
        <w:r>
          <w:rPr>
            <w:noProof/>
            <w:webHidden/>
          </w:rPr>
          <w:fldChar w:fldCharType="end"/>
        </w:r>
      </w:hyperlink>
    </w:p>
    <w:p w14:paraId="2CB33A8A" w14:textId="75E7A98C"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3" w:history="1">
        <w:r w:rsidRPr="00B35143">
          <w:rPr>
            <w:rStyle w:val="Hyperlink"/>
            <w:noProof/>
          </w:rPr>
          <w:t>Step 8: Test Our Progress So Far (Optional)</w:t>
        </w:r>
        <w:r>
          <w:rPr>
            <w:noProof/>
            <w:webHidden/>
          </w:rPr>
          <w:tab/>
        </w:r>
        <w:r>
          <w:rPr>
            <w:noProof/>
            <w:webHidden/>
          </w:rPr>
          <w:fldChar w:fldCharType="begin"/>
        </w:r>
        <w:r>
          <w:rPr>
            <w:noProof/>
            <w:webHidden/>
          </w:rPr>
          <w:instrText xml:space="preserve"> PAGEREF _Toc54007083 \h </w:instrText>
        </w:r>
        <w:r>
          <w:rPr>
            <w:noProof/>
            <w:webHidden/>
          </w:rPr>
        </w:r>
        <w:r>
          <w:rPr>
            <w:noProof/>
            <w:webHidden/>
          </w:rPr>
          <w:fldChar w:fldCharType="separate"/>
        </w:r>
        <w:r>
          <w:rPr>
            <w:noProof/>
            <w:webHidden/>
          </w:rPr>
          <w:t>23</w:t>
        </w:r>
        <w:r>
          <w:rPr>
            <w:noProof/>
            <w:webHidden/>
          </w:rPr>
          <w:fldChar w:fldCharType="end"/>
        </w:r>
      </w:hyperlink>
    </w:p>
    <w:p w14:paraId="72D97B06" w14:textId="6D03780B"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4" w:history="1">
        <w:r w:rsidRPr="00B35143">
          <w:rPr>
            <w:rStyle w:val="Hyperlink"/>
            <w:noProof/>
          </w:rPr>
          <w:t>Step 9: Send an Approval Notification</w:t>
        </w:r>
        <w:r>
          <w:rPr>
            <w:noProof/>
            <w:webHidden/>
          </w:rPr>
          <w:tab/>
        </w:r>
        <w:r>
          <w:rPr>
            <w:noProof/>
            <w:webHidden/>
          </w:rPr>
          <w:fldChar w:fldCharType="begin"/>
        </w:r>
        <w:r>
          <w:rPr>
            <w:noProof/>
            <w:webHidden/>
          </w:rPr>
          <w:instrText xml:space="preserve"> PAGEREF _Toc54007084 \h </w:instrText>
        </w:r>
        <w:r>
          <w:rPr>
            <w:noProof/>
            <w:webHidden/>
          </w:rPr>
        </w:r>
        <w:r>
          <w:rPr>
            <w:noProof/>
            <w:webHidden/>
          </w:rPr>
          <w:fldChar w:fldCharType="separate"/>
        </w:r>
        <w:r>
          <w:rPr>
            <w:noProof/>
            <w:webHidden/>
          </w:rPr>
          <w:t>23</w:t>
        </w:r>
        <w:r>
          <w:rPr>
            <w:noProof/>
            <w:webHidden/>
          </w:rPr>
          <w:fldChar w:fldCharType="end"/>
        </w:r>
      </w:hyperlink>
    </w:p>
    <w:p w14:paraId="1C518C8B" w14:textId="726E58F8"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5" w:history="1">
        <w:r w:rsidRPr="00B35143">
          <w:rPr>
            <w:rStyle w:val="Hyperlink"/>
            <w:noProof/>
          </w:rPr>
          <w:t>Step 10: Send a Rejection Notification</w:t>
        </w:r>
        <w:r>
          <w:rPr>
            <w:noProof/>
            <w:webHidden/>
          </w:rPr>
          <w:tab/>
        </w:r>
        <w:r>
          <w:rPr>
            <w:noProof/>
            <w:webHidden/>
          </w:rPr>
          <w:fldChar w:fldCharType="begin"/>
        </w:r>
        <w:r>
          <w:rPr>
            <w:noProof/>
            <w:webHidden/>
          </w:rPr>
          <w:instrText xml:space="preserve"> PAGEREF _Toc54007085 \h </w:instrText>
        </w:r>
        <w:r>
          <w:rPr>
            <w:noProof/>
            <w:webHidden/>
          </w:rPr>
        </w:r>
        <w:r>
          <w:rPr>
            <w:noProof/>
            <w:webHidden/>
          </w:rPr>
          <w:fldChar w:fldCharType="separate"/>
        </w:r>
        <w:r>
          <w:rPr>
            <w:noProof/>
            <w:webHidden/>
          </w:rPr>
          <w:t>25</w:t>
        </w:r>
        <w:r>
          <w:rPr>
            <w:noProof/>
            <w:webHidden/>
          </w:rPr>
          <w:fldChar w:fldCharType="end"/>
        </w:r>
      </w:hyperlink>
    </w:p>
    <w:p w14:paraId="7F89719B" w14:textId="0390AF6E"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6" w:history="1">
        <w:r w:rsidRPr="00B35143">
          <w:rPr>
            <w:rStyle w:val="Hyperlink"/>
            <w:noProof/>
          </w:rPr>
          <w:t>Step 11: Make Room for a Human to Decide</w:t>
        </w:r>
        <w:r>
          <w:rPr>
            <w:noProof/>
            <w:webHidden/>
          </w:rPr>
          <w:tab/>
        </w:r>
        <w:r>
          <w:rPr>
            <w:noProof/>
            <w:webHidden/>
          </w:rPr>
          <w:fldChar w:fldCharType="begin"/>
        </w:r>
        <w:r>
          <w:rPr>
            <w:noProof/>
            <w:webHidden/>
          </w:rPr>
          <w:instrText xml:space="preserve"> PAGEREF _Toc54007086 \h </w:instrText>
        </w:r>
        <w:r>
          <w:rPr>
            <w:noProof/>
            <w:webHidden/>
          </w:rPr>
        </w:r>
        <w:r>
          <w:rPr>
            <w:noProof/>
            <w:webHidden/>
          </w:rPr>
          <w:fldChar w:fldCharType="separate"/>
        </w:r>
        <w:r>
          <w:rPr>
            <w:noProof/>
            <w:webHidden/>
          </w:rPr>
          <w:t>27</w:t>
        </w:r>
        <w:r>
          <w:rPr>
            <w:noProof/>
            <w:webHidden/>
          </w:rPr>
          <w:fldChar w:fldCharType="end"/>
        </w:r>
      </w:hyperlink>
    </w:p>
    <w:p w14:paraId="56D84197" w14:textId="7B219E10"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7" w:history="1">
        <w:r w:rsidRPr="00B35143">
          <w:rPr>
            <w:rStyle w:val="Hyperlink"/>
            <w:noProof/>
          </w:rPr>
          <w:t>Step 12: Send the Final Notification Either Way</w:t>
        </w:r>
        <w:r>
          <w:rPr>
            <w:noProof/>
            <w:webHidden/>
          </w:rPr>
          <w:tab/>
        </w:r>
        <w:r>
          <w:rPr>
            <w:noProof/>
            <w:webHidden/>
          </w:rPr>
          <w:fldChar w:fldCharType="begin"/>
        </w:r>
        <w:r>
          <w:rPr>
            <w:noProof/>
            <w:webHidden/>
          </w:rPr>
          <w:instrText xml:space="preserve"> PAGEREF _Toc54007087 \h </w:instrText>
        </w:r>
        <w:r>
          <w:rPr>
            <w:noProof/>
            <w:webHidden/>
          </w:rPr>
        </w:r>
        <w:r>
          <w:rPr>
            <w:noProof/>
            <w:webHidden/>
          </w:rPr>
          <w:fldChar w:fldCharType="separate"/>
        </w:r>
        <w:r>
          <w:rPr>
            <w:noProof/>
            <w:webHidden/>
          </w:rPr>
          <w:t>29</w:t>
        </w:r>
        <w:r>
          <w:rPr>
            <w:noProof/>
            <w:webHidden/>
          </w:rPr>
          <w:fldChar w:fldCharType="end"/>
        </w:r>
      </w:hyperlink>
    </w:p>
    <w:p w14:paraId="4159287B" w14:textId="4E3BA9C2" w:rsidR="0020324A" w:rsidRDefault="0020324A">
      <w:pPr>
        <w:pStyle w:val="TOC2"/>
        <w:tabs>
          <w:tab w:val="right" w:leader="dot" w:pos="9344"/>
        </w:tabs>
        <w:rPr>
          <w:rFonts w:asciiTheme="minorHAnsi" w:eastAsiaTheme="minorEastAsia" w:hAnsiTheme="minorHAnsi" w:cstheme="minorBidi"/>
          <w:noProof/>
          <w:color w:val="auto"/>
          <w:sz w:val="24"/>
          <w:lang w:val="es-ES"/>
        </w:rPr>
      </w:pPr>
      <w:hyperlink w:anchor="_Toc54007088" w:history="1">
        <w:r w:rsidRPr="00B35143">
          <w:rPr>
            <w:rStyle w:val="Hyperlink"/>
            <w:noProof/>
          </w:rPr>
          <w:t>Step 13: Test the Whole Thing (Optional)</w:t>
        </w:r>
        <w:r>
          <w:rPr>
            <w:noProof/>
            <w:webHidden/>
          </w:rPr>
          <w:tab/>
        </w:r>
        <w:r>
          <w:rPr>
            <w:noProof/>
            <w:webHidden/>
          </w:rPr>
          <w:fldChar w:fldCharType="begin"/>
        </w:r>
        <w:r>
          <w:rPr>
            <w:noProof/>
            <w:webHidden/>
          </w:rPr>
          <w:instrText xml:space="preserve"> PAGEREF _Toc54007088 \h </w:instrText>
        </w:r>
        <w:r>
          <w:rPr>
            <w:noProof/>
            <w:webHidden/>
          </w:rPr>
        </w:r>
        <w:r>
          <w:rPr>
            <w:noProof/>
            <w:webHidden/>
          </w:rPr>
          <w:fldChar w:fldCharType="separate"/>
        </w:r>
        <w:r>
          <w:rPr>
            <w:noProof/>
            <w:webHidden/>
          </w:rPr>
          <w:t>31</w:t>
        </w:r>
        <w:r>
          <w:rPr>
            <w:noProof/>
            <w:webHidden/>
          </w:rPr>
          <w:fldChar w:fldCharType="end"/>
        </w:r>
      </w:hyperlink>
    </w:p>
    <w:p w14:paraId="1472BC5F" w14:textId="48D4FCCA" w:rsidR="0020324A" w:rsidRDefault="0020324A">
      <w:pPr>
        <w:pStyle w:val="TOC1"/>
        <w:rPr>
          <w:rFonts w:asciiTheme="minorHAnsi" w:eastAsiaTheme="minorEastAsia" w:hAnsiTheme="minorHAnsi" w:cstheme="minorBidi"/>
          <w:noProof/>
          <w:color w:val="auto"/>
          <w:sz w:val="24"/>
          <w:lang w:val="es-ES"/>
        </w:rPr>
      </w:pPr>
      <w:hyperlink w:anchor="_Toc54007089" w:history="1">
        <w:r w:rsidRPr="00B35143">
          <w:rPr>
            <w:rStyle w:val="Hyperlink"/>
            <w:noProof/>
          </w:rPr>
          <w:t>A Final Word on Workflows</w:t>
        </w:r>
        <w:r>
          <w:rPr>
            <w:noProof/>
            <w:webHidden/>
          </w:rPr>
          <w:tab/>
        </w:r>
        <w:r>
          <w:rPr>
            <w:noProof/>
            <w:webHidden/>
          </w:rPr>
          <w:fldChar w:fldCharType="begin"/>
        </w:r>
        <w:r>
          <w:rPr>
            <w:noProof/>
            <w:webHidden/>
          </w:rPr>
          <w:instrText xml:space="preserve"> PAGEREF _Toc54007089 \h </w:instrText>
        </w:r>
        <w:r>
          <w:rPr>
            <w:noProof/>
            <w:webHidden/>
          </w:rPr>
        </w:r>
        <w:r>
          <w:rPr>
            <w:noProof/>
            <w:webHidden/>
          </w:rPr>
          <w:fldChar w:fldCharType="separate"/>
        </w:r>
        <w:r>
          <w:rPr>
            <w:noProof/>
            <w:webHidden/>
          </w:rPr>
          <w:t>38</w:t>
        </w:r>
        <w:r>
          <w:rPr>
            <w:noProof/>
            <w:webHidden/>
          </w:rPr>
          <w:fldChar w:fldCharType="end"/>
        </w:r>
      </w:hyperlink>
    </w:p>
    <w:p w14:paraId="20C26AD5" w14:textId="3231E09F" w:rsidR="00084D6D" w:rsidRPr="004E64EB" w:rsidRDefault="00A76CC5" w:rsidP="0080032E">
      <w:r w:rsidRPr="004E64EB">
        <w:rPr>
          <w:color w:val="005294"/>
        </w:rPr>
        <w:fldChar w:fldCharType="end"/>
      </w:r>
    </w:p>
    <w:p w14:paraId="5D892832" w14:textId="77777777" w:rsidR="00084D6D" w:rsidRPr="004E64EB" w:rsidRDefault="00084D6D" w:rsidP="0080032E"/>
    <w:p w14:paraId="71D7F68E" w14:textId="77777777" w:rsidR="00084D6D" w:rsidRPr="004E64EB" w:rsidRDefault="00881A76" w:rsidP="0080032E">
      <w:pPr>
        <w:pStyle w:val="Heading1"/>
      </w:pPr>
      <w:r w:rsidRPr="004E64EB">
        <w:br w:type="page"/>
      </w:r>
      <w:bookmarkStart w:id="10" w:name="_Toc183344121"/>
      <w:bookmarkStart w:id="11" w:name="_Toc183344268"/>
      <w:bookmarkStart w:id="12" w:name="_Toc183344331"/>
      <w:bookmarkStart w:id="13" w:name="_Toc183344401"/>
      <w:bookmarkStart w:id="14" w:name="_Toc183344865"/>
      <w:bookmarkStart w:id="15" w:name="_Toc183346297"/>
      <w:bookmarkStart w:id="16" w:name="_Toc183346365"/>
      <w:bookmarkStart w:id="17" w:name="_Toc54007068"/>
      <w:r w:rsidRPr="004E64EB">
        <w:lastRenderedPageBreak/>
        <w:t>Document History</w:t>
      </w:r>
      <w:bookmarkEnd w:id="10"/>
      <w:bookmarkEnd w:id="11"/>
      <w:bookmarkEnd w:id="12"/>
      <w:bookmarkEnd w:id="13"/>
      <w:bookmarkEnd w:id="14"/>
      <w:bookmarkEnd w:id="15"/>
      <w:bookmarkEnd w:id="16"/>
      <w:bookmarkEnd w:id="17"/>
    </w:p>
    <w:p w14:paraId="051A911D" w14:textId="77777777" w:rsidR="00084D6D" w:rsidRPr="004E64EB" w:rsidRDefault="00084D6D" w:rsidP="0080032E"/>
    <w:tbl>
      <w:tblPr>
        <w:tblW w:w="9413" w:type="dxa"/>
        <w:tblBorders>
          <w:top w:val="single" w:sz="4" w:space="0" w:color="C0C0C0"/>
          <w:bottom w:val="single" w:sz="4" w:space="0" w:color="C0C0C0"/>
          <w:insideH w:val="single" w:sz="4" w:space="0" w:color="C0C0C0"/>
        </w:tblBorders>
        <w:tblCellMar>
          <w:left w:w="57" w:type="dxa"/>
          <w:right w:w="57" w:type="dxa"/>
        </w:tblCellMar>
        <w:tblLook w:val="01E0" w:firstRow="1" w:lastRow="1" w:firstColumn="1" w:lastColumn="1" w:noHBand="0" w:noVBand="0"/>
      </w:tblPr>
      <w:tblGrid>
        <w:gridCol w:w="3176"/>
        <w:gridCol w:w="3199"/>
        <w:gridCol w:w="3038"/>
      </w:tblGrid>
      <w:tr w:rsidR="00084D6D" w:rsidRPr="004E64EB" w14:paraId="6FEE0CF8" w14:textId="77777777">
        <w:tc>
          <w:tcPr>
            <w:tcW w:w="3176" w:type="dxa"/>
          </w:tcPr>
          <w:p w14:paraId="673DABD2" w14:textId="77777777" w:rsidR="00084D6D" w:rsidRPr="004E64EB" w:rsidRDefault="00881A76" w:rsidP="0080032E">
            <w:r w:rsidRPr="004E64EB">
              <w:t>Author</w:t>
            </w:r>
          </w:p>
        </w:tc>
        <w:tc>
          <w:tcPr>
            <w:tcW w:w="3199" w:type="dxa"/>
          </w:tcPr>
          <w:p w14:paraId="43F59086" w14:textId="77777777" w:rsidR="00084D6D" w:rsidRPr="004E64EB" w:rsidRDefault="00881A76" w:rsidP="0080032E">
            <w:r w:rsidRPr="004E64EB">
              <w:t>Version</w:t>
            </w:r>
          </w:p>
        </w:tc>
        <w:tc>
          <w:tcPr>
            <w:tcW w:w="3038" w:type="dxa"/>
          </w:tcPr>
          <w:p w14:paraId="3EB63A79" w14:textId="77777777" w:rsidR="00084D6D" w:rsidRPr="004E64EB" w:rsidRDefault="00881A76" w:rsidP="0080032E">
            <w:r w:rsidRPr="004E64EB">
              <w:t>Date</w:t>
            </w:r>
          </w:p>
        </w:tc>
      </w:tr>
      <w:tr w:rsidR="00084D6D" w:rsidRPr="004E64EB" w14:paraId="2E17CF15" w14:textId="77777777">
        <w:tc>
          <w:tcPr>
            <w:tcW w:w="3176" w:type="dxa"/>
          </w:tcPr>
          <w:p w14:paraId="1A747E35" w14:textId="77777777" w:rsidR="00084D6D" w:rsidRPr="004E64EB" w:rsidRDefault="00792740" w:rsidP="0080032E">
            <w:r w:rsidRPr="004E64EB">
              <w:t>Matthew Trevathan</w:t>
            </w:r>
          </w:p>
        </w:tc>
        <w:tc>
          <w:tcPr>
            <w:tcW w:w="3199" w:type="dxa"/>
          </w:tcPr>
          <w:p w14:paraId="021A7154" w14:textId="77777777" w:rsidR="00084D6D" w:rsidRPr="004E64EB" w:rsidRDefault="00792740" w:rsidP="0080032E">
            <w:r w:rsidRPr="004E64EB">
              <w:t>1.0</w:t>
            </w:r>
          </w:p>
        </w:tc>
        <w:tc>
          <w:tcPr>
            <w:tcW w:w="3038" w:type="dxa"/>
          </w:tcPr>
          <w:p w14:paraId="4B7A4E39" w14:textId="630F5D28" w:rsidR="00084D6D" w:rsidRPr="004E64EB" w:rsidRDefault="00792740" w:rsidP="0080032E">
            <w:r w:rsidRPr="004E64EB">
              <w:t>20</w:t>
            </w:r>
            <w:r w:rsidR="001E5ECA">
              <w:t xml:space="preserve"> Aug </w:t>
            </w:r>
            <w:r w:rsidRPr="004E64EB">
              <w:t>2020</w:t>
            </w:r>
            <w:r w:rsidR="00881A76" w:rsidRPr="004E64EB">
              <w:t xml:space="preserve"> </w:t>
            </w:r>
          </w:p>
        </w:tc>
      </w:tr>
      <w:tr w:rsidR="00EE6B7D" w:rsidRPr="004E64EB" w14:paraId="7E0E19CE" w14:textId="77777777">
        <w:tc>
          <w:tcPr>
            <w:tcW w:w="3176" w:type="dxa"/>
          </w:tcPr>
          <w:p w14:paraId="2FB3972D" w14:textId="336EC739" w:rsidR="00EE6B7D" w:rsidRPr="004E64EB" w:rsidRDefault="00EE6B7D" w:rsidP="0080032E">
            <w:r w:rsidRPr="004E64EB">
              <w:t>Miguelángel Fernández</w:t>
            </w:r>
          </w:p>
        </w:tc>
        <w:tc>
          <w:tcPr>
            <w:tcW w:w="3199" w:type="dxa"/>
          </w:tcPr>
          <w:p w14:paraId="17BB6ACC" w14:textId="50A43B7B" w:rsidR="00EE6B7D" w:rsidRPr="004E64EB" w:rsidRDefault="00EE6B7D" w:rsidP="0080032E">
            <w:r w:rsidRPr="004E64EB">
              <w:t>2.0</w:t>
            </w:r>
          </w:p>
        </w:tc>
        <w:tc>
          <w:tcPr>
            <w:tcW w:w="3038" w:type="dxa"/>
          </w:tcPr>
          <w:p w14:paraId="0BFCD899" w14:textId="41415D71" w:rsidR="00EE6B7D" w:rsidRPr="004E64EB" w:rsidRDefault="00EE6B7D" w:rsidP="0080032E">
            <w:r w:rsidRPr="004E64EB">
              <w:t>03 Oct 2020</w:t>
            </w:r>
          </w:p>
        </w:tc>
      </w:tr>
    </w:tbl>
    <w:p w14:paraId="62701219" w14:textId="77777777" w:rsidR="00084D6D" w:rsidRPr="004E64EB" w:rsidRDefault="00084D6D" w:rsidP="0080032E"/>
    <w:p w14:paraId="00732F23" w14:textId="77777777" w:rsidR="00084D6D" w:rsidRPr="004E64EB" w:rsidRDefault="00881A76" w:rsidP="0080032E">
      <w:r w:rsidRPr="004E64EB">
        <w:t>Comments:</w:t>
      </w:r>
    </w:p>
    <w:tbl>
      <w:tblPr>
        <w:tblW w:w="0" w:type="auto"/>
        <w:tblBorders>
          <w:top w:val="single" w:sz="4" w:space="0" w:color="C0C0C0"/>
          <w:bottom w:val="single" w:sz="4" w:space="0" w:color="C0C0C0"/>
          <w:insideH w:val="single" w:sz="4" w:space="0" w:color="C0C0C0"/>
        </w:tblBorders>
        <w:tblCellMar>
          <w:left w:w="57" w:type="dxa"/>
          <w:right w:w="57" w:type="dxa"/>
        </w:tblCellMar>
        <w:tblLook w:val="01E0" w:firstRow="1" w:lastRow="1" w:firstColumn="1" w:lastColumn="1" w:noHBand="0" w:noVBand="0"/>
      </w:tblPr>
      <w:tblGrid>
        <w:gridCol w:w="9354"/>
      </w:tblGrid>
      <w:tr w:rsidR="00084D6D" w:rsidRPr="004E64EB" w14:paraId="11ECA05A" w14:textId="77777777" w:rsidTr="00536AE7">
        <w:tc>
          <w:tcPr>
            <w:tcW w:w="9354" w:type="dxa"/>
          </w:tcPr>
          <w:p w14:paraId="5DE41453" w14:textId="77777777" w:rsidR="00084D6D" w:rsidRPr="004E64EB" w:rsidRDefault="00881A76" w:rsidP="0080032E">
            <w:r w:rsidRPr="004E64EB">
              <w:t xml:space="preserve">{Add any comments here} </w:t>
            </w:r>
          </w:p>
        </w:tc>
      </w:tr>
    </w:tbl>
    <w:p w14:paraId="6E4A7080" w14:textId="77777777" w:rsidR="00084D6D" w:rsidRPr="004E64EB" w:rsidRDefault="00084D6D" w:rsidP="0080032E"/>
    <w:p w14:paraId="555A8EA4" w14:textId="10A89268" w:rsidR="004D3884" w:rsidRDefault="004D3884" w:rsidP="006C344E">
      <w:pPr>
        <w:pStyle w:val="Heading1"/>
      </w:pPr>
      <w:bookmarkStart w:id="18" w:name="_Toc54007069"/>
      <w:r>
        <w:t>Module 2: Creating a Quantum Fabric Workflow</w:t>
      </w:r>
      <w:bookmarkEnd w:id="18"/>
    </w:p>
    <w:p w14:paraId="2E0556EE" w14:textId="75B9AE15" w:rsidR="001E5ECA" w:rsidRDefault="001E5ECA" w:rsidP="001E5ECA">
      <w:r>
        <w:t xml:space="preserve">This lab module introduces the </w:t>
      </w:r>
      <w:r w:rsidRPr="004E64EB">
        <w:rPr>
          <w:rStyle w:val="Strong"/>
        </w:rPr>
        <w:t>Quantum</w:t>
      </w:r>
      <w:r>
        <w:t xml:space="preserve"> developer to the concept of </w:t>
      </w:r>
      <w:r w:rsidRPr="004E64EB">
        <w:rPr>
          <w:rStyle w:val="Strong"/>
        </w:rPr>
        <w:t>Fabric Workflows</w:t>
      </w:r>
      <w:r>
        <w:t xml:space="preserve">. </w:t>
      </w:r>
    </w:p>
    <w:p w14:paraId="29F90106" w14:textId="771A9FD2" w:rsidR="001E5ECA" w:rsidRDefault="001E5ECA" w:rsidP="001E5ECA">
      <w:r>
        <w:t xml:space="preserve">In </w:t>
      </w:r>
      <w:r w:rsidRPr="009F6130">
        <w:rPr>
          <w:rStyle w:val="Strong"/>
        </w:rPr>
        <w:t>Fabric</w:t>
      </w:r>
      <w:r>
        <w:t xml:space="preserve">, a </w:t>
      </w:r>
      <w:r>
        <w:rPr>
          <w:rStyle w:val="Strong"/>
        </w:rPr>
        <w:t>Workflow</w:t>
      </w:r>
      <w:r>
        <w:t xml:space="preserve"> is an abstraction that aims to represent a </w:t>
      </w:r>
      <w:r>
        <w:rPr>
          <w:rStyle w:val="Emphasis"/>
        </w:rPr>
        <w:t>business process</w:t>
      </w:r>
      <w:r>
        <w:t xml:space="preserve"> using a </w:t>
      </w:r>
      <w:r>
        <w:rPr>
          <w:rStyle w:val="Emphasis"/>
        </w:rPr>
        <w:t>subset</w:t>
      </w:r>
      <w:r>
        <w:t xml:space="preserve"> of </w:t>
      </w:r>
      <w:r w:rsidRPr="004E64EB">
        <w:rPr>
          <w:rStyle w:val="Strong"/>
        </w:rPr>
        <w:t>BPMN</w:t>
      </w:r>
      <w:r>
        <w:t>, which has been adapted to work well with other Fabric constructs.</w:t>
      </w:r>
    </w:p>
    <w:p w14:paraId="50A90F88" w14:textId="77777777" w:rsidR="001E5ECA" w:rsidRDefault="001E5ECA" w:rsidP="001E5ECA">
      <w:r>
        <w:t xml:space="preserve">Workflows are based on the </w:t>
      </w:r>
      <w:r>
        <w:rPr>
          <w:rStyle w:val="Strong"/>
        </w:rPr>
        <w:t>state transitions</w:t>
      </w:r>
      <w:r>
        <w:t xml:space="preserve"> of </w:t>
      </w:r>
      <w:r>
        <w:rPr>
          <w:rStyle w:val="Emphasis"/>
        </w:rPr>
        <w:t>something</w:t>
      </w:r>
      <w:r>
        <w:t xml:space="preserve">. This </w:t>
      </w:r>
      <w:r>
        <w:rPr>
          <w:rStyle w:val="Emphasis"/>
        </w:rPr>
        <w:t>something</w:t>
      </w:r>
      <w:r>
        <w:t xml:space="preserve"> can be any entity within a business domain. For this particular lab, we'll be using an </w:t>
      </w:r>
      <w:r>
        <w:rPr>
          <w:rStyle w:val="Strong"/>
        </w:rPr>
        <w:t>application for a financial loan</w:t>
      </w:r>
      <w:r>
        <w:t xml:space="preserve"> as our business entity.</w:t>
      </w:r>
    </w:p>
    <w:p w14:paraId="00C5B1C5" w14:textId="77777777" w:rsidR="001E5ECA" w:rsidRDefault="001E5ECA" w:rsidP="001E5ECA">
      <w:r>
        <w:t xml:space="preserve">In Fabric, the business entity on which a Workflow is based is represented by a </w:t>
      </w:r>
      <w:r>
        <w:rPr>
          <w:rStyle w:val="Strong"/>
        </w:rPr>
        <w:t>Model</w:t>
      </w:r>
      <w:r>
        <w:t xml:space="preserve"> in an </w:t>
      </w:r>
      <w:r>
        <w:rPr>
          <w:rStyle w:val="Strong"/>
        </w:rPr>
        <w:t>Object Service</w:t>
      </w:r>
      <w:r>
        <w:t xml:space="preserve">. Therefore, any Model used as the basis for a Workflow must have a field defined as its </w:t>
      </w:r>
      <w:r>
        <w:rPr>
          <w:rStyle w:val="Strong"/>
        </w:rPr>
        <w:t>workflow status</w:t>
      </w:r>
      <w:r>
        <w:t>.</w:t>
      </w:r>
    </w:p>
    <w:p w14:paraId="6F584FC4" w14:textId="1A26F753" w:rsidR="001E5ECA" w:rsidRPr="004E64EB" w:rsidRDefault="001E5ECA" w:rsidP="004E64EB">
      <w:r>
        <w:t>In summary, we'll define a model to represent an end user's application for a loan, and the changes in the state of this application will push it through the workflow.</w:t>
      </w:r>
    </w:p>
    <w:p w14:paraId="38DBB3C6" w14:textId="42F89435" w:rsidR="003A2352" w:rsidRPr="004E64EB" w:rsidRDefault="003A2352" w:rsidP="004E64EB">
      <w:pPr>
        <w:pStyle w:val="Heading2"/>
      </w:pPr>
      <w:bookmarkStart w:id="19" w:name="_Toc54007070"/>
      <w:r w:rsidRPr="004E64EB">
        <w:t>Goal</w:t>
      </w:r>
      <w:bookmarkEnd w:id="19"/>
    </w:p>
    <w:p w14:paraId="752BCAE7" w14:textId="04911A7D" w:rsidR="003A2352" w:rsidRPr="004E64EB" w:rsidRDefault="003A2352" w:rsidP="003A2352">
      <w:r w:rsidRPr="004E64EB">
        <w:t xml:space="preserve">At the end of this lab you </w:t>
      </w:r>
      <w:r w:rsidR="001E5ECA">
        <w:t>s</w:t>
      </w:r>
      <w:r w:rsidRPr="004E64EB">
        <w:t>hould be able to:</w:t>
      </w:r>
    </w:p>
    <w:p w14:paraId="2C13F149" w14:textId="77777777" w:rsidR="003A2352" w:rsidRPr="004E64EB" w:rsidRDefault="003A2352" w:rsidP="00200866">
      <w:pPr>
        <w:numPr>
          <w:ilvl w:val="0"/>
          <w:numId w:val="6"/>
        </w:numPr>
      </w:pPr>
      <w:r w:rsidRPr="004E64EB">
        <w:t>Understand the basics of how workflows are designed and used.</w:t>
      </w:r>
    </w:p>
    <w:p w14:paraId="141C509E" w14:textId="731A19D4" w:rsidR="003A2352" w:rsidRPr="004E64EB" w:rsidRDefault="003A2352" w:rsidP="00200866">
      <w:pPr>
        <w:numPr>
          <w:ilvl w:val="0"/>
          <w:numId w:val="6"/>
        </w:numPr>
      </w:pPr>
      <w:r w:rsidRPr="004E64EB">
        <w:t xml:space="preserve">Build a workflow based on a </w:t>
      </w:r>
      <w:r w:rsidR="004D3884" w:rsidRPr="004E64EB">
        <w:t>pre-existing</w:t>
      </w:r>
      <w:r w:rsidRPr="004E64EB">
        <w:t xml:space="preserve"> Object Service.</w:t>
      </w:r>
    </w:p>
    <w:p w14:paraId="1D4D81BC" w14:textId="77777777" w:rsidR="003A2352" w:rsidRPr="004E64EB" w:rsidRDefault="003A2352" w:rsidP="00200866">
      <w:pPr>
        <w:numPr>
          <w:ilvl w:val="0"/>
          <w:numId w:val="6"/>
        </w:numPr>
      </w:pPr>
      <w:r w:rsidRPr="004E64EB">
        <w:t>Add pre-existing business rules to a workflow.</w:t>
      </w:r>
    </w:p>
    <w:p w14:paraId="4176D5F3" w14:textId="77777777" w:rsidR="003A2352" w:rsidRPr="004E64EB" w:rsidRDefault="003A2352" w:rsidP="00200866">
      <w:pPr>
        <w:numPr>
          <w:ilvl w:val="0"/>
          <w:numId w:val="6"/>
        </w:numPr>
      </w:pPr>
      <w:r w:rsidRPr="004E64EB">
        <w:t>Integrate a previously configured email service to a workflow.</w:t>
      </w:r>
    </w:p>
    <w:p w14:paraId="06FA9E27" w14:textId="2FE8C26A" w:rsidR="003A2352" w:rsidRPr="004E64EB" w:rsidRDefault="003A2352" w:rsidP="00200866">
      <w:pPr>
        <w:numPr>
          <w:ilvl w:val="0"/>
          <w:numId w:val="6"/>
        </w:numPr>
      </w:pPr>
      <w:r w:rsidRPr="004E64EB">
        <w:t>Test a published workflow.</w:t>
      </w:r>
    </w:p>
    <w:p w14:paraId="2366D2D7" w14:textId="56B30A19" w:rsidR="003A2352" w:rsidRPr="004E64EB" w:rsidRDefault="003A2352" w:rsidP="004E64EB">
      <w:bookmarkStart w:id="20" w:name="_Toc493603826"/>
      <w:bookmarkStart w:id="21" w:name="_Toc504410254"/>
    </w:p>
    <w:p w14:paraId="0DBAC985" w14:textId="60369F99" w:rsidR="003A2352" w:rsidRDefault="003A2352" w:rsidP="004E64EB">
      <w:pPr>
        <w:pStyle w:val="Heading2"/>
      </w:pPr>
      <w:bookmarkStart w:id="22" w:name="_Toc54007071"/>
      <w:r>
        <w:t>Tasks</w:t>
      </w:r>
      <w:bookmarkEnd w:id="22"/>
    </w:p>
    <w:p w14:paraId="2A959237" w14:textId="03840B9C" w:rsidR="003A2352" w:rsidRPr="004E64EB" w:rsidRDefault="003A2352" w:rsidP="004E64EB">
      <w:r>
        <w:t>At a very high level, this lab will guide you through the following tasks:</w:t>
      </w:r>
    </w:p>
    <w:p w14:paraId="51D19FE6" w14:textId="77777777" w:rsidR="003A2352" w:rsidRDefault="003A2352" w:rsidP="00200866">
      <w:pPr>
        <w:numPr>
          <w:ilvl w:val="0"/>
          <w:numId w:val="7"/>
        </w:numPr>
        <w:spacing w:before="100" w:beforeAutospacing="1" w:after="100" w:afterAutospacing="1"/>
      </w:pPr>
      <w:r>
        <w:t>Import a Fabric app which includes:</w:t>
      </w:r>
    </w:p>
    <w:p w14:paraId="71F01750" w14:textId="77777777" w:rsidR="003A2352" w:rsidRDefault="003A2352" w:rsidP="00200866">
      <w:pPr>
        <w:numPr>
          <w:ilvl w:val="1"/>
          <w:numId w:val="7"/>
        </w:numPr>
        <w:spacing w:before="100" w:beforeAutospacing="1" w:after="100" w:afterAutospacing="1"/>
      </w:pPr>
      <w:r>
        <w:t xml:space="preserve">An </w:t>
      </w:r>
      <w:r w:rsidRPr="004E64EB">
        <w:rPr>
          <w:rStyle w:val="Emphasis"/>
        </w:rPr>
        <w:t>Object</w:t>
      </w:r>
      <w:r>
        <w:rPr>
          <w:rStyle w:val="Emphasis"/>
        </w:rPr>
        <w:t xml:space="preserve"> Service</w:t>
      </w:r>
      <w:r>
        <w:t xml:space="preserve"> called </w:t>
      </w:r>
      <w:r w:rsidRPr="004E64EB">
        <w:rPr>
          <w:rStyle w:val="SubtleReference"/>
        </w:rPr>
        <w:t>LoanApplicationObjS</w:t>
      </w:r>
      <w:r>
        <w:t>.</w:t>
      </w:r>
    </w:p>
    <w:p w14:paraId="22BB5352" w14:textId="77777777" w:rsidR="003A2352" w:rsidRDefault="003A2352" w:rsidP="00200866">
      <w:pPr>
        <w:numPr>
          <w:ilvl w:val="1"/>
          <w:numId w:val="7"/>
        </w:numPr>
        <w:spacing w:before="100" w:beforeAutospacing="1" w:after="100" w:afterAutospacing="1"/>
      </w:pPr>
      <w:r>
        <w:t xml:space="preserve">A </w:t>
      </w:r>
      <w:r>
        <w:rPr>
          <w:rStyle w:val="Emphasis"/>
        </w:rPr>
        <w:t>Business Rule Set</w:t>
      </w:r>
      <w:r>
        <w:t xml:space="preserve"> called </w:t>
      </w:r>
      <w:r w:rsidRPr="004E64EB">
        <w:rPr>
          <w:rStyle w:val="SubtleReference"/>
        </w:rPr>
        <w:t>LoanApprovalRules</w:t>
      </w:r>
      <w:r>
        <w:t>.</w:t>
      </w:r>
    </w:p>
    <w:p w14:paraId="077842FD" w14:textId="62BB938D" w:rsidR="003A2352" w:rsidRDefault="003A2352" w:rsidP="00200866">
      <w:pPr>
        <w:numPr>
          <w:ilvl w:val="1"/>
          <w:numId w:val="7"/>
        </w:numPr>
        <w:spacing w:before="100" w:beforeAutospacing="1" w:after="100" w:afterAutospacing="1"/>
      </w:pPr>
      <w:r>
        <w:t xml:space="preserve">A </w:t>
      </w:r>
      <w:r>
        <w:rPr>
          <w:rStyle w:val="Emphasis"/>
        </w:rPr>
        <w:t>Mock Integration Service</w:t>
      </w:r>
      <w:r>
        <w:t xml:space="preserve"> called </w:t>
      </w:r>
      <w:r w:rsidRPr="004E64EB">
        <w:rPr>
          <w:rStyle w:val="SubtleReference"/>
        </w:rPr>
        <w:t>CreditBureauMock</w:t>
      </w:r>
      <w:r>
        <w:t>.</w:t>
      </w:r>
    </w:p>
    <w:p w14:paraId="2BAEA15A" w14:textId="77777777" w:rsidR="003A2352" w:rsidRDefault="003A2352" w:rsidP="00200866">
      <w:pPr>
        <w:numPr>
          <w:ilvl w:val="0"/>
          <w:numId w:val="7"/>
        </w:numPr>
        <w:spacing w:before="100" w:beforeAutospacing="1" w:after="100" w:afterAutospacing="1"/>
      </w:pPr>
      <w:r>
        <w:t xml:space="preserve">Create a new </w:t>
      </w:r>
      <w:r>
        <w:rPr>
          <w:rStyle w:val="Emphasis"/>
        </w:rPr>
        <w:t>Workflow</w:t>
      </w:r>
      <w:r>
        <w:t xml:space="preserve"> based on the previously existing services mentioned above.</w:t>
      </w:r>
    </w:p>
    <w:p w14:paraId="6570D16F" w14:textId="77777777" w:rsidR="003A2352" w:rsidRDefault="003A2352" w:rsidP="00200866">
      <w:pPr>
        <w:numPr>
          <w:ilvl w:val="0"/>
          <w:numId w:val="7"/>
        </w:numPr>
        <w:spacing w:before="100" w:beforeAutospacing="1" w:after="100" w:afterAutospacing="1"/>
      </w:pPr>
      <w:r>
        <w:lastRenderedPageBreak/>
        <w:t>Publish the newly created workflow.</w:t>
      </w:r>
    </w:p>
    <w:p w14:paraId="38CADC3B" w14:textId="02384D96" w:rsidR="006C344E" w:rsidRPr="004E64EB" w:rsidRDefault="003A2352" w:rsidP="00200866">
      <w:pPr>
        <w:numPr>
          <w:ilvl w:val="0"/>
          <w:numId w:val="7"/>
        </w:numPr>
        <w:spacing w:before="100" w:beforeAutospacing="1" w:after="100" w:afterAutospacing="1"/>
      </w:pPr>
      <w:r>
        <w:t>Test the newly created workflow.</w:t>
      </w:r>
      <w:bookmarkEnd w:id="20"/>
      <w:bookmarkEnd w:id="21"/>
    </w:p>
    <w:p w14:paraId="28C6658E" w14:textId="09377871" w:rsidR="006C344E" w:rsidRPr="004E64EB" w:rsidRDefault="001E57A0" w:rsidP="004E64EB">
      <w:pPr>
        <w:pStyle w:val="Heading2"/>
      </w:pPr>
      <w:bookmarkStart w:id="23" w:name="_Toc54007072"/>
      <w:r>
        <w:t>Required</w:t>
      </w:r>
      <w:r w:rsidR="006C344E" w:rsidRPr="004E64EB">
        <w:t xml:space="preserve"> Software and Tools</w:t>
      </w:r>
      <w:bookmarkEnd w:id="23"/>
    </w:p>
    <w:p w14:paraId="44150972" w14:textId="7A6232B8" w:rsidR="001759A4" w:rsidRPr="004E64EB" w:rsidRDefault="004D3884" w:rsidP="00BB0673">
      <w:pPr>
        <w:pStyle w:val="Heading3"/>
        <w:rPr>
          <w:rStyle w:val="Strong"/>
        </w:rPr>
      </w:pPr>
      <w:bookmarkStart w:id="24" w:name="_Toc54007073"/>
      <w:r>
        <w:rPr>
          <w:rStyle w:val="Strong"/>
        </w:rPr>
        <w:t>Required:</w:t>
      </w:r>
      <w:bookmarkEnd w:id="24"/>
    </w:p>
    <w:p w14:paraId="57597D49" w14:textId="0B1CC131" w:rsidR="00DC4FFE" w:rsidRPr="004E64EB" w:rsidRDefault="001759A4" w:rsidP="00200866">
      <w:pPr>
        <w:pStyle w:val="ListParagraph"/>
        <w:numPr>
          <w:ilvl w:val="0"/>
          <w:numId w:val="5"/>
        </w:numPr>
      </w:pPr>
      <w:r w:rsidRPr="004E64EB">
        <w:t xml:space="preserve">A developer account at </w:t>
      </w:r>
      <w:hyperlink r:id="rId19" w:history="1">
        <w:r w:rsidRPr="004E64EB">
          <w:rPr>
            <w:rStyle w:val="Hyperlink"/>
          </w:rPr>
          <w:t>manage.kony.com</w:t>
        </w:r>
      </w:hyperlink>
    </w:p>
    <w:p w14:paraId="34627AC5" w14:textId="0E7C242E" w:rsidR="004D3884" w:rsidRPr="004E64EB" w:rsidRDefault="004D3884" w:rsidP="00200866">
      <w:pPr>
        <w:numPr>
          <w:ilvl w:val="0"/>
          <w:numId w:val="5"/>
        </w:numPr>
        <w:spacing w:before="100" w:beforeAutospacing="1" w:after="100" w:afterAutospacing="1"/>
        <w:rPr>
          <w:rFonts w:ascii="Times New Roman" w:hAnsi="Times New Roman"/>
        </w:rPr>
      </w:pPr>
      <w:r w:rsidRPr="009F6130">
        <w:t xml:space="preserve">The file </w:t>
      </w:r>
      <w:r w:rsidRPr="009F6130">
        <w:rPr>
          <w:rStyle w:val="SubtleReference"/>
        </w:rPr>
        <w:t>LoansOrigination1.zip</w:t>
      </w:r>
      <w:r w:rsidRPr="009F6130">
        <w:t xml:space="preserve"> containing the Fabric application we'll use for this lab.</w:t>
      </w:r>
    </w:p>
    <w:p w14:paraId="09485625" w14:textId="396401F6" w:rsidR="001759A4" w:rsidRDefault="001759A4" w:rsidP="00BB0673">
      <w:pPr>
        <w:pStyle w:val="Heading3"/>
        <w:rPr>
          <w:rStyle w:val="Strong"/>
        </w:rPr>
      </w:pPr>
      <w:bookmarkStart w:id="25" w:name="_Toc54007074"/>
      <w:r w:rsidRPr="004E64EB">
        <w:rPr>
          <w:rStyle w:val="Strong"/>
        </w:rPr>
        <w:t>Optional</w:t>
      </w:r>
      <w:r w:rsidR="004D3884">
        <w:rPr>
          <w:rStyle w:val="Strong"/>
        </w:rPr>
        <w:t>:</w:t>
      </w:r>
      <w:bookmarkEnd w:id="25"/>
    </w:p>
    <w:p w14:paraId="4CAC1A80" w14:textId="2AA1BEF1" w:rsidR="00CA6C9A" w:rsidRPr="00BB0673" w:rsidRDefault="00BB0673" w:rsidP="00CA6C9A">
      <w:pPr>
        <w:rPr>
          <w:rStyle w:val="Strong"/>
          <w:b w:val="0"/>
          <w:bCs w:val="0"/>
          <w:color w:val="000000" w:themeColor="text1"/>
        </w:rPr>
      </w:pPr>
      <w:r>
        <w:rPr>
          <w:rStyle w:val="Strong"/>
          <w:b w:val="0"/>
          <w:bCs w:val="0"/>
          <w:color w:val="000000" w:themeColor="text1"/>
        </w:rPr>
        <w:t>Only t</w:t>
      </w:r>
      <w:r w:rsidR="00CA6C9A" w:rsidRPr="00BB0673">
        <w:rPr>
          <w:rStyle w:val="Strong"/>
          <w:b w:val="0"/>
          <w:bCs w:val="0"/>
          <w:color w:val="000000" w:themeColor="text1"/>
        </w:rPr>
        <w:t xml:space="preserve">he steps in this </w:t>
      </w:r>
      <w:r>
        <w:rPr>
          <w:rStyle w:val="Strong"/>
          <w:b w:val="0"/>
          <w:bCs w:val="0"/>
          <w:color w:val="000000" w:themeColor="text1"/>
        </w:rPr>
        <w:t>lab titled with the word “Optional” will require the following:</w:t>
      </w:r>
    </w:p>
    <w:p w14:paraId="386E9271" w14:textId="34830069" w:rsidR="00181A28" w:rsidRDefault="004D3884" w:rsidP="00200866">
      <w:pPr>
        <w:pStyle w:val="ListParagraph"/>
        <w:numPr>
          <w:ilvl w:val="0"/>
          <w:numId w:val="44"/>
        </w:numPr>
      </w:pPr>
      <w:r w:rsidRPr="00984F2D">
        <w:rPr>
          <w:rStyle w:val="Strong"/>
        </w:rPr>
        <w:t>A Fabric Runtime Environment 9.1+</w:t>
      </w:r>
      <w:r w:rsidR="00984F2D" w:rsidRPr="00984F2D">
        <w:rPr>
          <w:rStyle w:val="Strong"/>
        </w:rPr>
        <w:t>:</w:t>
      </w:r>
      <w:r w:rsidR="00984F2D">
        <w:t xml:space="preserve"> </w:t>
      </w:r>
      <w:r w:rsidR="00984F2D" w:rsidRPr="004E64EB">
        <w:t>In order to be able to publish a workflow you will need a paid-for Fabric account. If you do not have access to a paid-for account, you can still do this lab and follow along the steps to design a Workflow</w:t>
      </w:r>
      <w:r w:rsidR="00984F2D">
        <w:t>, but you will not be able to publish it.</w:t>
      </w:r>
    </w:p>
    <w:p w14:paraId="2C27BAF3" w14:textId="77777777" w:rsidR="00984F2D" w:rsidRPr="00984F2D" w:rsidRDefault="00984F2D" w:rsidP="00984F2D">
      <w:pPr>
        <w:pStyle w:val="ListParagraph"/>
        <w:rPr>
          <w:rStyle w:val="Strong"/>
          <w:b w:val="0"/>
          <w:bCs w:val="0"/>
          <w:color w:val="auto"/>
        </w:rPr>
      </w:pPr>
    </w:p>
    <w:p w14:paraId="7C80DA07" w14:textId="19E9CCD7" w:rsidR="006C344E" w:rsidRPr="00CA6C9A" w:rsidRDefault="004D3884" w:rsidP="00200866">
      <w:pPr>
        <w:pStyle w:val="ListParagraph"/>
        <w:numPr>
          <w:ilvl w:val="0"/>
          <w:numId w:val="44"/>
        </w:numPr>
        <w:rPr>
          <w:rStyle w:val="PageNumber"/>
          <w:rFonts w:ascii="Arial" w:hAnsi="Arial"/>
        </w:rPr>
      </w:pPr>
      <w:r w:rsidRPr="00984F2D">
        <w:rPr>
          <w:rStyle w:val="Strong"/>
        </w:rPr>
        <w:t>Engagement Services 9.1+</w:t>
      </w:r>
      <w:r w:rsidR="00984F2D" w:rsidRPr="00984F2D">
        <w:rPr>
          <w:rStyle w:val="Strong"/>
        </w:rPr>
        <w:t xml:space="preserve"> with previously configured </w:t>
      </w:r>
      <w:r w:rsidR="00984F2D">
        <w:rPr>
          <w:rStyle w:val="Strong"/>
        </w:rPr>
        <w:t>email</w:t>
      </w:r>
      <w:r w:rsidR="00984F2D" w:rsidRPr="004E64EB">
        <w:t xml:space="preserve"> </w:t>
      </w:r>
      <w:r w:rsidR="00984F2D">
        <w:t>settings and</w:t>
      </w:r>
      <w:r w:rsidR="00984F2D" w:rsidRPr="004E64EB">
        <w:t xml:space="preserve"> </w:t>
      </w:r>
      <w:r w:rsidR="00984F2D">
        <w:t>an</w:t>
      </w:r>
      <w:r w:rsidR="00984F2D" w:rsidRPr="004E64EB">
        <w:t xml:space="preserve"> email address for testing.</w:t>
      </w:r>
    </w:p>
    <w:p w14:paraId="76393B98" w14:textId="5D021C8D" w:rsidR="006C344E" w:rsidRPr="004E64EB" w:rsidRDefault="00BB0673" w:rsidP="00CA6C9A">
      <w:pPr>
        <w:ind w:left="720"/>
        <w:rPr>
          <w:rStyle w:val="PageNumber"/>
        </w:rPr>
      </w:pPr>
      <w:r w:rsidRPr="00BB0673">
        <w:rPr>
          <w:rStyle w:val="PageNumber"/>
          <w:noProof/>
        </w:rPr>
        <w:drawing>
          <wp:inline distT="0" distB="0" distL="0" distR="0" wp14:anchorId="350E2B7C" wp14:editId="5840380A">
            <wp:extent cx="4320000" cy="3789814"/>
            <wp:effectExtent l="0" t="0" r="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3789814"/>
                    </a:xfrm>
                    <a:prstGeom prst="rect">
                      <a:avLst/>
                    </a:prstGeom>
                  </pic:spPr>
                </pic:pic>
              </a:graphicData>
            </a:graphic>
          </wp:inline>
        </w:drawing>
      </w:r>
    </w:p>
    <w:p w14:paraId="2757FEF0" w14:textId="5C7B16FC" w:rsidR="006C344E" w:rsidRDefault="006C344E" w:rsidP="004D3884">
      <w:pPr>
        <w:pStyle w:val="Heading1"/>
      </w:pPr>
      <w:bookmarkStart w:id="26" w:name="_Toc504410256"/>
      <w:bookmarkStart w:id="27" w:name="_Toc54007075"/>
      <w:r w:rsidRPr="004E64EB">
        <w:t xml:space="preserve">Module </w:t>
      </w:r>
      <w:r w:rsidR="0069140E" w:rsidRPr="004E64EB">
        <w:t>2</w:t>
      </w:r>
      <w:r w:rsidRPr="004E64EB">
        <w:t>: Lab Instructions</w:t>
      </w:r>
      <w:bookmarkEnd w:id="26"/>
      <w:r w:rsidR="001759A4" w:rsidRPr="004E64EB">
        <w:softHyphen/>
      </w:r>
      <w:bookmarkEnd w:id="27"/>
    </w:p>
    <w:p w14:paraId="7534601A" w14:textId="77777777" w:rsidR="00D30B4E" w:rsidRPr="004E64EB" w:rsidRDefault="00D30B4E" w:rsidP="00D30B4E">
      <w:pPr>
        <w:pStyle w:val="Heading2"/>
        <w:rPr>
          <w:rFonts w:ascii="Times New Roman" w:hAnsi="Times New Roman"/>
          <w:szCs w:val="36"/>
          <w:lang w:val="en-US"/>
        </w:rPr>
      </w:pPr>
      <w:bookmarkStart w:id="28" w:name="_Toc54007076"/>
      <w:r>
        <w:t>Step 1: Import the Fabric App</w:t>
      </w:r>
      <w:bookmarkEnd w:id="28"/>
    </w:p>
    <w:p w14:paraId="7557B6A9" w14:textId="0AFFB889" w:rsidR="00D30B4E" w:rsidRDefault="00D30B4E" w:rsidP="00200866">
      <w:pPr>
        <w:numPr>
          <w:ilvl w:val="0"/>
          <w:numId w:val="8"/>
        </w:numPr>
        <w:spacing w:before="100" w:beforeAutospacing="1" w:after="100" w:afterAutospacing="1"/>
      </w:pPr>
      <w:r>
        <w:t xml:space="preserve">Log into </w:t>
      </w:r>
      <w:hyperlink r:id="rId21" w:history="1">
        <w:r w:rsidRPr="00DA1699">
          <w:rPr>
            <w:rStyle w:val="Hyperlink"/>
          </w:rPr>
          <w:t>manage.kony.com</w:t>
        </w:r>
      </w:hyperlink>
      <w:r>
        <w:t>.</w:t>
      </w:r>
    </w:p>
    <w:p w14:paraId="5F828A01" w14:textId="2DF53DC7" w:rsidR="00274A63" w:rsidRDefault="00274A63" w:rsidP="00200866">
      <w:pPr>
        <w:numPr>
          <w:ilvl w:val="0"/>
          <w:numId w:val="8"/>
        </w:numPr>
        <w:spacing w:before="100" w:beforeAutospacing="1" w:after="100" w:afterAutospacing="1"/>
      </w:pPr>
      <w:r>
        <w:t>Click on Apps option on the main menu to the left and click the IMPORT button.</w:t>
      </w:r>
    </w:p>
    <w:p w14:paraId="2A6BC8DF" w14:textId="1BD21D58" w:rsidR="00274A63" w:rsidRDefault="00274A63" w:rsidP="00182652">
      <w:pPr>
        <w:spacing w:before="100" w:beforeAutospacing="1" w:after="100" w:afterAutospacing="1"/>
        <w:ind w:left="720"/>
        <w:rPr>
          <w:noProof/>
        </w:rPr>
      </w:pPr>
      <w:r w:rsidRPr="00274A63">
        <w:rPr>
          <w:noProof/>
        </w:rPr>
        <w:lastRenderedPageBreak/>
        <w:drawing>
          <wp:inline distT="0" distB="0" distL="0" distR="0" wp14:anchorId="5FB25CAC" wp14:editId="239DA9C5">
            <wp:extent cx="1440000" cy="123704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0000" cy="1237047"/>
                    </a:xfrm>
                    <a:prstGeom prst="rect">
                      <a:avLst/>
                    </a:prstGeom>
                  </pic:spPr>
                </pic:pic>
              </a:graphicData>
            </a:graphic>
          </wp:inline>
        </w:drawing>
      </w:r>
      <w:r w:rsidRPr="00274A63">
        <w:rPr>
          <w:noProof/>
        </w:rPr>
        <w:t xml:space="preserve"> </w:t>
      </w:r>
      <w:r w:rsidRPr="00274A63">
        <w:rPr>
          <w:noProof/>
        </w:rPr>
        <w:drawing>
          <wp:inline distT="0" distB="0" distL="0" distR="0" wp14:anchorId="6A29FF31" wp14:editId="71CB358C">
            <wp:extent cx="1791469" cy="1236966"/>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4565" cy="1246009"/>
                    </a:xfrm>
                    <a:prstGeom prst="rect">
                      <a:avLst/>
                    </a:prstGeom>
                  </pic:spPr>
                </pic:pic>
              </a:graphicData>
            </a:graphic>
          </wp:inline>
        </w:drawing>
      </w:r>
    </w:p>
    <w:p w14:paraId="41075CEB" w14:textId="081BD5E4" w:rsidR="00D30B4E" w:rsidRDefault="00274A63" w:rsidP="00200866">
      <w:pPr>
        <w:numPr>
          <w:ilvl w:val="0"/>
          <w:numId w:val="8"/>
        </w:numPr>
        <w:spacing w:before="100" w:beforeAutospacing="1" w:after="100" w:afterAutospacing="1"/>
      </w:pPr>
      <w:r>
        <w:t xml:space="preserve">Browse your file system and select </w:t>
      </w:r>
      <w:r w:rsidR="00D30B4E">
        <w:t>the</w:t>
      </w:r>
      <w:r>
        <w:t xml:space="preserve"> zipped Fabric</w:t>
      </w:r>
      <w:r w:rsidR="00D30B4E">
        <w:t xml:space="preserve"> bundle called </w:t>
      </w:r>
      <w:r w:rsidRPr="00274A63">
        <w:rPr>
          <w:rStyle w:val="SubtleReference"/>
        </w:rPr>
        <w:t>LoansOrigination1(v1.0)</w:t>
      </w:r>
      <w:r w:rsidR="00D30B4E" w:rsidRPr="004E64EB">
        <w:rPr>
          <w:rStyle w:val="SubtleReference"/>
        </w:rPr>
        <w:t>.zip</w:t>
      </w:r>
      <w:r w:rsidR="00D30B4E">
        <w:t xml:space="preserve"> as a new application.</w:t>
      </w:r>
    </w:p>
    <w:p w14:paraId="3E956173" w14:textId="0252D6D2" w:rsidR="00274A63" w:rsidRDefault="00274A63" w:rsidP="00274A63">
      <w:pPr>
        <w:spacing w:before="100" w:beforeAutospacing="1" w:after="100" w:afterAutospacing="1"/>
        <w:ind w:left="720"/>
      </w:pPr>
      <w:r w:rsidRPr="00274A63">
        <w:rPr>
          <w:noProof/>
        </w:rPr>
        <w:drawing>
          <wp:inline distT="0" distB="0" distL="0" distR="0" wp14:anchorId="39348874" wp14:editId="324FE7B1">
            <wp:extent cx="3600000" cy="1396665"/>
            <wp:effectExtent l="0" t="0" r="0" b="635"/>
            <wp:docPr id="11" name="Picture 11" descr="Graphical user interface, text,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1396665"/>
                    </a:xfrm>
                    <a:prstGeom prst="rect">
                      <a:avLst/>
                    </a:prstGeom>
                  </pic:spPr>
                </pic:pic>
              </a:graphicData>
            </a:graphic>
          </wp:inline>
        </w:drawing>
      </w:r>
    </w:p>
    <w:p w14:paraId="3F07F36E" w14:textId="624235D7" w:rsidR="006D128D" w:rsidRDefault="006D128D" w:rsidP="004E64EB">
      <w:pPr>
        <w:spacing w:before="100" w:beforeAutospacing="1" w:after="100" w:afterAutospacing="1"/>
        <w:ind w:left="720"/>
      </w:pPr>
      <w:r w:rsidRPr="006D128D">
        <w:rPr>
          <w:noProof/>
        </w:rPr>
        <w:drawing>
          <wp:inline distT="0" distB="0" distL="0" distR="0" wp14:anchorId="21186408" wp14:editId="34D0C172">
            <wp:extent cx="3600000" cy="2988177"/>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2988177"/>
                    </a:xfrm>
                    <a:prstGeom prst="rect">
                      <a:avLst/>
                    </a:prstGeom>
                  </pic:spPr>
                </pic:pic>
              </a:graphicData>
            </a:graphic>
          </wp:inline>
        </w:drawing>
      </w:r>
    </w:p>
    <w:p w14:paraId="52847006" w14:textId="2884A8F4" w:rsidR="00D30B4E" w:rsidRDefault="00D30B4E" w:rsidP="00200866">
      <w:pPr>
        <w:numPr>
          <w:ilvl w:val="0"/>
          <w:numId w:val="9"/>
        </w:numPr>
        <w:spacing w:before="100" w:beforeAutospacing="1" w:after="100" w:afterAutospacing="1"/>
      </w:pPr>
      <w:r>
        <w:rPr>
          <w:rStyle w:val="Strong"/>
        </w:rPr>
        <w:t>Note:</w:t>
      </w:r>
      <w:r>
        <w:t xml:space="preserve"> Make sure you give it a name that will tell it apart from the applications created by your peers during this lab —e.g.: Append your initials to the name of the application.</w:t>
      </w:r>
    </w:p>
    <w:p w14:paraId="4C425665" w14:textId="65B0A702" w:rsidR="004940D2" w:rsidRDefault="004940D2" w:rsidP="00200866">
      <w:pPr>
        <w:numPr>
          <w:ilvl w:val="0"/>
          <w:numId w:val="8"/>
        </w:numPr>
        <w:spacing w:before="100" w:beforeAutospacing="1" w:after="100" w:afterAutospacing="1"/>
      </w:pPr>
      <w:r>
        <w:t xml:space="preserve">Verify that the new Fabric app </w:t>
      </w:r>
      <w:r w:rsidRPr="004E64EB">
        <w:rPr>
          <w:rStyle w:val="SubtleReference"/>
        </w:rPr>
        <w:t>LoansOrigination1</w:t>
      </w:r>
      <w:r>
        <w:t xml:space="preserve"> is imported.</w:t>
      </w:r>
    </w:p>
    <w:p w14:paraId="7307DEA4" w14:textId="77777777" w:rsidR="006D128D" w:rsidRDefault="006D128D" w:rsidP="00182652">
      <w:pPr>
        <w:spacing w:before="100" w:beforeAutospacing="1" w:after="100" w:afterAutospacing="1"/>
        <w:ind w:left="720"/>
      </w:pPr>
      <w:r w:rsidRPr="006D128D">
        <w:rPr>
          <w:noProof/>
        </w:rPr>
        <w:lastRenderedPageBreak/>
        <w:drawing>
          <wp:inline distT="0" distB="0" distL="0" distR="0" wp14:anchorId="7963232A" wp14:editId="655AEE81">
            <wp:extent cx="2615879" cy="1722456"/>
            <wp:effectExtent l="0" t="0" r="635" b="508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7211" cy="1729917"/>
                    </a:xfrm>
                    <a:prstGeom prst="rect">
                      <a:avLst/>
                    </a:prstGeom>
                  </pic:spPr>
                </pic:pic>
              </a:graphicData>
            </a:graphic>
          </wp:inline>
        </w:drawing>
      </w:r>
    </w:p>
    <w:p w14:paraId="3DB8A617" w14:textId="6C542477" w:rsidR="004940D2" w:rsidRDefault="004940D2" w:rsidP="00182652">
      <w:pPr>
        <w:spacing w:before="100" w:beforeAutospacing="1" w:after="100" w:afterAutospacing="1"/>
        <w:ind w:left="720"/>
      </w:pPr>
      <w:r w:rsidRPr="004940D2">
        <w:rPr>
          <w:noProof/>
        </w:rPr>
        <w:drawing>
          <wp:inline distT="0" distB="0" distL="0" distR="0" wp14:anchorId="5DA52E93" wp14:editId="21263F0A">
            <wp:extent cx="3600000" cy="1320293"/>
            <wp:effectExtent l="0" t="0" r="0" b="63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320293"/>
                    </a:xfrm>
                    <a:prstGeom prst="rect">
                      <a:avLst/>
                    </a:prstGeom>
                  </pic:spPr>
                </pic:pic>
              </a:graphicData>
            </a:graphic>
          </wp:inline>
        </w:drawing>
      </w:r>
    </w:p>
    <w:p w14:paraId="35CD6654" w14:textId="3C872F24" w:rsidR="004940D2" w:rsidRDefault="004940D2" w:rsidP="00200866">
      <w:pPr>
        <w:numPr>
          <w:ilvl w:val="0"/>
          <w:numId w:val="8"/>
        </w:numPr>
        <w:spacing w:before="100" w:beforeAutospacing="1" w:after="100" w:afterAutospacing="1"/>
      </w:pPr>
      <w:r>
        <w:t xml:space="preserve">Click the </w:t>
      </w:r>
      <w:r w:rsidRPr="004E64EB">
        <w:rPr>
          <w:rStyle w:val="Strong"/>
        </w:rPr>
        <w:t>Integration</w:t>
      </w:r>
      <w:r>
        <w:t xml:space="preserve"> tab and </w:t>
      </w:r>
      <w:r w:rsidR="00571956">
        <w:t xml:space="preserve">verify </w:t>
      </w:r>
      <w:r>
        <w:t xml:space="preserve">there’s a service called </w:t>
      </w:r>
      <w:r w:rsidRPr="004E64EB">
        <w:rPr>
          <w:rStyle w:val="SubtleReference"/>
        </w:rPr>
        <w:t>CreditBureauMock1</w:t>
      </w:r>
      <w:r>
        <w:rPr>
          <w:rStyle w:val="SubtleReference"/>
        </w:rPr>
        <w:t>(1.0)</w:t>
      </w:r>
      <w:r>
        <w:t>.</w:t>
      </w:r>
    </w:p>
    <w:p w14:paraId="6EB90429" w14:textId="4AE19008" w:rsidR="004940D2" w:rsidRDefault="004940D2" w:rsidP="004E64EB">
      <w:pPr>
        <w:spacing w:before="100" w:beforeAutospacing="1" w:after="100" w:afterAutospacing="1"/>
        <w:ind w:left="720"/>
      </w:pPr>
      <w:r w:rsidRPr="004940D2">
        <w:rPr>
          <w:noProof/>
        </w:rPr>
        <w:drawing>
          <wp:inline distT="0" distB="0" distL="0" distR="0" wp14:anchorId="4A5F558D" wp14:editId="15ECEDBA">
            <wp:extent cx="3600000" cy="1887378"/>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887378"/>
                    </a:xfrm>
                    <a:prstGeom prst="rect">
                      <a:avLst/>
                    </a:prstGeom>
                  </pic:spPr>
                </pic:pic>
              </a:graphicData>
            </a:graphic>
          </wp:inline>
        </w:drawing>
      </w:r>
    </w:p>
    <w:p w14:paraId="7F4F2538" w14:textId="2626B4B6" w:rsidR="004940D2" w:rsidRDefault="004940D2" w:rsidP="00200866">
      <w:pPr>
        <w:numPr>
          <w:ilvl w:val="0"/>
          <w:numId w:val="8"/>
        </w:numPr>
        <w:spacing w:before="100" w:beforeAutospacing="1" w:after="100" w:afterAutospacing="1"/>
      </w:pPr>
      <w:r>
        <w:t xml:space="preserve">Click the </w:t>
      </w:r>
      <w:r>
        <w:rPr>
          <w:rStyle w:val="Strong"/>
        </w:rPr>
        <w:t>Objects</w:t>
      </w:r>
      <w:r>
        <w:t xml:space="preserve"> tab and </w:t>
      </w:r>
      <w:r w:rsidR="00571956">
        <w:t xml:space="preserve">verify </w:t>
      </w:r>
      <w:r>
        <w:t xml:space="preserve">there’s a service called </w:t>
      </w:r>
      <w:proofErr w:type="spellStart"/>
      <w:r>
        <w:rPr>
          <w:rStyle w:val="SubtleReference"/>
        </w:rPr>
        <w:t>LoansApplicationObjS</w:t>
      </w:r>
      <w:proofErr w:type="spellEnd"/>
      <w:r>
        <w:t>.</w:t>
      </w:r>
    </w:p>
    <w:p w14:paraId="52EAA37A" w14:textId="21810221" w:rsidR="004940D2" w:rsidRDefault="004940D2" w:rsidP="004E64EB">
      <w:pPr>
        <w:spacing w:before="100" w:beforeAutospacing="1" w:after="100" w:afterAutospacing="1"/>
        <w:ind w:left="720"/>
      </w:pPr>
      <w:r w:rsidRPr="004940D2">
        <w:rPr>
          <w:noProof/>
        </w:rPr>
        <w:drawing>
          <wp:inline distT="0" distB="0" distL="0" distR="0" wp14:anchorId="6D3B6C33" wp14:editId="4F98493B">
            <wp:extent cx="3600000" cy="1787810"/>
            <wp:effectExtent l="0" t="0" r="0" b="317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787810"/>
                    </a:xfrm>
                    <a:prstGeom prst="rect">
                      <a:avLst/>
                    </a:prstGeom>
                  </pic:spPr>
                </pic:pic>
              </a:graphicData>
            </a:graphic>
          </wp:inline>
        </w:drawing>
      </w:r>
    </w:p>
    <w:p w14:paraId="1D50EC51" w14:textId="4E1A6D1E" w:rsidR="004940D2" w:rsidRDefault="004940D2" w:rsidP="00200866">
      <w:pPr>
        <w:numPr>
          <w:ilvl w:val="0"/>
          <w:numId w:val="8"/>
        </w:numPr>
        <w:spacing w:before="100" w:beforeAutospacing="1" w:after="100" w:afterAutospacing="1"/>
      </w:pPr>
      <w:r>
        <w:t xml:space="preserve">Click the </w:t>
      </w:r>
      <w:r>
        <w:rPr>
          <w:rStyle w:val="Strong"/>
        </w:rPr>
        <w:t>Rules</w:t>
      </w:r>
      <w:r>
        <w:t xml:space="preserve"> tab and </w:t>
      </w:r>
      <w:r w:rsidR="00571956">
        <w:t xml:space="preserve">verify </w:t>
      </w:r>
      <w:r>
        <w:t xml:space="preserve">there’s a service called </w:t>
      </w:r>
      <w:r>
        <w:rPr>
          <w:rStyle w:val="SubtleReference"/>
        </w:rPr>
        <w:t>LoanApprovalRules(1.0)</w:t>
      </w:r>
      <w:r>
        <w:t>.</w:t>
      </w:r>
    </w:p>
    <w:p w14:paraId="40141B13" w14:textId="178623B9" w:rsidR="00D30B4E" w:rsidRPr="004E64EB" w:rsidRDefault="004940D2" w:rsidP="004E64EB">
      <w:pPr>
        <w:spacing w:before="100" w:beforeAutospacing="1" w:after="100" w:afterAutospacing="1"/>
        <w:ind w:left="720"/>
      </w:pPr>
      <w:r w:rsidRPr="004940D2">
        <w:rPr>
          <w:noProof/>
        </w:rPr>
        <w:lastRenderedPageBreak/>
        <w:drawing>
          <wp:inline distT="0" distB="0" distL="0" distR="0" wp14:anchorId="16FFBA5F" wp14:editId="6EBC663D">
            <wp:extent cx="4680000" cy="177914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1779141"/>
                    </a:xfrm>
                    <a:prstGeom prst="rect">
                      <a:avLst/>
                    </a:prstGeom>
                  </pic:spPr>
                </pic:pic>
              </a:graphicData>
            </a:graphic>
          </wp:inline>
        </w:drawing>
      </w:r>
    </w:p>
    <w:p w14:paraId="2197FE30" w14:textId="77777777" w:rsidR="00D30B4E" w:rsidRDefault="00D30B4E" w:rsidP="00D30B4E">
      <w:pPr>
        <w:pStyle w:val="Heading2"/>
        <w:rPr>
          <w:rFonts w:ascii="Times New Roman" w:hAnsi="Times New Roman"/>
          <w:szCs w:val="36"/>
          <w:lang w:val="es-ES"/>
        </w:rPr>
      </w:pPr>
      <w:bookmarkStart w:id="29" w:name="_Toc54007077"/>
      <w:r>
        <w:t>Step 2: Create a Workflow</w:t>
      </w:r>
      <w:bookmarkEnd w:id="29"/>
    </w:p>
    <w:p w14:paraId="5EFF3A9B" w14:textId="5DCAEC91" w:rsidR="00D30B4E" w:rsidRDefault="00D30B4E" w:rsidP="00200866">
      <w:pPr>
        <w:numPr>
          <w:ilvl w:val="0"/>
          <w:numId w:val="10"/>
        </w:numPr>
        <w:spacing w:before="100" w:beforeAutospacing="1" w:after="100" w:afterAutospacing="1"/>
      </w:pPr>
      <w:r>
        <w:t xml:space="preserve">From your Fabric application go to the </w:t>
      </w:r>
      <w:r>
        <w:rPr>
          <w:rStyle w:val="Strong"/>
        </w:rPr>
        <w:t>Workflow</w:t>
      </w:r>
      <w:r>
        <w:t xml:space="preserve"> tab and click on the </w:t>
      </w:r>
      <w:r>
        <w:rPr>
          <w:rStyle w:val="Strong"/>
        </w:rPr>
        <w:t>CONFIGURE NEW</w:t>
      </w:r>
      <w:r>
        <w:t xml:space="preserve"> button.</w:t>
      </w:r>
    </w:p>
    <w:p w14:paraId="4CE256CF" w14:textId="495196CA" w:rsidR="00CD75D6" w:rsidRDefault="00CD75D6" w:rsidP="004E64EB">
      <w:pPr>
        <w:spacing w:before="100" w:beforeAutospacing="1" w:after="100" w:afterAutospacing="1"/>
        <w:ind w:left="720"/>
      </w:pPr>
      <w:r w:rsidRPr="00CD75D6">
        <w:rPr>
          <w:noProof/>
        </w:rPr>
        <w:drawing>
          <wp:inline distT="0" distB="0" distL="0" distR="0" wp14:anchorId="5A1295BA" wp14:editId="03F599B1">
            <wp:extent cx="3600000" cy="1116100"/>
            <wp:effectExtent l="0" t="0" r="0" b="190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1116100"/>
                    </a:xfrm>
                    <a:prstGeom prst="rect">
                      <a:avLst/>
                    </a:prstGeom>
                  </pic:spPr>
                </pic:pic>
              </a:graphicData>
            </a:graphic>
          </wp:inline>
        </w:drawing>
      </w:r>
    </w:p>
    <w:p w14:paraId="00782B96" w14:textId="0AA8DC05" w:rsidR="00D30B4E" w:rsidRDefault="00D30B4E" w:rsidP="00200866">
      <w:pPr>
        <w:numPr>
          <w:ilvl w:val="0"/>
          <w:numId w:val="10"/>
        </w:numPr>
        <w:spacing w:before="100" w:beforeAutospacing="1" w:after="100" w:afterAutospacing="1"/>
      </w:pPr>
      <w:r>
        <w:t xml:space="preserve">Type in a name for your workflow —e.g.: </w:t>
      </w:r>
      <w:r w:rsidRPr="004E64EB">
        <w:rPr>
          <w:rStyle w:val="SubtleReference"/>
        </w:rPr>
        <w:t>LoansApplicationWF</w:t>
      </w:r>
      <w:r>
        <w:t>.</w:t>
      </w:r>
    </w:p>
    <w:p w14:paraId="0B0D6630" w14:textId="049356E0" w:rsidR="00A0777F" w:rsidRDefault="00A0777F" w:rsidP="004E64EB">
      <w:pPr>
        <w:spacing w:before="100" w:beforeAutospacing="1" w:after="100" w:afterAutospacing="1"/>
        <w:ind w:left="720"/>
      </w:pPr>
      <w:r w:rsidRPr="00A0777F">
        <w:rPr>
          <w:noProof/>
        </w:rPr>
        <w:drawing>
          <wp:inline distT="0" distB="0" distL="0" distR="0" wp14:anchorId="2378772A" wp14:editId="781448EA">
            <wp:extent cx="3600000" cy="199547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95475"/>
                    </a:xfrm>
                    <a:prstGeom prst="rect">
                      <a:avLst/>
                    </a:prstGeom>
                  </pic:spPr>
                </pic:pic>
              </a:graphicData>
            </a:graphic>
          </wp:inline>
        </w:drawing>
      </w:r>
    </w:p>
    <w:p w14:paraId="1D2CB811" w14:textId="3C4B33CC" w:rsidR="00D30B4E" w:rsidRDefault="00D30B4E" w:rsidP="00200866">
      <w:pPr>
        <w:numPr>
          <w:ilvl w:val="0"/>
          <w:numId w:val="10"/>
        </w:numPr>
        <w:spacing w:before="100" w:beforeAutospacing="1" w:after="100" w:afterAutospacing="1"/>
      </w:pPr>
      <w:r>
        <w:t xml:space="preserve">From the </w:t>
      </w:r>
      <w:r>
        <w:rPr>
          <w:rStyle w:val="Strong"/>
        </w:rPr>
        <w:t>Linked Object</w:t>
      </w:r>
      <w:r>
        <w:t xml:space="preserve"> dropdown select the </w:t>
      </w:r>
      <w:r>
        <w:rPr>
          <w:rStyle w:val="Strong"/>
        </w:rPr>
        <w:t>Use Existing</w:t>
      </w:r>
      <w:r>
        <w:t xml:space="preserve"> option. </w:t>
      </w:r>
    </w:p>
    <w:p w14:paraId="082A8E3B" w14:textId="5CCC8054" w:rsidR="00585487" w:rsidRDefault="00585487" w:rsidP="004E64EB">
      <w:pPr>
        <w:spacing w:before="100" w:beforeAutospacing="1" w:after="100" w:afterAutospacing="1"/>
        <w:ind w:left="720"/>
      </w:pPr>
      <w:r w:rsidRPr="00585487">
        <w:rPr>
          <w:noProof/>
        </w:rPr>
        <w:drawing>
          <wp:inline distT="0" distB="0" distL="0" distR="0" wp14:anchorId="2C640C61" wp14:editId="2CFC0501">
            <wp:extent cx="3600000" cy="850459"/>
            <wp:effectExtent l="0" t="0" r="0" b="6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850459"/>
                    </a:xfrm>
                    <a:prstGeom prst="rect">
                      <a:avLst/>
                    </a:prstGeom>
                  </pic:spPr>
                </pic:pic>
              </a:graphicData>
            </a:graphic>
          </wp:inline>
        </w:drawing>
      </w:r>
    </w:p>
    <w:p w14:paraId="579E1BD9" w14:textId="1C421C84" w:rsidR="00D30B4E" w:rsidRDefault="006631A9" w:rsidP="00200866">
      <w:pPr>
        <w:numPr>
          <w:ilvl w:val="0"/>
          <w:numId w:val="10"/>
        </w:numPr>
        <w:spacing w:before="100" w:beforeAutospacing="1" w:after="100" w:afterAutospacing="1"/>
      </w:pPr>
      <w:r>
        <w:t>From the list of existing object services, s</w:t>
      </w:r>
      <w:r w:rsidR="00D30B4E">
        <w:t xml:space="preserve">elect the </w:t>
      </w:r>
      <w:r w:rsidR="00D30B4E" w:rsidRPr="004E64EB">
        <w:rPr>
          <w:rStyle w:val="SubtleReference"/>
        </w:rPr>
        <w:t>LoanApplicationObjS</w:t>
      </w:r>
      <w:r w:rsidR="00D30B4E">
        <w:t xml:space="preserve"> object service.</w:t>
      </w:r>
    </w:p>
    <w:p w14:paraId="76874A47" w14:textId="3363DAE9" w:rsidR="00585487" w:rsidRDefault="00585487" w:rsidP="004E64EB">
      <w:pPr>
        <w:spacing w:before="100" w:beforeAutospacing="1" w:after="100" w:afterAutospacing="1"/>
        <w:ind w:left="720"/>
      </w:pPr>
      <w:r w:rsidRPr="00585487">
        <w:rPr>
          <w:noProof/>
        </w:rPr>
        <w:lastRenderedPageBreak/>
        <w:drawing>
          <wp:inline distT="0" distB="0" distL="0" distR="0" wp14:anchorId="18D1DF09" wp14:editId="73EF2461">
            <wp:extent cx="4320000" cy="1829327"/>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1829327"/>
                    </a:xfrm>
                    <a:prstGeom prst="rect">
                      <a:avLst/>
                    </a:prstGeom>
                  </pic:spPr>
                </pic:pic>
              </a:graphicData>
            </a:graphic>
          </wp:inline>
        </w:drawing>
      </w:r>
    </w:p>
    <w:p w14:paraId="679F3799" w14:textId="6E9C5616" w:rsidR="00D30B4E" w:rsidRDefault="006631A9" w:rsidP="00200866">
      <w:pPr>
        <w:numPr>
          <w:ilvl w:val="0"/>
          <w:numId w:val="10"/>
        </w:numPr>
        <w:spacing w:before="100" w:beforeAutospacing="1" w:after="100" w:afterAutospacing="1"/>
      </w:pPr>
      <w:r>
        <w:t>From the list of models in this object service, select</w:t>
      </w:r>
      <w:r w:rsidR="00D30B4E">
        <w:t xml:space="preserve"> the</w:t>
      </w:r>
      <w:r w:rsidR="00585487">
        <w:t xml:space="preserve"> model called</w:t>
      </w:r>
      <w:r w:rsidR="00D30B4E">
        <w:t xml:space="preserve"> </w:t>
      </w:r>
      <w:r w:rsidR="00D30B4E" w:rsidRPr="004E64EB">
        <w:rPr>
          <w:rStyle w:val="SubtleReference"/>
        </w:rPr>
        <w:t>ApplicationModel</w:t>
      </w:r>
      <w:r w:rsidR="00D30B4E">
        <w:t xml:space="preserve">. </w:t>
      </w:r>
    </w:p>
    <w:p w14:paraId="4188558B" w14:textId="246B9631" w:rsidR="00585487" w:rsidRDefault="00585487" w:rsidP="004E64EB">
      <w:pPr>
        <w:spacing w:before="100" w:beforeAutospacing="1" w:after="100" w:afterAutospacing="1"/>
        <w:ind w:left="720"/>
      </w:pPr>
      <w:r w:rsidRPr="00585487">
        <w:rPr>
          <w:noProof/>
        </w:rPr>
        <w:drawing>
          <wp:inline distT="0" distB="0" distL="0" distR="0" wp14:anchorId="4E6DA380" wp14:editId="63692199">
            <wp:extent cx="4320000" cy="1838101"/>
            <wp:effectExtent l="0" t="0" r="0" b="381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1838101"/>
                    </a:xfrm>
                    <a:prstGeom prst="rect">
                      <a:avLst/>
                    </a:prstGeom>
                  </pic:spPr>
                </pic:pic>
              </a:graphicData>
            </a:graphic>
          </wp:inline>
        </w:drawing>
      </w:r>
    </w:p>
    <w:p w14:paraId="6224CFFB" w14:textId="1C8433F4" w:rsidR="00D30B4E" w:rsidRDefault="006631A9" w:rsidP="00200866">
      <w:pPr>
        <w:numPr>
          <w:ilvl w:val="0"/>
          <w:numId w:val="10"/>
        </w:numPr>
        <w:spacing w:before="100" w:beforeAutospacing="1" w:after="100" w:afterAutospacing="1"/>
      </w:pPr>
      <w:r>
        <w:t xml:space="preserve">From the list of fields in this model, select </w:t>
      </w:r>
      <w:r w:rsidR="00D30B4E">
        <w:t xml:space="preserve">the </w:t>
      </w:r>
      <w:r w:rsidR="00D30B4E" w:rsidRPr="004E64EB">
        <w:rPr>
          <w:rStyle w:val="SubtleReference"/>
        </w:rPr>
        <w:t>status</w:t>
      </w:r>
      <w:r w:rsidR="00D30B4E">
        <w:t xml:space="preserve"> field and </w:t>
      </w:r>
      <w:r w:rsidR="00585487">
        <w:t xml:space="preserve">click the </w:t>
      </w:r>
      <w:r w:rsidR="00585487" w:rsidRPr="004E64EB">
        <w:rPr>
          <w:rStyle w:val="Strong"/>
        </w:rPr>
        <w:t>ADD</w:t>
      </w:r>
      <w:r w:rsidR="00585487">
        <w:t xml:space="preserve"> button to </w:t>
      </w:r>
      <w:r w:rsidR="00D30B4E">
        <w:t>save.</w:t>
      </w:r>
    </w:p>
    <w:p w14:paraId="47A7D779" w14:textId="2BBE2F56" w:rsidR="00585487" w:rsidRDefault="00585487" w:rsidP="004E64EB">
      <w:pPr>
        <w:spacing w:before="100" w:beforeAutospacing="1" w:after="100" w:afterAutospacing="1"/>
        <w:ind w:left="720"/>
      </w:pPr>
      <w:r w:rsidRPr="00585487">
        <w:rPr>
          <w:noProof/>
        </w:rPr>
        <w:drawing>
          <wp:inline distT="0" distB="0" distL="0" distR="0" wp14:anchorId="3A2AB0E9" wp14:editId="40B290F2">
            <wp:extent cx="4320000" cy="2938192"/>
            <wp:effectExtent l="0" t="0" r="0"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938192"/>
                    </a:xfrm>
                    <a:prstGeom prst="rect">
                      <a:avLst/>
                    </a:prstGeom>
                  </pic:spPr>
                </pic:pic>
              </a:graphicData>
            </a:graphic>
          </wp:inline>
        </w:drawing>
      </w:r>
    </w:p>
    <w:p w14:paraId="2C74E4FA" w14:textId="6669743D" w:rsidR="006631A9" w:rsidRDefault="006631A9" w:rsidP="00200866">
      <w:pPr>
        <w:numPr>
          <w:ilvl w:val="0"/>
          <w:numId w:val="11"/>
        </w:numPr>
        <w:spacing w:before="100" w:beforeAutospacing="1" w:after="100" w:afterAutospacing="1"/>
      </w:pPr>
      <w:r>
        <w:t xml:space="preserve">Verify that the model </w:t>
      </w:r>
      <w:r w:rsidRPr="009F6130">
        <w:rPr>
          <w:rStyle w:val="SubtleReference"/>
        </w:rPr>
        <w:t>ApplicationModel</w:t>
      </w:r>
      <w:r>
        <w:t xml:space="preserve"> appears as linked to the newly created workflow.</w:t>
      </w:r>
    </w:p>
    <w:p w14:paraId="626283F0" w14:textId="187E74D3" w:rsidR="006631A9" w:rsidRDefault="006631A9" w:rsidP="004E64EB">
      <w:pPr>
        <w:spacing w:before="100" w:beforeAutospacing="1" w:after="100" w:afterAutospacing="1"/>
        <w:ind w:left="720"/>
      </w:pPr>
      <w:r w:rsidRPr="006631A9">
        <w:rPr>
          <w:noProof/>
        </w:rPr>
        <w:lastRenderedPageBreak/>
        <w:drawing>
          <wp:inline distT="0" distB="0" distL="0" distR="0" wp14:anchorId="46547FF2" wp14:editId="2B4D5CFE">
            <wp:extent cx="3600000" cy="590378"/>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90378"/>
                    </a:xfrm>
                    <a:prstGeom prst="rect">
                      <a:avLst/>
                    </a:prstGeom>
                  </pic:spPr>
                </pic:pic>
              </a:graphicData>
            </a:graphic>
          </wp:inline>
        </w:drawing>
      </w:r>
    </w:p>
    <w:p w14:paraId="2A97CDE2" w14:textId="0EA2B789" w:rsidR="00D30B4E" w:rsidRDefault="006631A9" w:rsidP="00200866">
      <w:pPr>
        <w:numPr>
          <w:ilvl w:val="0"/>
          <w:numId w:val="11"/>
        </w:numPr>
        <w:spacing w:before="100" w:beforeAutospacing="1" w:after="100" w:afterAutospacing="1"/>
      </w:pPr>
      <w:r>
        <w:t xml:space="preserve">In the visual workflow editor, </w:t>
      </w:r>
      <w:r w:rsidR="005E49E5">
        <w:t>verify that</w:t>
      </w:r>
      <w:r w:rsidR="00D30B4E">
        <w:t xml:space="preserve"> a </w:t>
      </w:r>
      <w:r w:rsidR="00D30B4E" w:rsidRPr="004E64EB">
        <w:rPr>
          <w:rStyle w:val="SubtleReference"/>
        </w:rPr>
        <w:t>Start</w:t>
      </w:r>
      <w:r w:rsidR="00D30B4E">
        <w:t xml:space="preserve"> event </w:t>
      </w:r>
      <w:r w:rsidR="005E49E5">
        <w:t xml:space="preserve">and a </w:t>
      </w:r>
      <w:r w:rsidR="005E49E5" w:rsidRPr="004E64EB">
        <w:rPr>
          <w:rStyle w:val="SubtleReference"/>
        </w:rPr>
        <w:t>User Task</w:t>
      </w:r>
      <w:r w:rsidR="005E49E5">
        <w:t xml:space="preserve"> activity have been added </w:t>
      </w:r>
      <w:r w:rsidR="00D30B4E">
        <w:t>to the workflow.</w:t>
      </w:r>
    </w:p>
    <w:p w14:paraId="4EAB3146" w14:textId="077B88C2" w:rsidR="00D81954" w:rsidRDefault="005E49E5" w:rsidP="004108B4">
      <w:pPr>
        <w:spacing w:before="100" w:beforeAutospacing="1" w:after="100" w:afterAutospacing="1"/>
        <w:ind w:left="720"/>
      </w:pPr>
      <w:r w:rsidRPr="005E49E5">
        <w:rPr>
          <w:noProof/>
        </w:rPr>
        <w:drawing>
          <wp:inline distT="0" distB="0" distL="0" distR="0" wp14:anchorId="6C4E20E9" wp14:editId="7D84EED6">
            <wp:extent cx="2160000" cy="934790"/>
            <wp:effectExtent l="0" t="0" r="0" b="508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934790"/>
                    </a:xfrm>
                    <a:prstGeom prst="rect">
                      <a:avLst/>
                    </a:prstGeom>
                  </pic:spPr>
                </pic:pic>
              </a:graphicData>
            </a:graphic>
          </wp:inline>
        </w:drawing>
      </w:r>
    </w:p>
    <w:p w14:paraId="5DC8C2A8" w14:textId="77777777" w:rsidR="00D30B4E" w:rsidRDefault="00D30B4E" w:rsidP="00D30B4E">
      <w:pPr>
        <w:pStyle w:val="Heading2"/>
      </w:pPr>
      <w:bookmarkStart w:id="30" w:name="_Toc54007078"/>
      <w:r>
        <w:t>Step 3: Add a Task to Submit an Application</w:t>
      </w:r>
      <w:bookmarkEnd w:id="30"/>
    </w:p>
    <w:p w14:paraId="79E0910D" w14:textId="77777777" w:rsidR="00D30B4E" w:rsidRDefault="00D30B4E" w:rsidP="004E64EB">
      <w:r>
        <w:t>Let's create a way for an end-user (a potential borrower) to submit an application for a loan.</w:t>
      </w:r>
    </w:p>
    <w:p w14:paraId="5308B77F" w14:textId="4D2C40FE" w:rsidR="00D30B4E" w:rsidRDefault="008059B8" w:rsidP="00200866">
      <w:pPr>
        <w:pStyle w:val="ListParagraph"/>
        <w:numPr>
          <w:ilvl w:val="0"/>
          <w:numId w:val="42"/>
        </w:numPr>
        <w:spacing w:before="100" w:beforeAutospacing="1" w:after="100" w:afterAutospacing="1"/>
      </w:pPr>
      <w:r>
        <w:t xml:space="preserve">Click </w:t>
      </w:r>
      <w:r w:rsidR="00E3761A">
        <w:t>the</w:t>
      </w:r>
      <w:r w:rsidR="00D30B4E">
        <w:t xml:space="preserve"> </w:t>
      </w:r>
      <w:r w:rsidR="00D30B4E" w:rsidRPr="004E64EB">
        <w:rPr>
          <w:rStyle w:val="SubtleReference"/>
        </w:rPr>
        <w:t>User</w:t>
      </w:r>
      <w:r w:rsidR="00E3761A" w:rsidRPr="004E64EB">
        <w:rPr>
          <w:rStyle w:val="SubtleReference"/>
        </w:rPr>
        <w:t xml:space="preserve"> </w:t>
      </w:r>
      <w:r w:rsidR="00D30B4E" w:rsidRPr="004E64EB">
        <w:rPr>
          <w:rStyle w:val="SubtleReference"/>
        </w:rPr>
        <w:t>Task</w:t>
      </w:r>
      <w:r w:rsidR="00D30B4E">
        <w:t xml:space="preserve"> activity</w:t>
      </w:r>
      <w:r w:rsidR="00E3761A">
        <w:t xml:space="preserve">, click the </w:t>
      </w:r>
      <w:r w:rsidR="00E3761A" w:rsidRPr="004E64EB">
        <w:rPr>
          <w:rStyle w:val="Strong"/>
        </w:rPr>
        <w:t>P</w:t>
      </w:r>
      <w:r w:rsidR="00D30B4E" w:rsidRPr="004E64EB">
        <w:rPr>
          <w:rStyle w:val="Strong"/>
        </w:rPr>
        <w:t>roperties</w:t>
      </w:r>
      <w:r w:rsidR="00D30B4E">
        <w:t xml:space="preserve"> tab to the right and </w:t>
      </w:r>
      <w:r w:rsidR="00E3761A">
        <w:t>re</w:t>
      </w:r>
      <w:r w:rsidR="00D30B4E">
        <w:t>name it</w:t>
      </w:r>
      <w:r w:rsidR="00E3761A">
        <w:t xml:space="preserve"> to</w:t>
      </w:r>
      <w:r w:rsidR="00D30B4E">
        <w:t xml:space="preserve"> </w:t>
      </w:r>
      <w:r w:rsidR="00D30B4E" w:rsidRPr="004E64EB">
        <w:rPr>
          <w:rStyle w:val="SubtleReference"/>
        </w:rPr>
        <w:t>Submit Application</w:t>
      </w:r>
      <w:r w:rsidR="00D30B4E">
        <w:t>.</w:t>
      </w:r>
    </w:p>
    <w:p w14:paraId="35C61DC0" w14:textId="66689C05" w:rsidR="00A73134" w:rsidRDefault="00A73134" w:rsidP="004E64EB">
      <w:pPr>
        <w:pStyle w:val="ListParagraph"/>
        <w:spacing w:before="100" w:beforeAutospacing="1" w:after="100" w:afterAutospacing="1"/>
      </w:pPr>
      <w:r w:rsidRPr="00A73134">
        <w:rPr>
          <w:noProof/>
        </w:rPr>
        <w:drawing>
          <wp:inline distT="0" distB="0" distL="0" distR="0" wp14:anchorId="56365264" wp14:editId="299C8B7E">
            <wp:extent cx="4320000" cy="1470019"/>
            <wp:effectExtent l="0" t="0" r="0" b="381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470019"/>
                    </a:xfrm>
                    <a:prstGeom prst="rect">
                      <a:avLst/>
                    </a:prstGeom>
                  </pic:spPr>
                </pic:pic>
              </a:graphicData>
            </a:graphic>
          </wp:inline>
        </w:drawing>
      </w:r>
    </w:p>
    <w:p w14:paraId="1074637F" w14:textId="218548B3" w:rsidR="00D30B4E" w:rsidRDefault="00D30B4E" w:rsidP="00200866">
      <w:pPr>
        <w:numPr>
          <w:ilvl w:val="0"/>
          <w:numId w:val="12"/>
        </w:numPr>
        <w:spacing w:before="100" w:beforeAutospacing="1" w:after="100" w:afterAutospacing="1"/>
      </w:pPr>
      <w:r>
        <w:rPr>
          <w:rStyle w:val="Strong"/>
        </w:rPr>
        <w:t>Note:</w:t>
      </w:r>
      <w:r>
        <w:t xml:space="preserve"> A </w:t>
      </w:r>
      <w:r w:rsidRPr="004E64EB">
        <w:rPr>
          <w:rStyle w:val="Strong"/>
        </w:rPr>
        <w:t>user task</w:t>
      </w:r>
      <w:r>
        <w:t xml:space="preserve"> is one that can later be surfaced —either through the API or a client application— </w:t>
      </w:r>
      <w:r w:rsidRPr="004E64EB">
        <w:t xml:space="preserve">for </w:t>
      </w:r>
      <w:r w:rsidR="003332B8">
        <w:t>a</w:t>
      </w:r>
      <w:r w:rsidRPr="004E64EB">
        <w:t xml:space="preserve"> </w:t>
      </w:r>
      <w:r w:rsidRPr="004E64EB">
        <w:rPr>
          <w:rStyle w:val="Emphasis"/>
        </w:rPr>
        <w:t>user</w:t>
      </w:r>
      <w:r w:rsidRPr="004E64EB">
        <w:t xml:space="preserve"> to </w:t>
      </w:r>
      <w:r w:rsidRPr="004E64EB">
        <w:rPr>
          <w:rStyle w:val="Emphasis"/>
        </w:rPr>
        <w:t>interact</w:t>
      </w:r>
      <w:r>
        <w:t xml:space="preserve"> with the workflow.</w:t>
      </w:r>
    </w:p>
    <w:p w14:paraId="5C19C93D" w14:textId="45DA88CC" w:rsidR="00D30B4E" w:rsidRDefault="00D30B4E" w:rsidP="00200866">
      <w:pPr>
        <w:numPr>
          <w:ilvl w:val="0"/>
          <w:numId w:val="13"/>
        </w:numPr>
        <w:spacing w:before="100" w:beforeAutospacing="1" w:after="100" w:afterAutospacing="1"/>
      </w:pPr>
      <w:r>
        <w:t xml:space="preserve">In the </w:t>
      </w:r>
      <w:r>
        <w:rPr>
          <w:rStyle w:val="Strong"/>
        </w:rPr>
        <w:t>Valid state transitions</w:t>
      </w:r>
      <w:r>
        <w:t xml:space="preserve"> field, set the value to </w:t>
      </w:r>
      <w:r w:rsidRPr="004E64EB">
        <w:rPr>
          <w:rStyle w:val="SubtleReference"/>
        </w:rPr>
        <w:t>New,Review,Rejected,Approved</w:t>
      </w:r>
      <w:r>
        <w:t>.</w:t>
      </w:r>
    </w:p>
    <w:p w14:paraId="42828FCB" w14:textId="25B7C8D7" w:rsidR="00A73134" w:rsidRDefault="00A73134" w:rsidP="004E64EB">
      <w:pPr>
        <w:spacing w:before="100" w:beforeAutospacing="1" w:after="100" w:afterAutospacing="1"/>
        <w:ind w:left="720"/>
      </w:pPr>
      <w:r w:rsidRPr="00A73134">
        <w:rPr>
          <w:noProof/>
        </w:rPr>
        <w:drawing>
          <wp:inline distT="0" distB="0" distL="0" distR="0" wp14:anchorId="16A0B9A6" wp14:editId="4EBCFDB4">
            <wp:extent cx="2160000" cy="662264"/>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662264"/>
                    </a:xfrm>
                    <a:prstGeom prst="rect">
                      <a:avLst/>
                    </a:prstGeom>
                  </pic:spPr>
                </pic:pic>
              </a:graphicData>
            </a:graphic>
          </wp:inline>
        </w:drawing>
      </w:r>
    </w:p>
    <w:p w14:paraId="644A1BA6" w14:textId="5D426890" w:rsidR="00D30B4E" w:rsidRDefault="00D30B4E" w:rsidP="00200866">
      <w:pPr>
        <w:numPr>
          <w:ilvl w:val="0"/>
          <w:numId w:val="13"/>
        </w:numPr>
        <w:spacing w:before="100" w:beforeAutospacing="1" w:after="100" w:afterAutospacing="1"/>
      </w:pPr>
      <w:r>
        <w:t xml:space="preserve">Add an </w:t>
      </w:r>
      <w:r w:rsidRPr="004E64EB">
        <w:rPr>
          <w:rStyle w:val="SubtleReference"/>
        </w:rPr>
        <w:t>End</w:t>
      </w:r>
      <w:r>
        <w:t xml:space="preserve"> event to the workflow and connect the </w:t>
      </w:r>
      <w:r w:rsidRPr="004E64EB">
        <w:rPr>
          <w:rStyle w:val="SubtleReference"/>
        </w:rPr>
        <w:t>Submit Application</w:t>
      </w:r>
      <w:r>
        <w:t xml:space="preserve"> task to it.</w:t>
      </w:r>
    </w:p>
    <w:p w14:paraId="57B24E6D" w14:textId="6688AA43" w:rsidR="00A73134" w:rsidRDefault="00A73134" w:rsidP="004E64EB">
      <w:pPr>
        <w:spacing w:before="100" w:beforeAutospacing="1" w:after="100" w:afterAutospacing="1"/>
        <w:ind w:left="720"/>
      </w:pPr>
      <w:r w:rsidRPr="00A73134">
        <w:rPr>
          <w:noProof/>
        </w:rPr>
        <w:lastRenderedPageBreak/>
        <w:drawing>
          <wp:inline distT="0" distB="0" distL="0" distR="0" wp14:anchorId="23F8ABE0" wp14:editId="5BF64820">
            <wp:extent cx="3600000" cy="1607671"/>
            <wp:effectExtent l="0" t="0" r="0" b="571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607671"/>
                    </a:xfrm>
                    <a:prstGeom prst="rect">
                      <a:avLst/>
                    </a:prstGeom>
                  </pic:spPr>
                </pic:pic>
              </a:graphicData>
            </a:graphic>
          </wp:inline>
        </w:drawing>
      </w:r>
    </w:p>
    <w:p w14:paraId="0A139E21" w14:textId="3926984C" w:rsidR="00D30B4E" w:rsidRDefault="00D30B4E" w:rsidP="00200866">
      <w:pPr>
        <w:numPr>
          <w:ilvl w:val="0"/>
          <w:numId w:val="13"/>
        </w:numPr>
        <w:spacing w:before="100" w:beforeAutospacing="1" w:after="100" w:afterAutospacing="1"/>
      </w:pPr>
      <w:r>
        <w:t xml:space="preserve">Click the </w:t>
      </w:r>
      <w:r>
        <w:rPr>
          <w:rStyle w:val="Strong"/>
        </w:rPr>
        <w:t>SAVE</w:t>
      </w:r>
      <w:r w:rsidR="0004263D" w:rsidRPr="0004263D">
        <w:t xml:space="preserve"> </w:t>
      </w:r>
      <w:r>
        <w:t>button</w:t>
      </w:r>
      <w:r w:rsidR="0004263D">
        <w:t xml:space="preserve"> from the bottom right corner of the Console</w:t>
      </w:r>
      <w:r>
        <w:t>.</w:t>
      </w:r>
    </w:p>
    <w:p w14:paraId="248221AA" w14:textId="2071B9DB" w:rsidR="0004263D" w:rsidRDefault="0004263D" w:rsidP="004E64EB">
      <w:pPr>
        <w:spacing w:before="100" w:beforeAutospacing="1" w:after="100" w:afterAutospacing="1"/>
        <w:ind w:left="720"/>
      </w:pPr>
      <w:r w:rsidRPr="0004263D">
        <w:rPr>
          <w:noProof/>
        </w:rPr>
        <w:drawing>
          <wp:inline distT="0" distB="0" distL="0" distR="0" wp14:anchorId="45F3C0ED" wp14:editId="581040F0">
            <wp:extent cx="2160000" cy="752065"/>
            <wp:effectExtent l="0" t="0" r="0" b="0"/>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752065"/>
                    </a:xfrm>
                    <a:prstGeom prst="rect">
                      <a:avLst/>
                    </a:prstGeom>
                  </pic:spPr>
                </pic:pic>
              </a:graphicData>
            </a:graphic>
          </wp:inline>
        </w:drawing>
      </w:r>
    </w:p>
    <w:p w14:paraId="6E37D9CB" w14:textId="57CF4B33" w:rsidR="002350F8" w:rsidRDefault="00F11A34" w:rsidP="00D30B4E">
      <w:pPr>
        <w:pStyle w:val="NormalWeb"/>
      </w:pPr>
      <w:r>
        <w:rPr>
          <w:noProof/>
        </w:rPr>
        <mc:AlternateContent>
          <mc:Choice Requires="wps">
            <w:drawing>
              <wp:anchor distT="0" distB="0" distL="114300" distR="114300" simplePos="0" relativeHeight="251661824" behindDoc="0" locked="0" layoutInCell="1" allowOverlap="1" wp14:anchorId="08159F62" wp14:editId="3E1D9E85">
                <wp:simplePos x="0" y="0"/>
                <wp:positionH relativeFrom="column">
                  <wp:posOffset>471114</wp:posOffset>
                </wp:positionH>
                <wp:positionV relativeFrom="paragraph">
                  <wp:posOffset>102733</wp:posOffset>
                </wp:positionV>
                <wp:extent cx="5829139" cy="912150"/>
                <wp:effectExtent l="50800" t="25400" r="64135" b="78740"/>
                <wp:wrapNone/>
                <wp:docPr id="53" name="Rounded Rectangle 53"/>
                <wp:cNvGraphicFramePr/>
                <a:graphic xmlns:a="http://schemas.openxmlformats.org/drawingml/2006/main">
                  <a:graphicData uri="http://schemas.microsoft.com/office/word/2010/wordprocessingShape">
                    <wps:wsp>
                      <wps:cNvSpPr/>
                      <wps:spPr>
                        <a:xfrm>
                          <a:off x="0" y="0"/>
                          <a:ext cx="5829139" cy="912150"/>
                        </a:xfrm>
                        <a:prstGeom prst="roundRect">
                          <a:avLst>
                            <a:gd name="adj" fmla="val 9399"/>
                          </a:avLst>
                        </a:prstGeom>
                        <a:solidFill>
                          <a:schemeClr val="tx2"/>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6B883F1F" w14:textId="7499D018" w:rsidR="0028559C" w:rsidRPr="002350F8" w:rsidRDefault="0028559C" w:rsidP="004E64EB">
                            <w:r w:rsidRPr="002350F8">
                              <w:rPr>
                                <w:b/>
                                <w:bCs/>
                              </w:rPr>
                              <w:t>Pro Tip:</w:t>
                            </w:r>
                            <w:r w:rsidRPr="002350F8">
                              <w:t xml:space="preserve"> This is </w:t>
                            </w:r>
                            <w:r w:rsidRPr="004E64EB">
                              <w:rPr>
                                <w:i/>
                                <w:iCs/>
                              </w:rPr>
                              <w:t>not</w:t>
                            </w:r>
                            <w:r w:rsidRPr="002350F8">
                              <w:t xml:space="preserve"> really the end of the workflow. However, for a workflow to be in a </w:t>
                            </w:r>
                            <w:r w:rsidRPr="004E64EB">
                              <w:rPr>
                                <w:i/>
                                <w:iCs/>
                              </w:rPr>
                              <w:t>consistent</w:t>
                            </w:r>
                            <w:r w:rsidRPr="002350F8">
                              <w:t xml:space="preserve"> state, </w:t>
                            </w:r>
                            <w:r w:rsidRPr="004E64EB">
                              <w:rPr>
                                <w:i/>
                                <w:iCs/>
                              </w:rPr>
                              <w:t>every</w:t>
                            </w:r>
                            <w:r w:rsidRPr="002350F8">
                              <w:t xml:space="preserve"> possible flow must have an </w:t>
                            </w:r>
                            <w:r w:rsidRPr="004E64EB">
                              <w:rPr>
                                <w:rStyle w:val="SubtleReference"/>
                              </w:rPr>
                              <w:t>End</w:t>
                            </w:r>
                            <w:r w:rsidRPr="002350F8">
                              <w:t xml:space="preserve">. So provisionally adding an </w:t>
                            </w:r>
                            <w:r w:rsidRPr="004E64EB">
                              <w:rPr>
                                <w:rStyle w:val="SubtleReference"/>
                              </w:rPr>
                              <w:t>End</w:t>
                            </w:r>
                            <w:r w:rsidRPr="002350F8">
                              <w:t xml:space="preserve"> </w:t>
                            </w:r>
                            <w:r>
                              <w:t xml:space="preserve">event to every possible flow </w:t>
                            </w:r>
                            <w:r w:rsidRPr="002350F8">
                              <w:t xml:space="preserve">is just a good way to be able to save progress. We'll add more steps before the </w:t>
                            </w:r>
                            <w:r w:rsidRPr="004E64EB">
                              <w:rPr>
                                <w:rStyle w:val="SubtleReference"/>
                              </w:rPr>
                              <w:t>End</w:t>
                            </w:r>
                            <w:r w:rsidRPr="002350F8">
                              <w:t xml:space="preserve"> node as we progress.</w:t>
                            </w:r>
                          </w:p>
                          <w:p w14:paraId="1E185E52" w14:textId="77777777" w:rsidR="0028559C" w:rsidRDefault="0028559C" w:rsidP="004E64EB"/>
                        </w:txbxContent>
                      </wps:txbx>
                      <wps:bodyPr rot="0" spcFirstLastPara="0" vertOverflow="overflow" horzOverflow="overflow" vert="horz" wrap="square" lIns="144000" tIns="36000" rIns="144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59F62" id="Rounded Rectangle 53" o:spid="_x0000_s1027" style="position:absolute;margin-left:37.1pt;margin-top:8.1pt;width:459pt;height:7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5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" fillcolor="#003e75 [3215]" strokecolor="#003e75 [3204]">
                <v:shadow on="t" color="black" opacity="22937f" origin=",.5" offset="0,.63889mm"/>
                <v:textbox inset="4mm,1mm,4mm,1mm">
                  <w:txbxContent>
                    <w:p w14:paraId="6B883F1F" w14:textId="7499D018" w:rsidR="0028559C" w:rsidRPr="002350F8" w:rsidRDefault="0028559C" w:rsidP="004E64EB">
                      <w:r w:rsidRPr="002350F8">
                        <w:rPr>
                          <w:b/>
                          <w:bCs/>
                        </w:rPr>
                        <w:t>Pro Tip:</w:t>
                      </w:r>
                      <w:r w:rsidRPr="002350F8">
                        <w:t xml:space="preserve"> This is </w:t>
                      </w:r>
                      <w:r w:rsidRPr="004E64EB">
                        <w:rPr>
                          <w:i/>
                          <w:iCs/>
                        </w:rPr>
                        <w:t>not</w:t>
                      </w:r>
                      <w:r w:rsidRPr="002350F8">
                        <w:t xml:space="preserve"> really the end of the workflow. However, for a workflow to be in a </w:t>
                      </w:r>
                      <w:r w:rsidRPr="004E64EB">
                        <w:rPr>
                          <w:i/>
                          <w:iCs/>
                        </w:rPr>
                        <w:t>consistent</w:t>
                      </w:r>
                      <w:r w:rsidRPr="002350F8">
                        <w:t xml:space="preserve"> state, </w:t>
                      </w:r>
                      <w:r w:rsidRPr="004E64EB">
                        <w:rPr>
                          <w:i/>
                          <w:iCs/>
                        </w:rPr>
                        <w:t>every</w:t>
                      </w:r>
                      <w:r w:rsidRPr="002350F8">
                        <w:t xml:space="preserve"> possible flow must have an </w:t>
                      </w:r>
                      <w:r w:rsidRPr="004E64EB">
                        <w:rPr>
                          <w:rStyle w:val="SubtleReference"/>
                        </w:rPr>
                        <w:t>End</w:t>
                      </w:r>
                      <w:r w:rsidRPr="002350F8">
                        <w:t xml:space="preserve">. So provisionally adding an </w:t>
                      </w:r>
                      <w:r w:rsidRPr="004E64EB">
                        <w:rPr>
                          <w:rStyle w:val="SubtleReference"/>
                        </w:rPr>
                        <w:t>End</w:t>
                      </w:r>
                      <w:r w:rsidRPr="002350F8">
                        <w:t xml:space="preserve"> </w:t>
                      </w:r>
                      <w:r>
                        <w:t xml:space="preserve">event to every possible flow </w:t>
                      </w:r>
                      <w:r w:rsidRPr="002350F8">
                        <w:t xml:space="preserve">is just a good way to be able to save progress. We'll add more steps before the </w:t>
                      </w:r>
                      <w:r w:rsidRPr="004E64EB">
                        <w:rPr>
                          <w:rStyle w:val="SubtleReference"/>
                        </w:rPr>
                        <w:t>End</w:t>
                      </w:r>
                      <w:r w:rsidRPr="002350F8">
                        <w:t xml:space="preserve"> node as we progress.</w:t>
                      </w:r>
                    </w:p>
                    <w:p w14:paraId="1E185E52" w14:textId="77777777" w:rsidR="0028559C" w:rsidRDefault="0028559C" w:rsidP="004E64EB"/>
                  </w:txbxContent>
                </v:textbox>
              </v:roundrect>
            </w:pict>
          </mc:Fallback>
        </mc:AlternateContent>
      </w:r>
      <w:r>
        <w:rPr>
          <w:noProof/>
        </w:rPr>
        <w:drawing>
          <wp:inline distT="0" distB="0" distL="0" distR="0" wp14:anchorId="6F4C3E4F" wp14:editId="1DC624BC">
            <wp:extent cx="462987" cy="462987"/>
            <wp:effectExtent l="0" t="0" r="0" b="0"/>
            <wp:docPr id="54" name="Graphic 54"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diafile_ybCczt.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65257" cy="465257"/>
                    </a:xfrm>
                    <a:prstGeom prst="rect">
                      <a:avLst/>
                    </a:prstGeom>
                  </pic:spPr>
                </pic:pic>
              </a:graphicData>
            </a:graphic>
          </wp:inline>
        </w:drawing>
      </w:r>
    </w:p>
    <w:p w14:paraId="27F682A9" w14:textId="353F8C87" w:rsidR="002350F8" w:rsidRDefault="002350F8" w:rsidP="00D30B4E">
      <w:pPr>
        <w:pStyle w:val="NormalWeb"/>
      </w:pPr>
    </w:p>
    <w:p w14:paraId="543ED230" w14:textId="77777777" w:rsidR="002350F8" w:rsidRDefault="002350F8" w:rsidP="00D30B4E">
      <w:pPr>
        <w:pStyle w:val="NormalWeb"/>
      </w:pPr>
    </w:p>
    <w:p w14:paraId="6C4F8B26" w14:textId="1115AC41" w:rsidR="003F557A" w:rsidRPr="004E64EB" w:rsidRDefault="003F557A" w:rsidP="00D30B4E">
      <w:pPr>
        <w:pStyle w:val="NormalWeb"/>
      </w:pPr>
    </w:p>
    <w:p w14:paraId="540A5D4F" w14:textId="2E5BE005" w:rsidR="00D30B4E" w:rsidRDefault="00D30B4E" w:rsidP="00D30B4E">
      <w:pPr>
        <w:pStyle w:val="Heading2"/>
      </w:pPr>
      <w:bookmarkStart w:id="31" w:name="_Toc54007079"/>
      <w:r>
        <w:t>Step 4: Get the Loan Applicant's Score</w:t>
      </w:r>
      <w:bookmarkEnd w:id="31"/>
    </w:p>
    <w:p w14:paraId="2CAA8A19" w14:textId="6A93CCFD" w:rsidR="00D30B4E" w:rsidRDefault="00D30B4E" w:rsidP="004E64EB">
      <w:r>
        <w:t xml:space="preserve">Let's query the credit score of the new potential borrower from a credit scoring bureau. For the sake of simplicity we will </w:t>
      </w:r>
      <w:r w:rsidRPr="004E64EB">
        <w:rPr>
          <w:rStyle w:val="Emphasis"/>
        </w:rPr>
        <w:t>mock</w:t>
      </w:r>
      <w:r>
        <w:t xml:space="preserve"> a credit scoring service</w:t>
      </w:r>
      <w:r w:rsidR="00663F5C">
        <w:t xml:space="preserve"> using Fabric’s Mock Service Adapter</w:t>
      </w:r>
      <w:r>
        <w:t>.</w:t>
      </w:r>
    </w:p>
    <w:p w14:paraId="2580B83A" w14:textId="3221ACF1" w:rsidR="00D30B4E" w:rsidRDefault="00D30B4E" w:rsidP="00200866">
      <w:pPr>
        <w:numPr>
          <w:ilvl w:val="0"/>
          <w:numId w:val="14"/>
        </w:numPr>
        <w:spacing w:before="100" w:beforeAutospacing="1" w:after="100" w:afterAutospacing="1"/>
      </w:pPr>
      <w:r>
        <w:t xml:space="preserve">Add a </w:t>
      </w:r>
      <w:r w:rsidRPr="004E64EB">
        <w:rPr>
          <w:rStyle w:val="SubtleReference"/>
        </w:rPr>
        <w:t>Service Task</w:t>
      </w:r>
      <w:r>
        <w:t xml:space="preserve"> and place it just before the </w:t>
      </w:r>
      <w:r w:rsidRPr="00D06B52">
        <w:rPr>
          <w:rStyle w:val="SubtleReference"/>
        </w:rPr>
        <w:t>End</w:t>
      </w:r>
      <w:r>
        <w:t xml:space="preserve"> event —you will have to disconnect the flow arrow from </w:t>
      </w:r>
      <w:r w:rsidRPr="00D06B52">
        <w:rPr>
          <w:rStyle w:val="SubtleReference"/>
        </w:rPr>
        <w:t>Submit Application</w:t>
      </w:r>
      <w:r>
        <w:t xml:space="preserve"> task and add two new ones.</w:t>
      </w:r>
    </w:p>
    <w:p w14:paraId="50F45950" w14:textId="58BB6BCD" w:rsidR="00AF34DD" w:rsidRDefault="00AF34DD" w:rsidP="004E64EB">
      <w:pPr>
        <w:spacing w:before="100" w:beforeAutospacing="1" w:after="100" w:afterAutospacing="1"/>
        <w:ind w:left="720"/>
      </w:pPr>
      <w:r w:rsidRPr="00AF34DD">
        <w:rPr>
          <w:noProof/>
        </w:rPr>
        <w:drawing>
          <wp:inline distT="0" distB="0" distL="0" distR="0" wp14:anchorId="292382EC" wp14:editId="63C89218">
            <wp:extent cx="4320000" cy="161873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1618735"/>
                    </a:xfrm>
                    <a:prstGeom prst="rect">
                      <a:avLst/>
                    </a:prstGeom>
                  </pic:spPr>
                </pic:pic>
              </a:graphicData>
            </a:graphic>
          </wp:inline>
        </w:drawing>
      </w:r>
    </w:p>
    <w:p w14:paraId="56284610" w14:textId="0B5BCD12" w:rsidR="00D30B4E" w:rsidRDefault="00D30B4E" w:rsidP="00200866">
      <w:pPr>
        <w:numPr>
          <w:ilvl w:val="0"/>
          <w:numId w:val="14"/>
        </w:numPr>
        <w:spacing w:before="100" w:beforeAutospacing="1" w:after="100" w:afterAutospacing="1"/>
      </w:pPr>
      <w:r>
        <w:t xml:space="preserve">Open the properties tab to the right and name the new task </w:t>
      </w:r>
      <w:r w:rsidRPr="004E64EB">
        <w:rPr>
          <w:rStyle w:val="SubtleReference"/>
        </w:rPr>
        <w:t>Get Credit Score</w:t>
      </w:r>
      <w:r>
        <w:t>.</w:t>
      </w:r>
    </w:p>
    <w:p w14:paraId="5BD6E53C" w14:textId="14B12DE5" w:rsidR="00AF34DD" w:rsidRDefault="00AF34DD" w:rsidP="004E64EB">
      <w:pPr>
        <w:spacing w:before="100" w:beforeAutospacing="1" w:after="100" w:afterAutospacing="1"/>
        <w:ind w:left="720"/>
      </w:pPr>
      <w:r w:rsidRPr="00AF34DD">
        <w:rPr>
          <w:noProof/>
        </w:rPr>
        <w:lastRenderedPageBreak/>
        <w:drawing>
          <wp:inline distT="0" distB="0" distL="0" distR="0" wp14:anchorId="6C3A6EAC" wp14:editId="3BFAB565">
            <wp:extent cx="4320000" cy="1476023"/>
            <wp:effectExtent l="0" t="0" r="0" b="0"/>
            <wp:docPr id="58" name="Picture 58"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476023"/>
                    </a:xfrm>
                    <a:prstGeom prst="rect">
                      <a:avLst/>
                    </a:prstGeom>
                  </pic:spPr>
                </pic:pic>
              </a:graphicData>
            </a:graphic>
          </wp:inline>
        </w:drawing>
      </w:r>
    </w:p>
    <w:p w14:paraId="4A0B2EF7" w14:textId="45C7823D" w:rsidR="00AF34DD" w:rsidRDefault="00D30B4E" w:rsidP="00200866">
      <w:pPr>
        <w:numPr>
          <w:ilvl w:val="0"/>
          <w:numId w:val="14"/>
        </w:numPr>
        <w:spacing w:before="100" w:beforeAutospacing="1" w:after="100" w:afterAutospacing="1"/>
      </w:pPr>
      <w:r>
        <w:t xml:space="preserve">Select </w:t>
      </w:r>
      <w:r w:rsidRPr="004E64EB">
        <w:rPr>
          <w:rStyle w:val="SubtleReference"/>
        </w:rPr>
        <w:t>Integration Service</w:t>
      </w:r>
      <w:r>
        <w:t xml:space="preserve"> as the </w:t>
      </w:r>
      <w:r w:rsidRPr="004E64EB">
        <w:rPr>
          <w:rStyle w:val="Strong"/>
        </w:rPr>
        <w:t>Service Type</w:t>
      </w:r>
      <w:r>
        <w:t>.</w:t>
      </w:r>
    </w:p>
    <w:p w14:paraId="4D81FAE9" w14:textId="77777777" w:rsidR="00D30B4E" w:rsidRDefault="00D30B4E" w:rsidP="00200866">
      <w:pPr>
        <w:numPr>
          <w:ilvl w:val="0"/>
          <w:numId w:val="14"/>
        </w:numPr>
        <w:spacing w:before="100" w:beforeAutospacing="1" w:after="100" w:afterAutospacing="1"/>
      </w:pPr>
      <w:r>
        <w:t xml:space="preserve">Select </w:t>
      </w:r>
      <w:r w:rsidRPr="004E64EB">
        <w:rPr>
          <w:rStyle w:val="SubtleReference"/>
        </w:rPr>
        <w:t>CreditBureauMock</w:t>
      </w:r>
      <w:r>
        <w:t xml:space="preserve"> as the service linked.</w:t>
      </w:r>
    </w:p>
    <w:p w14:paraId="0E839417" w14:textId="11DC40FE" w:rsidR="00D30B4E" w:rsidRDefault="00D30B4E" w:rsidP="00200866">
      <w:pPr>
        <w:numPr>
          <w:ilvl w:val="0"/>
          <w:numId w:val="14"/>
        </w:numPr>
        <w:spacing w:before="100" w:beforeAutospacing="1" w:after="100" w:afterAutospacing="1"/>
      </w:pPr>
      <w:r>
        <w:t xml:space="preserve">Select </w:t>
      </w:r>
      <w:r w:rsidRPr="004E64EB">
        <w:rPr>
          <w:rStyle w:val="SubtleReference"/>
        </w:rPr>
        <w:t>getScore</w:t>
      </w:r>
      <w:r>
        <w:t xml:space="preserve"> as the operation.</w:t>
      </w:r>
    </w:p>
    <w:p w14:paraId="49B61A27" w14:textId="3807C2C5" w:rsidR="00AF34DD" w:rsidRDefault="00AF34DD" w:rsidP="004E64EB">
      <w:pPr>
        <w:spacing w:before="100" w:beforeAutospacing="1" w:after="100" w:afterAutospacing="1"/>
        <w:ind w:left="720"/>
      </w:pPr>
      <w:r w:rsidRPr="00AF34DD">
        <w:rPr>
          <w:noProof/>
        </w:rPr>
        <w:drawing>
          <wp:inline distT="0" distB="0" distL="0" distR="0" wp14:anchorId="1CC7E326" wp14:editId="5C61EAF0">
            <wp:extent cx="2160000" cy="2346029"/>
            <wp:effectExtent l="0" t="0" r="0" b="381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2346029"/>
                    </a:xfrm>
                    <a:prstGeom prst="rect">
                      <a:avLst/>
                    </a:prstGeom>
                  </pic:spPr>
                </pic:pic>
              </a:graphicData>
            </a:graphic>
          </wp:inline>
        </w:drawing>
      </w:r>
    </w:p>
    <w:p w14:paraId="4AF603BB" w14:textId="1604711E" w:rsidR="00D30B4E" w:rsidRDefault="00D30B4E" w:rsidP="00200866">
      <w:pPr>
        <w:numPr>
          <w:ilvl w:val="0"/>
          <w:numId w:val="15"/>
        </w:numPr>
        <w:spacing w:before="100" w:beforeAutospacing="1" w:after="100" w:afterAutospacing="1"/>
      </w:pPr>
      <w:r>
        <w:t xml:space="preserve">Click to configure the </w:t>
      </w:r>
      <w:r>
        <w:rPr>
          <w:rStyle w:val="Strong"/>
        </w:rPr>
        <w:t>Input Parameters</w:t>
      </w:r>
      <w:r>
        <w:t xml:space="preserve">, select the credit bureau's </w:t>
      </w:r>
      <w:r w:rsidRPr="004E64EB">
        <w:rPr>
          <w:rStyle w:val="SubtleReference"/>
        </w:rPr>
        <w:t>id_number</w:t>
      </w:r>
      <w:r>
        <w:t xml:space="preserve"> input parameter and map it to the model's </w:t>
      </w:r>
      <w:r w:rsidRPr="004E64EB">
        <w:rPr>
          <w:rStyle w:val="SubtleReference"/>
        </w:rPr>
        <w:t>id</w:t>
      </w:r>
      <w:r w:rsidR="006D76B3">
        <w:rPr>
          <w:rStyle w:val="SubtleReference"/>
        </w:rPr>
        <w:t>Doc</w:t>
      </w:r>
      <w:r>
        <w:t xml:space="preserve"> field from the </w:t>
      </w:r>
      <w:r w:rsidRPr="004E64EB">
        <w:rPr>
          <w:rStyle w:val="SubtleReference"/>
        </w:rPr>
        <w:t>BACKEND_RESPONSE</w:t>
      </w:r>
      <w:r>
        <w:t xml:space="preserve"> namespace.</w:t>
      </w:r>
    </w:p>
    <w:p w14:paraId="4BC6D7F8" w14:textId="20F0FD28" w:rsidR="006D76B3" w:rsidRDefault="00100F9E" w:rsidP="004E64EB">
      <w:pPr>
        <w:spacing w:before="100" w:beforeAutospacing="1" w:after="100" w:afterAutospacing="1"/>
        <w:ind w:left="720"/>
      </w:pPr>
      <w:r w:rsidRPr="00100F9E">
        <w:rPr>
          <w:noProof/>
        </w:rPr>
        <w:lastRenderedPageBreak/>
        <w:drawing>
          <wp:inline distT="0" distB="0" distL="0" distR="0" wp14:anchorId="582CAA97" wp14:editId="6A73953B">
            <wp:extent cx="2160000" cy="228768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2287685"/>
                    </a:xfrm>
                    <a:prstGeom prst="rect">
                      <a:avLst/>
                    </a:prstGeom>
                  </pic:spPr>
                </pic:pic>
              </a:graphicData>
            </a:graphic>
          </wp:inline>
        </w:drawing>
      </w:r>
      <w:r w:rsidRPr="00100F9E">
        <w:rPr>
          <w:noProof/>
        </w:rPr>
        <w:drawing>
          <wp:inline distT="0" distB="0" distL="0" distR="0" wp14:anchorId="32F34E98" wp14:editId="7E3A12DB">
            <wp:extent cx="5040000" cy="1238717"/>
            <wp:effectExtent l="0" t="0" r="1905" b="635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1238717"/>
                    </a:xfrm>
                    <a:prstGeom prst="rect">
                      <a:avLst/>
                    </a:prstGeom>
                  </pic:spPr>
                </pic:pic>
              </a:graphicData>
            </a:graphic>
          </wp:inline>
        </w:drawing>
      </w:r>
    </w:p>
    <w:p w14:paraId="5AFA0588" w14:textId="77777777" w:rsidR="00D30B4E" w:rsidRDefault="00D30B4E" w:rsidP="00200866">
      <w:pPr>
        <w:numPr>
          <w:ilvl w:val="0"/>
          <w:numId w:val="16"/>
        </w:numPr>
        <w:spacing w:before="100" w:beforeAutospacing="1" w:after="100" w:afterAutospacing="1"/>
      </w:pPr>
      <w:r>
        <w:rPr>
          <w:rStyle w:val="Strong"/>
        </w:rPr>
        <w:t>Note:</w:t>
      </w:r>
      <w:r>
        <w:t xml:space="preserve"> The </w:t>
      </w:r>
      <w:r w:rsidRPr="004E64EB">
        <w:rPr>
          <w:rStyle w:val="SubtleReference"/>
        </w:rPr>
        <w:t>BACKEND_RESPONSE</w:t>
      </w:r>
      <w:r>
        <w:t xml:space="preserve"> namespace represents the </w:t>
      </w:r>
      <w:r>
        <w:rPr>
          <w:rStyle w:val="Strong"/>
        </w:rPr>
        <w:t>Model</w:t>
      </w:r>
      <w:r>
        <w:t xml:space="preserve"> on which this workflow is based —i.e. in this case the </w:t>
      </w:r>
      <w:r w:rsidRPr="004E64EB">
        <w:rPr>
          <w:rStyle w:val="SubtleReference"/>
        </w:rPr>
        <w:t>ApplicationModel</w:t>
      </w:r>
      <w:r>
        <w:t xml:space="preserve"> in the </w:t>
      </w:r>
      <w:r w:rsidRPr="004E64EB">
        <w:rPr>
          <w:rStyle w:val="SubtleReference"/>
        </w:rPr>
        <w:t>LoanApplicationObjS</w:t>
      </w:r>
      <w:r>
        <w:t xml:space="preserve"> service.</w:t>
      </w:r>
    </w:p>
    <w:p w14:paraId="44B32220" w14:textId="7376E3B2" w:rsidR="00D30B4E" w:rsidRDefault="00D30B4E" w:rsidP="00200866">
      <w:pPr>
        <w:numPr>
          <w:ilvl w:val="0"/>
          <w:numId w:val="17"/>
        </w:numPr>
        <w:spacing w:before="100" w:beforeAutospacing="1" w:after="100" w:afterAutospacing="1"/>
      </w:pPr>
      <w:r>
        <w:t xml:space="preserve">Click to configure the </w:t>
      </w:r>
      <w:r>
        <w:rPr>
          <w:rStyle w:val="Strong"/>
        </w:rPr>
        <w:t>Output Parameters</w:t>
      </w:r>
      <w:r>
        <w:t xml:space="preserve">, and type in </w:t>
      </w:r>
      <w:r w:rsidRPr="004E64EB">
        <w:rPr>
          <w:rStyle w:val="SubtleReference"/>
        </w:rPr>
        <w:t>credit</w:t>
      </w:r>
      <w:r>
        <w:t xml:space="preserve"> as the namespace to store the output of this service.</w:t>
      </w:r>
      <w:r w:rsidR="00DF576D">
        <w:t xml:space="preserve"> Click the </w:t>
      </w:r>
      <w:r w:rsidR="00DF576D" w:rsidRPr="004E64EB">
        <w:rPr>
          <w:rStyle w:val="Strong"/>
        </w:rPr>
        <w:t>SAVE</w:t>
      </w:r>
      <w:r w:rsidR="00DF576D">
        <w:t xml:space="preserve"> button in the modal.</w:t>
      </w:r>
    </w:p>
    <w:p w14:paraId="3FC3104F" w14:textId="14C87241" w:rsidR="00100F9E" w:rsidRDefault="00100F9E" w:rsidP="004E64EB">
      <w:pPr>
        <w:spacing w:before="100" w:beforeAutospacing="1" w:after="100" w:afterAutospacing="1"/>
        <w:ind w:left="720"/>
      </w:pPr>
      <w:r w:rsidRPr="00100F9E">
        <w:rPr>
          <w:noProof/>
        </w:rPr>
        <w:lastRenderedPageBreak/>
        <w:drawing>
          <wp:inline distT="0" distB="0" distL="0" distR="0" wp14:anchorId="65D7FAC5" wp14:editId="4BDAAEE2">
            <wp:extent cx="2160000" cy="2266404"/>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2266404"/>
                    </a:xfrm>
                    <a:prstGeom prst="rect">
                      <a:avLst/>
                    </a:prstGeom>
                  </pic:spPr>
                </pic:pic>
              </a:graphicData>
            </a:graphic>
          </wp:inline>
        </w:drawing>
      </w:r>
      <w:r w:rsidRPr="00100F9E">
        <w:rPr>
          <w:noProof/>
        </w:rPr>
        <w:t xml:space="preserve"> </w:t>
      </w:r>
      <w:r w:rsidRPr="00100F9E">
        <w:rPr>
          <w:noProof/>
        </w:rPr>
        <w:drawing>
          <wp:inline distT="0" distB="0" distL="0" distR="0" wp14:anchorId="68D3EE45" wp14:editId="2E7FFDFE">
            <wp:extent cx="3600000" cy="1595049"/>
            <wp:effectExtent l="0" t="0" r="0" b="571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595049"/>
                    </a:xfrm>
                    <a:prstGeom prst="rect">
                      <a:avLst/>
                    </a:prstGeom>
                  </pic:spPr>
                </pic:pic>
              </a:graphicData>
            </a:graphic>
          </wp:inline>
        </w:drawing>
      </w:r>
    </w:p>
    <w:p w14:paraId="26039386" w14:textId="4D243819" w:rsidR="00D81954" w:rsidRDefault="00D30B4E" w:rsidP="00200866">
      <w:pPr>
        <w:numPr>
          <w:ilvl w:val="0"/>
          <w:numId w:val="18"/>
        </w:numPr>
        <w:spacing w:before="100" w:beforeAutospacing="1" w:after="100" w:afterAutospacing="1"/>
      </w:pPr>
      <w:r w:rsidRPr="004E64EB">
        <w:rPr>
          <w:rStyle w:val="Strong"/>
        </w:rPr>
        <w:t>Note</w:t>
      </w:r>
      <w:r>
        <w:rPr>
          <w:rStyle w:val="Strong"/>
        </w:rPr>
        <w:t>:</w:t>
      </w:r>
      <w:r>
        <w:t xml:space="preserve"> This means that if </w:t>
      </w:r>
      <w:r w:rsidR="00100F9E">
        <w:t xml:space="preserve">—for example— </w:t>
      </w:r>
      <w:r>
        <w:t xml:space="preserve">this service responds with </w:t>
      </w:r>
      <w:r w:rsidRPr="004E64EB">
        <w:rPr>
          <w:rStyle w:val="SubtleReference"/>
        </w:rPr>
        <w:t>{"id": 1, "score": 725}</w:t>
      </w:r>
      <w:r>
        <w:t xml:space="preserve">, we can later refer to </w:t>
      </w:r>
      <w:r w:rsidR="00100F9E">
        <w:rPr>
          <w:rStyle w:val="SubtleReference"/>
        </w:rPr>
        <w:t>FABRIC_WORKFLOW_CONTEXT.</w:t>
      </w:r>
      <w:r w:rsidRPr="004E64EB">
        <w:rPr>
          <w:rStyle w:val="SubtleReference"/>
        </w:rPr>
        <w:t>redit.score</w:t>
      </w:r>
      <w:r>
        <w:t xml:space="preserve"> and </w:t>
      </w:r>
      <w:r w:rsidR="00100F9E">
        <w:t>the result will be</w:t>
      </w:r>
      <w:r>
        <w:t xml:space="preserve"> the value </w:t>
      </w:r>
      <w:r w:rsidRPr="004E64EB">
        <w:rPr>
          <w:rStyle w:val="SubtleReference"/>
        </w:rPr>
        <w:t>725</w:t>
      </w:r>
      <w:r>
        <w:t>.</w:t>
      </w:r>
    </w:p>
    <w:p w14:paraId="1CC5756A" w14:textId="075A15D0" w:rsidR="00D30B4E" w:rsidRDefault="00D30B4E" w:rsidP="00D30B4E">
      <w:pPr>
        <w:pStyle w:val="Heading2"/>
      </w:pPr>
      <w:bookmarkStart w:id="32" w:name="_Toc54007080"/>
      <w:r>
        <w:t>Step 5: Update the Loan Application</w:t>
      </w:r>
      <w:bookmarkEnd w:id="32"/>
    </w:p>
    <w:p w14:paraId="5E362C09" w14:textId="77777777" w:rsidR="00D30B4E" w:rsidRDefault="00D30B4E" w:rsidP="004E64EB">
      <w:r>
        <w:t>Now let's update the loan application with the score we got from the credit bureau.</w:t>
      </w:r>
    </w:p>
    <w:p w14:paraId="5F444EE0" w14:textId="330A20F2" w:rsidR="00D30B4E" w:rsidRDefault="00D30B4E" w:rsidP="00200866">
      <w:pPr>
        <w:numPr>
          <w:ilvl w:val="0"/>
          <w:numId w:val="19"/>
        </w:numPr>
        <w:spacing w:before="100" w:beforeAutospacing="1" w:after="100" w:afterAutospacing="1"/>
      </w:pPr>
      <w:r>
        <w:t xml:space="preserve">Again, add a </w:t>
      </w:r>
      <w:r w:rsidRPr="004E64EB">
        <w:rPr>
          <w:rStyle w:val="SubtleReference"/>
        </w:rPr>
        <w:t>Service Task</w:t>
      </w:r>
      <w:r>
        <w:t xml:space="preserve"> and place it just before the </w:t>
      </w:r>
      <w:r w:rsidRPr="004E64EB">
        <w:rPr>
          <w:rStyle w:val="SubtleReference"/>
        </w:rPr>
        <w:t>End</w:t>
      </w:r>
      <w:r>
        <w:t xml:space="preserve"> event. Reconnect the flow arrows accordingly.</w:t>
      </w:r>
    </w:p>
    <w:p w14:paraId="269EB25E" w14:textId="70D52BA6" w:rsidR="00DF576D" w:rsidRDefault="00DF576D" w:rsidP="004E64EB">
      <w:pPr>
        <w:spacing w:before="100" w:beforeAutospacing="1" w:after="100" w:afterAutospacing="1"/>
        <w:ind w:left="720"/>
      </w:pPr>
      <w:r w:rsidRPr="00DF576D">
        <w:rPr>
          <w:noProof/>
        </w:rPr>
        <w:drawing>
          <wp:inline distT="0" distB="0" distL="0" distR="0" wp14:anchorId="3CF87910" wp14:editId="5B63E31A">
            <wp:extent cx="4320000" cy="1380885"/>
            <wp:effectExtent l="0" t="0" r="0" b="381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1380885"/>
                    </a:xfrm>
                    <a:prstGeom prst="rect">
                      <a:avLst/>
                    </a:prstGeom>
                  </pic:spPr>
                </pic:pic>
              </a:graphicData>
            </a:graphic>
          </wp:inline>
        </w:drawing>
      </w:r>
    </w:p>
    <w:p w14:paraId="5A92E002" w14:textId="220C4EDD" w:rsidR="00D30B4E" w:rsidRDefault="00D30B4E" w:rsidP="00200866">
      <w:pPr>
        <w:numPr>
          <w:ilvl w:val="0"/>
          <w:numId w:val="19"/>
        </w:numPr>
        <w:spacing w:before="100" w:beforeAutospacing="1" w:after="100" w:afterAutospacing="1"/>
      </w:pPr>
      <w:r>
        <w:t xml:space="preserve">Open the properties tab to the right and name it </w:t>
      </w:r>
      <w:r w:rsidRPr="004E64EB">
        <w:rPr>
          <w:rStyle w:val="SubtleReference"/>
        </w:rPr>
        <w:t>Update Application</w:t>
      </w:r>
      <w:r>
        <w:t>.</w:t>
      </w:r>
    </w:p>
    <w:p w14:paraId="4D3A35C6" w14:textId="163A3E4E" w:rsidR="00DF576D" w:rsidRDefault="00DF576D" w:rsidP="004E64EB">
      <w:pPr>
        <w:spacing w:before="100" w:beforeAutospacing="1" w:after="100" w:afterAutospacing="1"/>
        <w:ind w:left="720"/>
      </w:pPr>
      <w:r w:rsidRPr="00DF576D">
        <w:rPr>
          <w:noProof/>
        </w:rPr>
        <w:lastRenderedPageBreak/>
        <w:drawing>
          <wp:inline distT="0" distB="0" distL="0" distR="0" wp14:anchorId="5374E17E" wp14:editId="2B478C6A">
            <wp:extent cx="4320000" cy="1562353"/>
            <wp:effectExtent l="0" t="0" r="0" b="0"/>
            <wp:docPr id="100" name="Picture 10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1562353"/>
                    </a:xfrm>
                    <a:prstGeom prst="rect">
                      <a:avLst/>
                    </a:prstGeom>
                  </pic:spPr>
                </pic:pic>
              </a:graphicData>
            </a:graphic>
          </wp:inline>
        </w:drawing>
      </w:r>
    </w:p>
    <w:p w14:paraId="4FA89780" w14:textId="77777777" w:rsidR="00D30B4E" w:rsidRDefault="00D30B4E" w:rsidP="00200866">
      <w:pPr>
        <w:numPr>
          <w:ilvl w:val="0"/>
          <w:numId w:val="19"/>
        </w:numPr>
        <w:spacing w:before="100" w:beforeAutospacing="1" w:after="100" w:afterAutospacing="1"/>
      </w:pPr>
      <w:r>
        <w:t xml:space="preserve">Select </w:t>
      </w:r>
      <w:r w:rsidRPr="004E64EB">
        <w:rPr>
          <w:rStyle w:val="SubtleReference"/>
        </w:rPr>
        <w:t>Object Service</w:t>
      </w:r>
      <w:r>
        <w:t xml:space="preserve"> as the </w:t>
      </w:r>
      <w:r w:rsidRPr="004E64EB">
        <w:rPr>
          <w:rStyle w:val="Strong"/>
        </w:rPr>
        <w:t>Service Type</w:t>
      </w:r>
      <w:r>
        <w:t>.</w:t>
      </w:r>
    </w:p>
    <w:p w14:paraId="11C8DD20" w14:textId="77777777" w:rsidR="00D30B4E" w:rsidRDefault="00D30B4E" w:rsidP="00200866">
      <w:pPr>
        <w:numPr>
          <w:ilvl w:val="0"/>
          <w:numId w:val="19"/>
        </w:numPr>
        <w:spacing w:before="100" w:beforeAutospacing="1" w:after="100" w:afterAutospacing="1"/>
      </w:pPr>
      <w:r>
        <w:t xml:space="preserve">Select </w:t>
      </w:r>
      <w:r w:rsidRPr="004E64EB">
        <w:rPr>
          <w:rStyle w:val="SubtleReference"/>
        </w:rPr>
        <w:t>LoanApplicationObjS</w:t>
      </w:r>
      <w:r>
        <w:t xml:space="preserve"> as the service linked.</w:t>
      </w:r>
    </w:p>
    <w:p w14:paraId="78E1ACAD" w14:textId="4D77927D" w:rsidR="00DF576D" w:rsidRDefault="00D30B4E" w:rsidP="00200866">
      <w:pPr>
        <w:numPr>
          <w:ilvl w:val="0"/>
          <w:numId w:val="19"/>
        </w:numPr>
        <w:spacing w:before="100" w:beforeAutospacing="1" w:after="100" w:afterAutospacing="1"/>
      </w:pPr>
      <w:r>
        <w:t xml:space="preserve">Select </w:t>
      </w:r>
      <w:r w:rsidRPr="004E64EB">
        <w:rPr>
          <w:rStyle w:val="SubtleReference"/>
        </w:rPr>
        <w:t>PUT (Update)</w:t>
      </w:r>
      <w:r>
        <w:t xml:space="preserve"> as the operation.</w:t>
      </w:r>
    </w:p>
    <w:p w14:paraId="2C7AF242" w14:textId="7F3BA218" w:rsidR="00D30B4E" w:rsidRDefault="00D30B4E" w:rsidP="00200866">
      <w:pPr>
        <w:numPr>
          <w:ilvl w:val="0"/>
          <w:numId w:val="19"/>
        </w:numPr>
        <w:spacing w:before="100" w:beforeAutospacing="1" w:after="100" w:afterAutospacing="1"/>
      </w:pPr>
      <w:r>
        <w:t xml:space="preserve">Click to configure the </w:t>
      </w:r>
      <w:r>
        <w:rPr>
          <w:rStyle w:val="Strong"/>
        </w:rPr>
        <w:t>Input Parameters</w:t>
      </w:r>
      <w:r>
        <w:t>.</w:t>
      </w:r>
    </w:p>
    <w:p w14:paraId="2DC66702" w14:textId="7DAB4423" w:rsidR="00EE2E20" w:rsidRDefault="00EE2E20" w:rsidP="004E64EB">
      <w:pPr>
        <w:spacing w:before="100" w:beforeAutospacing="1" w:after="100" w:afterAutospacing="1"/>
        <w:ind w:left="720"/>
      </w:pPr>
      <w:r w:rsidRPr="00EE2E20">
        <w:rPr>
          <w:noProof/>
        </w:rPr>
        <w:drawing>
          <wp:inline distT="0" distB="0" distL="0" distR="0" wp14:anchorId="2E61EF36" wp14:editId="2FC7312B">
            <wp:extent cx="2160000" cy="2919799"/>
            <wp:effectExtent l="0" t="0" r="0" b="127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2919799"/>
                    </a:xfrm>
                    <a:prstGeom prst="rect">
                      <a:avLst/>
                    </a:prstGeom>
                  </pic:spPr>
                </pic:pic>
              </a:graphicData>
            </a:graphic>
          </wp:inline>
        </w:drawing>
      </w:r>
    </w:p>
    <w:p w14:paraId="03ACA379" w14:textId="77777777" w:rsidR="00D30B4E" w:rsidRDefault="00D30B4E" w:rsidP="00200866">
      <w:pPr>
        <w:numPr>
          <w:ilvl w:val="0"/>
          <w:numId w:val="19"/>
        </w:numPr>
        <w:spacing w:before="100" w:beforeAutospacing="1" w:after="100" w:afterAutospacing="1"/>
      </w:pPr>
      <w:r>
        <w:t xml:space="preserve">Map </w:t>
      </w:r>
      <w:r w:rsidRPr="004E64EB">
        <w:rPr>
          <w:rStyle w:val="SubtleReference"/>
        </w:rPr>
        <w:t>id</w:t>
      </w:r>
      <w:r>
        <w:t xml:space="preserve"> from the </w:t>
      </w:r>
      <w:r w:rsidRPr="004E64EB">
        <w:rPr>
          <w:rStyle w:val="SubtleReference"/>
        </w:rPr>
        <w:t>BACKEND_RESPONSE</w:t>
      </w:r>
      <w:r>
        <w:t xml:space="preserve"> namespace to the </w:t>
      </w:r>
      <w:r w:rsidRPr="004E64EB">
        <w:rPr>
          <w:rStyle w:val="SubtleReference"/>
        </w:rPr>
        <w:t>id</w:t>
      </w:r>
      <w:r>
        <w:t xml:space="preserve"> field in the model.</w:t>
      </w:r>
    </w:p>
    <w:p w14:paraId="1108161A" w14:textId="77777777" w:rsidR="00D30B4E" w:rsidRDefault="00D30B4E" w:rsidP="00200866">
      <w:pPr>
        <w:numPr>
          <w:ilvl w:val="0"/>
          <w:numId w:val="19"/>
        </w:numPr>
        <w:spacing w:before="100" w:beforeAutospacing="1" w:after="100" w:afterAutospacing="1"/>
      </w:pPr>
      <w:r>
        <w:t xml:space="preserve">Map </w:t>
      </w:r>
      <w:r w:rsidRPr="004E64EB">
        <w:rPr>
          <w:rStyle w:val="SubtleReference"/>
        </w:rPr>
        <w:t>credit.score</w:t>
      </w:r>
      <w:r>
        <w:t xml:space="preserve"> from the </w:t>
      </w:r>
      <w:r w:rsidRPr="004E64EB">
        <w:rPr>
          <w:rStyle w:val="SubtleReference"/>
        </w:rPr>
        <w:t>FABRIC_WORKFLOW_CONTEXT</w:t>
      </w:r>
      <w:r>
        <w:t xml:space="preserve"> to the </w:t>
      </w:r>
      <w:r w:rsidRPr="004E64EB">
        <w:rPr>
          <w:rStyle w:val="SubtleReference"/>
        </w:rPr>
        <w:t>score</w:t>
      </w:r>
      <w:r>
        <w:t xml:space="preserve"> field in the model.</w:t>
      </w:r>
    </w:p>
    <w:p w14:paraId="42DE6319" w14:textId="544FF5AE" w:rsidR="00EE2E20" w:rsidRDefault="00D30B4E" w:rsidP="00200866">
      <w:pPr>
        <w:numPr>
          <w:ilvl w:val="0"/>
          <w:numId w:val="19"/>
        </w:numPr>
        <w:spacing w:before="100" w:beforeAutospacing="1" w:after="100" w:afterAutospacing="1"/>
      </w:pPr>
      <w:r>
        <w:t xml:space="preserve">Click the </w:t>
      </w:r>
      <w:r>
        <w:rPr>
          <w:rStyle w:val="Strong"/>
        </w:rPr>
        <w:t>SAVE</w:t>
      </w:r>
      <w:r>
        <w:t xml:space="preserve"> button in the modal and then click the </w:t>
      </w:r>
      <w:r>
        <w:rPr>
          <w:rStyle w:val="Strong"/>
        </w:rPr>
        <w:t>SAVE</w:t>
      </w:r>
      <w:r>
        <w:t xml:space="preserve"> button in the bottom right corner of the Console.</w:t>
      </w:r>
    </w:p>
    <w:p w14:paraId="6EFE26A0" w14:textId="47D07C05" w:rsidR="00804584" w:rsidRDefault="00804584" w:rsidP="00804584">
      <w:pPr>
        <w:spacing w:before="100" w:beforeAutospacing="1" w:after="100" w:afterAutospacing="1"/>
        <w:ind w:left="720"/>
      </w:pPr>
      <w:r w:rsidRPr="00804584">
        <w:rPr>
          <w:noProof/>
        </w:rPr>
        <w:drawing>
          <wp:inline distT="0" distB="0" distL="0" distR="0" wp14:anchorId="2432B4F1" wp14:editId="795581DD">
            <wp:extent cx="4320000" cy="1923079"/>
            <wp:effectExtent l="0" t="0" r="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1923079"/>
                    </a:xfrm>
                    <a:prstGeom prst="rect">
                      <a:avLst/>
                    </a:prstGeom>
                  </pic:spPr>
                </pic:pic>
              </a:graphicData>
            </a:graphic>
          </wp:inline>
        </w:drawing>
      </w:r>
    </w:p>
    <w:p w14:paraId="427E784D" w14:textId="0188F7F8" w:rsidR="00D81954" w:rsidRPr="00D06B52" w:rsidRDefault="00603170" w:rsidP="00322BDA">
      <w:pPr>
        <w:spacing w:before="100" w:beforeAutospacing="1" w:after="100" w:afterAutospacing="1"/>
        <w:ind w:left="720"/>
        <w:rPr>
          <w:lang w:val="en-US"/>
        </w:rPr>
      </w:pPr>
      <w:r w:rsidRPr="0004263D">
        <w:rPr>
          <w:noProof/>
        </w:rPr>
        <w:lastRenderedPageBreak/>
        <w:drawing>
          <wp:inline distT="0" distB="0" distL="0" distR="0" wp14:anchorId="67B882FD" wp14:editId="2C8622B1">
            <wp:extent cx="2160000" cy="752065"/>
            <wp:effectExtent l="0" t="0" r="0" b="0"/>
            <wp:docPr id="104" name="Picture 10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752065"/>
                    </a:xfrm>
                    <a:prstGeom prst="rect">
                      <a:avLst/>
                    </a:prstGeom>
                  </pic:spPr>
                </pic:pic>
              </a:graphicData>
            </a:graphic>
          </wp:inline>
        </w:drawing>
      </w:r>
      <w:r w:rsidR="004E64EB">
        <w:t xml:space="preserve">  </w:t>
      </w:r>
    </w:p>
    <w:p w14:paraId="29A09EEC" w14:textId="4EC3376F" w:rsidR="00D30B4E" w:rsidRDefault="00D30B4E" w:rsidP="00D30B4E">
      <w:pPr>
        <w:pStyle w:val="Heading2"/>
      </w:pPr>
      <w:bookmarkStart w:id="33" w:name="_Toc54007081"/>
      <w:r>
        <w:t>Step 6: Test Our Progress So Far</w:t>
      </w:r>
      <w:r w:rsidR="00322BDA">
        <w:t xml:space="preserve"> (Optional)</w:t>
      </w:r>
      <w:bookmarkEnd w:id="33"/>
    </w:p>
    <w:p w14:paraId="11FD9C14" w14:textId="77777777" w:rsidR="00D30B4E" w:rsidRDefault="00D30B4E" w:rsidP="00842E00">
      <w:r>
        <w:t>Let's just see how we're doing. We'll publish this to an actual environment and run it there.</w:t>
      </w:r>
    </w:p>
    <w:p w14:paraId="495964A9" w14:textId="6E558901" w:rsidR="00D30B4E" w:rsidRDefault="00D30B4E" w:rsidP="00200866">
      <w:pPr>
        <w:numPr>
          <w:ilvl w:val="0"/>
          <w:numId w:val="20"/>
        </w:numPr>
        <w:spacing w:before="100" w:beforeAutospacing="1" w:after="100" w:afterAutospacing="1"/>
      </w:pPr>
      <w:r>
        <w:t xml:space="preserve">From the Fabric application click the </w:t>
      </w:r>
      <w:r>
        <w:rPr>
          <w:rStyle w:val="Strong"/>
        </w:rPr>
        <w:t>"Publish"</w:t>
      </w:r>
      <w:r>
        <w:t xml:space="preserve"> tab at the top.</w:t>
      </w:r>
    </w:p>
    <w:p w14:paraId="6275E0D9" w14:textId="650CA74B" w:rsidR="00842E00" w:rsidRDefault="00842E00" w:rsidP="00842E00">
      <w:pPr>
        <w:spacing w:before="100" w:beforeAutospacing="1" w:after="100" w:afterAutospacing="1"/>
        <w:ind w:left="720"/>
      </w:pPr>
      <w:r w:rsidRPr="00842E00">
        <w:rPr>
          <w:noProof/>
        </w:rPr>
        <w:drawing>
          <wp:inline distT="0" distB="0" distL="0" distR="0" wp14:anchorId="317AE587" wp14:editId="4564D391">
            <wp:extent cx="3600000" cy="684444"/>
            <wp:effectExtent l="0" t="0" r="0" b="1905"/>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684444"/>
                    </a:xfrm>
                    <a:prstGeom prst="rect">
                      <a:avLst/>
                    </a:prstGeom>
                  </pic:spPr>
                </pic:pic>
              </a:graphicData>
            </a:graphic>
          </wp:inline>
        </w:drawing>
      </w:r>
    </w:p>
    <w:p w14:paraId="0577867C" w14:textId="474BFAA2" w:rsidR="00D30B4E" w:rsidRDefault="00D30B4E" w:rsidP="00200866">
      <w:pPr>
        <w:numPr>
          <w:ilvl w:val="0"/>
          <w:numId w:val="20"/>
        </w:numPr>
        <w:spacing w:before="100" w:beforeAutospacing="1" w:after="100" w:afterAutospacing="1"/>
      </w:pPr>
      <w:r>
        <w:t xml:space="preserve">Click the checkbox next to an environment and click the </w:t>
      </w:r>
      <w:r>
        <w:rPr>
          <w:rStyle w:val="Strong"/>
        </w:rPr>
        <w:t>PUBLISH</w:t>
      </w:r>
      <w:r>
        <w:t xml:space="preserve"> button in the bottom right corner. Wait until the Console shows the status is </w:t>
      </w:r>
      <w:r>
        <w:rPr>
          <w:rStyle w:val="Emphasis"/>
        </w:rPr>
        <w:t>Published</w:t>
      </w:r>
      <w:r>
        <w:t>. You will see the application's primary and secondary app keys and secrets listed below.</w:t>
      </w:r>
    </w:p>
    <w:p w14:paraId="48DAF649" w14:textId="039A78EA" w:rsidR="00842E00" w:rsidRDefault="00842E00" w:rsidP="00842E00">
      <w:pPr>
        <w:spacing w:before="100" w:beforeAutospacing="1" w:after="100" w:afterAutospacing="1"/>
        <w:ind w:left="720"/>
      </w:pPr>
      <w:r w:rsidRPr="00842E00">
        <w:rPr>
          <w:noProof/>
        </w:rPr>
        <w:drawing>
          <wp:inline distT="0" distB="0" distL="0" distR="0" wp14:anchorId="0C8788BC" wp14:editId="77352FA6">
            <wp:extent cx="5040000" cy="1193457"/>
            <wp:effectExtent l="0" t="0" r="1905" b="635"/>
            <wp:docPr id="106" name="Picture 10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1193457"/>
                    </a:xfrm>
                    <a:prstGeom prst="rect">
                      <a:avLst/>
                    </a:prstGeom>
                  </pic:spPr>
                </pic:pic>
              </a:graphicData>
            </a:graphic>
          </wp:inline>
        </w:drawing>
      </w:r>
    </w:p>
    <w:p w14:paraId="581D5E6F" w14:textId="0FB4AEE6" w:rsidR="00842E00" w:rsidRDefault="00842E00" w:rsidP="00842E00">
      <w:pPr>
        <w:spacing w:before="100" w:beforeAutospacing="1" w:after="100" w:afterAutospacing="1"/>
        <w:ind w:left="720"/>
      </w:pPr>
      <w:r w:rsidRPr="00842E00">
        <w:rPr>
          <w:noProof/>
        </w:rPr>
        <w:drawing>
          <wp:inline distT="0" distB="0" distL="0" distR="0" wp14:anchorId="21A6684D" wp14:editId="1869B905">
            <wp:extent cx="5040000" cy="2632610"/>
            <wp:effectExtent l="0" t="0" r="190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2632610"/>
                    </a:xfrm>
                    <a:prstGeom prst="rect">
                      <a:avLst/>
                    </a:prstGeom>
                  </pic:spPr>
                </pic:pic>
              </a:graphicData>
            </a:graphic>
          </wp:inline>
        </w:drawing>
      </w:r>
    </w:p>
    <w:p w14:paraId="556EE36A" w14:textId="4E71E0D9" w:rsidR="00D30B4E" w:rsidRDefault="00D30B4E" w:rsidP="00200866">
      <w:pPr>
        <w:numPr>
          <w:ilvl w:val="0"/>
          <w:numId w:val="20"/>
        </w:numPr>
        <w:spacing w:before="100" w:beforeAutospacing="1" w:after="100" w:afterAutospacing="1"/>
      </w:pPr>
      <w:r>
        <w:t xml:space="preserve">Click the </w:t>
      </w:r>
      <w:r>
        <w:rPr>
          <w:rStyle w:val="Strong"/>
        </w:rPr>
        <w:t>Workflow</w:t>
      </w:r>
      <w:r>
        <w:t xml:space="preserve"> icon just below the name of the environment. This will open a new tab to the Fabric Runtime's Console in the </w:t>
      </w:r>
      <w:r>
        <w:rPr>
          <w:rStyle w:val="Strong"/>
        </w:rPr>
        <w:t>Workflow Services</w:t>
      </w:r>
      <w:r>
        <w:t xml:space="preserve"> section and list the workflows published. You should see </w:t>
      </w:r>
      <w:r w:rsidRPr="00842E00">
        <w:rPr>
          <w:rStyle w:val="SubtleReference"/>
        </w:rPr>
        <w:t>LoansApplicationWF</w:t>
      </w:r>
      <w:r>
        <w:t xml:space="preserve"> in the list.</w:t>
      </w:r>
    </w:p>
    <w:p w14:paraId="01CBD441" w14:textId="38F98F62" w:rsidR="00842E00" w:rsidRDefault="00A63C23" w:rsidP="00842E00">
      <w:pPr>
        <w:spacing w:before="100" w:beforeAutospacing="1" w:after="100" w:afterAutospacing="1"/>
        <w:ind w:left="720"/>
      </w:pPr>
      <w:r w:rsidRPr="00A63C23">
        <w:rPr>
          <w:noProof/>
        </w:rPr>
        <w:lastRenderedPageBreak/>
        <w:drawing>
          <wp:inline distT="0" distB="0" distL="0" distR="0" wp14:anchorId="5010DD63" wp14:editId="75CCF73D">
            <wp:extent cx="1440000" cy="471111"/>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0000" cy="471111"/>
                    </a:xfrm>
                    <a:prstGeom prst="rect">
                      <a:avLst/>
                    </a:prstGeom>
                  </pic:spPr>
                </pic:pic>
              </a:graphicData>
            </a:graphic>
          </wp:inline>
        </w:drawing>
      </w:r>
    </w:p>
    <w:p w14:paraId="58FE85BB" w14:textId="7BAE8E03" w:rsidR="00A63C23" w:rsidRDefault="00A63C23" w:rsidP="00842E00">
      <w:pPr>
        <w:spacing w:before="100" w:beforeAutospacing="1" w:after="100" w:afterAutospacing="1"/>
        <w:ind w:left="720"/>
      </w:pPr>
      <w:r w:rsidRPr="00A63C23">
        <w:rPr>
          <w:noProof/>
        </w:rPr>
        <w:drawing>
          <wp:inline distT="0" distB="0" distL="0" distR="0" wp14:anchorId="728B126E" wp14:editId="5C4F0437">
            <wp:extent cx="5040000" cy="1861039"/>
            <wp:effectExtent l="0" t="0" r="1905" b="635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1861039"/>
                    </a:xfrm>
                    <a:prstGeom prst="rect">
                      <a:avLst/>
                    </a:prstGeom>
                  </pic:spPr>
                </pic:pic>
              </a:graphicData>
            </a:graphic>
          </wp:inline>
        </w:drawing>
      </w:r>
    </w:p>
    <w:p w14:paraId="1A174555" w14:textId="0C30FCA0" w:rsidR="00D30B4E" w:rsidRDefault="00D30B4E" w:rsidP="00200866">
      <w:pPr>
        <w:numPr>
          <w:ilvl w:val="0"/>
          <w:numId w:val="20"/>
        </w:numPr>
        <w:spacing w:before="100" w:beforeAutospacing="1" w:after="100" w:afterAutospacing="1"/>
      </w:pPr>
      <w:r>
        <w:t xml:space="preserve">Click </w:t>
      </w:r>
      <w:r w:rsidRPr="00842E00">
        <w:rPr>
          <w:rStyle w:val="SubtleReference"/>
        </w:rPr>
        <w:t>LoansApplicationWF</w:t>
      </w:r>
      <w:r>
        <w:t xml:space="preserve">. This will list all the instances of the </w:t>
      </w:r>
      <w:r w:rsidRPr="00842E00">
        <w:rPr>
          <w:rStyle w:val="SubtleReference"/>
        </w:rPr>
        <w:t>ApplicationModel</w:t>
      </w:r>
      <w:r>
        <w:t xml:space="preserve"> which have been pushed through the workflow. Each row shows the primary key of the model, its status, duration and relevant timestamps. Let's fire a new one.</w:t>
      </w:r>
    </w:p>
    <w:p w14:paraId="4E583315" w14:textId="524BEB13" w:rsidR="00A63C23" w:rsidRDefault="00A63C23" w:rsidP="00A63C23">
      <w:pPr>
        <w:spacing w:before="100" w:beforeAutospacing="1" w:after="100" w:afterAutospacing="1"/>
        <w:ind w:left="720"/>
      </w:pPr>
      <w:r w:rsidRPr="00A63C23">
        <w:rPr>
          <w:noProof/>
        </w:rPr>
        <w:drawing>
          <wp:inline distT="0" distB="0" distL="0" distR="0" wp14:anchorId="458609CD" wp14:editId="25EBAA26">
            <wp:extent cx="4320000" cy="2092983"/>
            <wp:effectExtent l="0" t="0" r="0" b="254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2092983"/>
                    </a:xfrm>
                    <a:prstGeom prst="rect">
                      <a:avLst/>
                    </a:prstGeom>
                  </pic:spPr>
                </pic:pic>
              </a:graphicData>
            </a:graphic>
          </wp:inline>
        </w:drawing>
      </w:r>
    </w:p>
    <w:p w14:paraId="7459A4EB" w14:textId="6EE9E5FF" w:rsidR="00EF04E7" w:rsidRDefault="00D30B4E" w:rsidP="00200866">
      <w:pPr>
        <w:numPr>
          <w:ilvl w:val="0"/>
          <w:numId w:val="20"/>
        </w:numPr>
        <w:spacing w:before="100" w:beforeAutospacing="1" w:after="100" w:afterAutospacing="1"/>
      </w:pPr>
      <w:r>
        <w:t xml:space="preserve">Click the </w:t>
      </w:r>
      <w:r>
        <w:rPr>
          <w:rStyle w:val="Strong"/>
        </w:rPr>
        <w:t>Object Services</w:t>
      </w:r>
      <w:r>
        <w:t xml:space="preserve"> option from the main menu to the left side. This will show all the object services published. You should see the </w:t>
      </w:r>
      <w:r w:rsidRPr="00842E00">
        <w:rPr>
          <w:rStyle w:val="SubtleReference"/>
        </w:rPr>
        <w:t>LoanApplicationObjS</w:t>
      </w:r>
      <w:r>
        <w:t xml:space="preserve"> service.</w:t>
      </w:r>
    </w:p>
    <w:p w14:paraId="31ECE2B7" w14:textId="15450B2E" w:rsidR="00C50D86" w:rsidRDefault="00C50D86" w:rsidP="00A63C23">
      <w:pPr>
        <w:spacing w:before="100" w:beforeAutospacing="1" w:after="100" w:afterAutospacing="1"/>
        <w:ind w:left="720"/>
      </w:pPr>
      <w:r w:rsidRPr="00C50D86">
        <w:rPr>
          <w:noProof/>
        </w:rPr>
        <w:drawing>
          <wp:inline distT="0" distB="0" distL="0" distR="0" wp14:anchorId="14CA8EF3" wp14:editId="3613E1C1">
            <wp:extent cx="5040000" cy="2190250"/>
            <wp:effectExtent l="0" t="0" r="1905"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000" cy="2190250"/>
                    </a:xfrm>
                    <a:prstGeom prst="rect">
                      <a:avLst/>
                    </a:prstGeom>
                  </pic:spPr>
                </pic:pic>
              </a:graphicData>
            </a:graphic>
          </wp:inline>
        </w:drawing>
      </w:r>
    </w:p>
    <w:p w14:paraId="615ED883" w14:textId="64562EF9" w:rsidR="00D30B4E" w:rsidRDefault="00D30B4E" w:rsidP="00200866">
      <w:pPr>
        <w:numPr>
          <w:ilvl w:val="0"/>
          <w:numId w:val="20"/>
        </w:numPr>
        <w:spacing w:before="100" w:beforeAutospacing="1" w:after="100" w:afterAutospacing="1"/>
      </w:pPr>
      <w:r>
        <w:lastRenderedPageBreak/>
        <w:t xml:space="preserve">Click the dropdown under the </w:t>
      </w:r>
      <w:r>
        <w:rPr>
          <w:rStyle w:val="Strong"/>
        </w:rPr>
        <w:t>App Data Model Objects</w:t>
      </w:r>
      <w:r>
        <w:t xml:space="preserve"> column in the </w:t>
      </w:r>
      <w:r w:rsidRPr="00842E00">
        <w:rPr>
          <w:rStyle w:val="SubtleReference"/>
        </w:rPr>
        <w:t>LoanApplicationObjS</w:t>
      </w:r>
      <w:r>
        <w:t xml:space="preserve"> row and select the </w:t>
      </w:r>
      <w:r w:rsidRPr="00842E00">
        <w:rPr>
          <w:rStyle w:val="SubtleReference"/>
        </w:rPr>
        <w:t>ApplicationModel</w:t>
      </w:r>
      <w:r>
        <w:t xml:space="preserve">. This will display </w:t>
      </w:r>
      <w:r>
        <w:rPr>
          <w:rStyle w:val="Strong"/>
        </w:rPr>
        <w:t>Request Input</w:t>
      </w:r>
      <w:r>
        <w:t xml:space="preserve"> and </w:t>
      </w:r>
      <w:r>
        <w:rPr>
          <w:rStyle w:val="Strong"/>
        </w:rPr>
        <w:t>Request Output</w:t>
      </w:r>
      <w:r>
        <w:t xml:space="preserve"> tabs.</w:t>
      </w:r>
    </w:p>
    <w:p w14:paraId="5954EA09" w14:textId="18370288" w:rsidR="00EF04E7" w:rsidRDefault="00EF04E7" w:rsidP="00EF04E7">
      <w:pPr>
        <w:spacing w:before="100" w:beforeAutospacing="1" w:after="100" w:afterAutospacing="1"/>
        <w:ind w:left="720"/>
      </w:pPr>
      <w:r w:rsidRPr="00EF04E7">
        <w:rPr>
          <w:noProof/>
        </w:rPr>
        <w:drawing>
          <wp:inline distT="0" distB="0" distL="0" distR="0" wp14:anchorId="57D2A4E1" wp14:editId="5424860A">
            <wp:extent cx="4320000" cy="842202"/>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842202"/>
                    </a:xfrm>
                    <a:prstGeom prst="rect">
                      <a:avLst/>
                    </a:prstGeom>
                  </pic:spPr>
                </pic:pic>
              </a:graphicData>
            </a:graphic>
          </wp:inline>
        </w:drawing>
      </w:r>
    </w:p>
    <w:p w14:paraId="1168C72B" w14:textId="77777777" w:rsidR="00EF04E7" w:rsidRDefault="00EF04E7" w:rsidP="00EF04E7">
      <w:pPr>
        <w:spacing w:before="100" w:beforeAutospacing="1" w:after="100" w:afterAutospacing="1"/>
        <w:ind w:left="720"/>
      </w:pPr>
    </w:p>
    <w:p w14:paraId="0EA4F501" w14:textId="1BD02CD1" w:rsidR="00D30B4E" w:rsidRDefault="00D30B4E" w:rsidP="00200866">
      <w:pPr>
        <w:numPr>
          <w:ilvl w:val="0"/>
          <w:numId w:val="20"/>
        </w:numPr>
        <w:spacing w:before="100" w:beforeAutospacing="1" w:after="100" w:afterAutospacing="1"/>
      </w:pPr>
      <w:r>
        <w:t xml:space="preserve">In the </w:t>
      </w:r>
      <w:r>
        <w:rPr>
          <w:rStyle w:val="Strong"/>
        </w:rPr>
        <w:t>Request Input</w:t>
      </w:r>
      <w:r>
        <w:t xml:space="preserve"> tab, select the </w:t>
      </w:r>
      <w:r>
        <w:rPr>
          <w:rStyle w:val="Strong"/>
        </w:rPr>
        <w:t>create</w:t>
      </w:r>
      <w:r>
        <w:t xml:space="preserve"> operation from the dropdown. This will invoke an </w:t>
      </w:r>
      <w:r w:rsidRPr="0034372F">
        <w:rPr>
          <w:rStyle w:val="SubtleReference"/>
        </w:rPr>
        <w:t>HTTP POST</w:t>
      </w:r>
      <w:r>
        <w:t xml:space="preserve"> request, so you will need a payload. Paste this in the </w:t>
      </w:r>
      <w:r>
        <w:rPr>
          <w:rStyle w:val="Strong"/>
        </w:rPr>
        <w:t>Body</w:t>
      </w:r>
      <w:r>
        <w:t xml:space="preserve"> of the request:</w:t>
      </w:r>
    </w:p>
    <w:p w14:paraId="74485F91" w14:textId="1CDE10CE" w:rsidR="008D37A9" w:rsidRPr="00804584" w:rsidRDefault="00804584" w:rsidP="00322BDA">
      <w:pPr>
        <w:spacing w:before="100" w:beforeAutospacing="1" w:after="100" w:afterAutospacing="1"/>
        <w:ind w:left="720"/>
        <w:rPr>
          <w:rStyle w:val="Emphasis"/>
          <w:i w:val="0"/>
          <w:iCs w:val="0"/>
          <w:lang w:val="es-ES"/>
        </w:rPr>
      </w:pPr>
      <w:r w:rsidRPr="00804584">
        <w:rPr>
          <w:noProof/>
        </w:rPr>
        <w:t xml:space="preserve"> </w:t>
      </w:r>
      <w:r w:rsidRPr="00804584">
        <w:rPr>
          <w:rStyle w:val="Emphasis"/>
          <w:i w:val="0"/>
          <w:iCs w:val="0"/>
          <w:noProof/>
          <w:lang w:val="es-ES"/>
        </w:rPr>
        <w:drawing>
          <wp:inline distT="0" distB="0" distL="0" distR="0" wp14:anchorId="6BD510D3" wp14:editId="5CDCC77E">
            <wp:extent cx="2880000" cy="2211912"/>
            <wp:effectExtent l="0" t="0" r="3175" b="0"/>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2211912"/>
                    </a:xfrm>
                    <a:prstGeom prst="rect">
                      <a:avLst/>
                    </a:prstGeom>
                  </pic:spPr>
                </pic:pic>
              </a:graphicData>
            </a:graphic>
          </wp:inline>
        </w:drawing>
      </w:r>
    </w:p>
    <w:tbl>
      <w:tblPr>
        <w:tblStyle w:val="TableGrid"/>
        <w:tblW w:w="0" w:type="auto"/>
        <w:tblCellSpacing w:w="42"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9354"/>
      </w:tblGrid>
      <w:tr w:rsidR="008D37A9" w14:paraId="156F9419" w14:textId="77777777" w:rsidTr="006933CB">
        <w:trPr>
          <w:tblCellSpacing w:w="42" w:type="dxa"/>
        </w:trPr>
        <w:tc>
          <w:tcPr>
            <w:tcW w:w="9186" w:type="dxa"/>
            <w:shd w:val="clear" w:color="auto" w:fill="003E75" w:themeFill="text2"/>
          </w:tcPr>
          <w:p w14:paraId="18B428DA" w14:textId="77777777" w:rsidR="008D37A9" w:rsidRPr="00EF04E7" w:rsidRDefault="008D37A9" w:rsidP="008D37A9">
            <w:pPr>
              <w:pStyle w:val="HTMLPreformatted"/>
              <w:rPr>
                <w:rStyle w:val="HTMLCode"/>
                <w:lang w:val="en-US"/>
              </w:rPr>
            </w:pPr>
            <w:r w:rsidRPr="00EF04E7">
              <w:rPr>
                <w:rStyle w:val="HTMLCode"/>
                <w:lang w:val="en-US"/>
              </w:rPr>
              <w:t>{</w:t>
            </w:r>
          </w:p>
          <w:p w14:paraId="528FFAD3" w14:textId="7FFA93A2" w:rsidR="008D37A9" w:rsidRPr="00AC6E4F" w:rsidRDefault="008D37A9" w:rsidP="008D37A9">
            <w:pPr>
              <w:pStyle w:val="HTMLPreformatted"/>
              <w:rPr>
                <w:rStyle w:val="HTMLCode"/>
                <w:lang w:val="en-GB"/>
              </w:rPr>
            </w:pPr>
            <w:r w:rsidRPr="00EF04E7">
              <w:rPr>
                <w:rStyle w:val="HTMLCode"/>
                <w:lang w:val="en-US"/>
              </w:rPr>
              <w:tab/>
              <w:t>"idDoc": "123-1234-002"</w:t>
            </w:r>
            <w:r w:rsidR="00AC6E4F">
              <w:rPr>
                <w:rStyle w:val="HTMLCode"/>
                <w:lang w:val="en-US"/>
              </w:rPr>
              <w:t>,</w:t>
            </w:r>
          </w:p>
          <w:p w14:paraId="7896635D" w14:textId="77777777" w:rsidR="008D37A9" w:rsidRPr="00EF04E7" w:rsidRDefault="008D37A9" w:rsidP="008D37A9">
            <w:pPr>
              <w:pStyle w:val="HTMLPreformatted"/>
              <w:rPr>
                <w:rStyle w:val="HTMLCode"/>
                <w:lang w:val="en-US"/>
              </w:rPr>
            </w:pPr>
            <w:r w:rsidRPr="00EF04E7">
              <w:rPr>
                <w:rStyle w:val="HTMLCode"/>
                <w:lang w:val="en-US"/>
              </w:rPr>
              <w:tab/>
              <w:t>"status":"New",</w:t>
            </w:r>
          </w:p>
          <w:p w14:paraId="3C6EEA82" w14:textId="77777777" w:rsidR="008D37A9" w:rsidRPr="00EF04E7" w:rsidRDefault="008D37A9" w:rsidP="008D37A9">
            <w:pPr>
              <w:pStyle w:val="HTMLPreformatted"/>
              <w:rPr>
                <w:rStyle w:val="HTMLCode"/>
                <w:lang w:val="en-US"/>
              </w:rPr>
            </w:pPr>
            <w:r w:rsidRPr="00EF04E7">
              <w:rPr>
                <w:rStyle w:val="HTMLCode"/>
                <w:lang w:val="en-US"/>
              </w:rPr>
              <w:tab/>
              <w:t>"firstName": "[your name]",</w:t>
            </w:r>
          </w:p>
          <w:p w14:paraId="062763A8" w14:textId="77777777" w:rsidR="008D37A9" w:rsidRPr="00EF04E7" w:rsidRDefault="008D37A9" w:rsidP="008D37A9">
            <w:pPr>
              <w:pStyle w:val="HTMLPreformatted"/>
              <w:rPr>
                <w:rStyle w:val="HTMLCode"/>
                <w:lang w:val="en-US"/>
              </w:rPr>
            </w:pPr>
            <w:r w:rsidRPr="00EF04E7">
              <w:rPr>
                <w:rStyle w:val="HTMLCode"/>
                <w:lang w:val="en-US"/>
              </w:rPr>
              <w:tab/>
              <w:t>"lastName": "[your last name]",</w:t>
            </w:r>
          </w:p>
          <w:p w14:paraId="3026E31F" w14:textId="77777777" w:rsidR="008D37A9" w:rsidRPr="004E64EB" w:rsidRDefault="008D37A9" w:rsidP="008D37A9">
            <w:pPr>
              <w:pStyle w:val="HTMLPreformatted"/>
              <w:rPr>
                <w:rStyle w:val="HTMLCode"/>
                <w:lang w:val="en-US"/>
              </w:rPr>
            </w:pPr>
            <w:r w:rsidRPr="004E64EB">
              <w:rPr>
                <w:rStyle w:val="HTMLCode"/>
                <w:lang w:val="en-US"/>
              </w:rPr>
              <w:tab/>
              <w:t>"email": "[an email address for testing]"</w:t>
            </w:r>
          </w:p>
          <w:p w14:paraId="10512E72" w14:textId="4F218C05" w:rsidR="008D37A9" w:rsidRPr="008D37A9" w:rsidRDefault="008D37A9" w:rsidP="00D30B4E">
            <w:pPr>
              <w:pStyle w:val="HTMLPreformatted"/>
              <w:rPr>
                <w:rStyle w:val="HTMLCode"/>
              </w:rPr>
            </w:pPr>
            <w:r>
              <w:rPr>
                <w:rStyle w:val="HTMLCode"/>
              </w:rPr>
              <w:t>}</w:t>
            </w:r>
          </w:p>
        </w:tc>
      </w:tr>
    </w:tbl>
    <w:p w14:paraId="40B08897" w14:textId="541D43B2" w:rsidR="00EF04E7" w:rsidRPr="008D37A9" w:rsidRDefault="006933CB" w:rsidP="006933CB">
      <w:pPr>
        <w:rPr>
          <w:rStyle w:val="HTMLCode"/>
          <w:lang w:val="en-US"/>
        </w:rPr>
      </w:pPr>
      <w:r>
        <w:rPr>
          <w:rStyle w:val="Strong"/>
        </w:rPr>
        <w:t>Note:</w:t>
      </w:r>
      <w:r>
        <w:t xml:space="preserve"> </w:t>
      </w:r>
      <w:r w:rsidRPr="006933CB">
        <w:t xml:space="preserve">The </w:t>
      </w:r>
      <w:r w:rsidRPr="006933CB">
        <w:rPr>
          <w:rStyle w:val="SubtleReference"/>
        </w:rPr>
        <w:t>idDoc</w:t>
      </w:r>
      <w:r w:rsidRPr="006933CB">
        <w:t xml:space="preserve"> </w:t>
      </w:r>
      <w:r>
        <w:t>property is meant to be used to provide whatever</w:t>
      </w:r>
      <w:r w:rsidRPr="006933CB">
        <w:t xml:space="preserve"> </w:t>
      </w:r>
      <w:r>
        <w:t>alpha</w:t>
      </w:r>
      <w:r w:rsidRPr="006933CB">
        <w:t>numeric national identification</w:t>
      </w:r>
      <w:r>
        <w:t xml:space="preserve"> or fiscal</w:t>
      </w:r>
      <w:r w:rsidRPr="006933CB">
        <w:t xml:space="preserve"> </w:t>
      </w:r>
      <w:r>
        <w:t xml:space="preserve">identification </w:t>
      </w:r>
      <w:r w:rsidRPr="006933CB">
        <w:t>number</w:t>
      </w:r>
      <w:r>
        <w:t xml:space="preserve"> is relevant to Credit Scoring in each country —e.g.: The US’s SSN, Spain’s DNI and others like these</w:t>
      </w:r>
      <w:r w:rsidRPr="006933CB">
        <w:t>.</w:t>
      </w:r>
    </w:p>
    <w:p w14:paraId="66A10C71" w14:textId="6EEFA5E3" w:rsidR="006933CB" w:rsidRDefault="00D30B4E" w:rsidP="00200866">
      <w:pPr>
        <w:numPr>
          <w:ilvl w:val="0"/>
          <w:numId w:val="21"/>
        </w:numPr>
        <w:spacing w:before="100" w:beforeAutospacing="1" w:after="100" w:afterAutospacing="1"/>
      </w:pPr>
      <w:r>
        <w:t xml:space="preserve">Click the </w:t>
      </w:r>
      <w:r>
        <w:rPr>
          <w:rStyle w:val="Strong"/>
        </w:rPr>
        <w:t>Get Response</w:t>
      </w:r>
      <w:r>
        <w:t xml:space="preserve"> button. This will switch to the </w:t>
      </w:r>
      <w:r>
        <w:rPr>
          <w:rStyle w:val="Strong"/>
        </w:rPr>
        <w:t>Response Output</w:t>
      </w:r>
      <w:r>
        <w:t xml:space="preserve"> and once the request succeeds it should show the following response:</w:t>
      </w:r>
    </w:p>
    <w:p w14:paraId="7ABBDB5D" w14:textId="04A3C62B" w:rsidR="000D62FA" w:rsidRPr="006933CB" w:rsidRDefault="000D62FA" w:rsidP="000D62FA">
      <w:pPr>
        <w:spacing w:before="100" w:beforeAutospacing="1" w:after="100" w:afterAutospacing="1"/>
        <w:ind w:left="720"/>
        <w:rPr>
          <w:rStyle w:val="HTMLCode"/>
          <w:rFonts w:ascii="Arial" w:hAnsi="Arial" w:cs="Times New Roman"/>
          <w:szCs w:val="24"/>
        </w:rPr>
      </w:pPr>
      <w:r w:rsidRPr="000D62FA">
        <w:rPr>
          <w:rStyle w:val="HTMLCode"/>
          <w:rFonts w:ascii="Arial" w:hAnsi="Arial" w:cs="Times New Roman"/>
          <w:noProof/>
          <w:szCs w:val="24"/>
        </w:rPr>
        <w:lastRenderedPageBreak/>
        <w:drawing>
          <wp:inline distT="0" distB="0" distL="0" distR="0" wp14:anchorId="19F6157F" wp14:editId="0AE6899A">
            <wp:extent cx="2160000" cy="2814171"/>
            <wp:effectExtent l="0" t="0" r="0" b="571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2814171"/>
                    </a:xfrm>
                    <a:prstGeom prst="rect">
                      <a:avLst/>
                    </a:prstGeom>
                  </pic:spPr>
                </pic:pic>
              </a:graphicData>
            </a:graphic>
          </wp:inline>
        </w:drawing>
      </w:r>
    </w:p>
    <w:p w14:paraId="6A780524" w14:textId="6EA336D5" w:rsidR="00D30B4E" w:rsidRDefault="00D30B4E" w:rsidP="006933CB">
      <w:r>
        <w:rPr>
          <w:rStyle w:val="Strong"/>
        </w:rPr>
        <w:t>Note:</w:t>
      </w:r>
      <w:r>
        <w:t xml:space="preserve"> </w:t>
      </w:r>
      <w:r w:rsidRPr="006933CB">
        <w:t xml:space="preserve">The </w:t>
      </w:r>
      <w:r w:rsidRPr="006933CB">
        <w:rPr>
          <w:rStyle w:val="SubtleReference"/>
        </w:rPr>
        <w:t>id</w:t>
      </w:r>
      <w:r w:rsidRPr="006933CB">
        <w:t xml:space="preserve"> </w:t>
      </w:r>
      <w:r w:rsidR="006933CB">
        <w:t xml:space="preserve">property </w:t>
      </w:r>
      <w:r w:rsidR="00EC5F5E">
        <w:t>returned is auto-generated by the model</w:t>
      </w:r>
      <w:r w:rsidRPr="006933CB">
        <w:t xml:space="preserve">. Take note of </w:t>
      </w:r>
      <w:r w:rsidR="00EC5F5E">
        <w:t>this</w:t>
      </w:r>
      <w:r w:rsidRPr="006933CB">
        <w:t xml:space="preserve"> </w:t>
      </w:r>
      <w:r w:rsidR="00EC5F5E">
        <w:t>value for the following steps</w:t>
      </w:r>
      <w:r w:rsidRPr="006933CB">
        <w:t>.</w:t>
      </w:r>
    </w:p>
    <w:p w14:paraId="196A32B0" w14:textId="4AFEA97C" w:rsidR="00D30B4E" w:rsidRDefault="00D30B4E" w:rsidP="00200866">
      <w:pPr>
        <w:numPr>
          <w:ilvl w:val="0"/>
          <w:numId w:val="22"/>
        </w:numPr>
        <w:spacing w:before="100" w:beforeAutospacing="1" w:after="100" w:afterAutospacing="1"/>
      </w:pPr>
      <w:r>
        <w:t xml:space="preserve">Switch back to the </w:t>
      </w:r>
      <w:r>
        <w:rPr>
          <w:rStyle w:val="Strong"/>
        </w:rPr>
        <w:t>Request Input</w:t>
      </w:r>
      <w:r>
        <w:t xml:space="preserve"> and this time around select the </w:t>
      </w:r>
      <w:r w:rsidRPr="006933CB">
        <w:rPr>
          <w:rStyle w:val="SubtleReference"/>
        </w:rPr>
        <w:t>get</w:t>
      </w:r>
      <w:r>
        <w:t xml:space="preserve"> operation —which will fire an </w:t>
      </w:r>
      <w:r w:rsidRPr="0034372F">
        <w:rPr>
          <w:rStyle w:val="SubtleReference"/>
        </w:rPr>
        <w:t>HTTP GET</w:t>
      </w:r>
      <w:r>
        <w:rPr>
          <w:rStyle w:val="Strong"/>
        </w:rPr>
        <w:t xml:space="preserve"> </w:t>
      </w:r>
      <w:r w:rsidRPr="0034372F">
        <w:t>request</w:t>
      </w:r>
      <w:r>
        <w:t xml:space="preserve">— and again click the </w:t>
      </w:r>
      <w:r>
        <w:rPr>
          <w:rStyle w:val="Strong"/>
        </w:rPr>
        <w:t>Get Response</w:t>
      </w:r>
      <w:r>
        <w:t xml:space="preserve"> button. This time around the response should include a </w:t>
      </w:r>
      <w:r w:rsidRPr="006933CB">
        <w:rPr>
          <w:rStyle w:val="SubtleReference"/>
        </w:rPr>
        <w:t>records</w:t>
      </w:r>
      <w:r>
        <w:t xml:space="preserve"> property containing an array of all the existing loan applications.</w:t>
      </w:r>
    </w:p>
    <w:p w14:paraId="26B8C8CC" w14:textId="2FB9BC61" w:rsidR="00AC6E4F" w:rsidRDefault="00AC6E4F" w:rsidP="00AC6E4F">
      <w:pPr>
        <w:spacing w:before="100" w:beforeAutospacing="1" w:after="100" w:afterAutospacing="1"/>
        <w:ind w:left="720"/>
      </w:pPr>
      <w:r w:rsidRPr="00AC6E4F">
        <w:rPr>
          <w:noProof/>
        </w:rPr>
        <w:drawing>
          <wp:inline distT="0" distB="0" distL="0" distR="0" wp14:anchorId="037C996D" wp14:editId="0735441F">
            <wp:extent cx="5040000" cy="1620192"/>
            <wp:effectExtent l="0" t="0" r="1905" b="5715"/>
            <wp:docPr id="122" name="Picture 12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000" cy="1620192"/>
                    </a:xfrm>
                    <a:prstGeom prst="rect">
                      <a:avLst/>
                    </a:prstGeom>
                  </pic:spPr>
                </pic:pic>
              </a:graphicData>
            </a:graphic>
          </wp:inline>
        </w:drawing>
      </w:r>
    </w:p>
    <w:p w14:paraId="1A27400A" w14:textId="48E71CD6" w:rsidR="00D30B4E" w:rsidRDefault="00D30B4E" w:rsidP="00200866">
      <w:pPr>
        <w:numPr>
          <w:ilvl w:val="0"/>
          <w:numId w:val="22"/>
        </w:numPr>
        <w:spacing w:before="100" w:beforeAutospacing="1" w:after="100" w:afterAutospacing="1"/>
      </w:pPr>
      <w:r>
        <w:t xml:space="preserve">Scroll down the body of the </w:t>
      </w:r>
      <w:r w:rsidRPr="006933CB">
        <w:rPr>
          <w:rStyle w:val="SubtleReference"/>
        </w:rPr>
        <w:t>records</w:t>
      </w:r>
      <w:r>
        <w:t xml:space="preserve"> array to the application for which the </w:t>
      </w:r>
      <w:r w:rsidRPr="00972808">
        <w:rPr>
          <w:rStyle w:val="SubtleReference"/>
        </w:rPr>
        <w:t>id</w:t>
      </w:r>
      <w:r>
        <w:t xml:space="preserve"> matches the one in the response of the previous step. </w:t>
      </w:r>
      <w:r>
        <w:rPr>
          <w:rStyle w:val="Strong"/>
        </w:rPr>
        <w:t>Notice</w:t>
      </w:r>
      <w:r>
        <w:t xml:space="preserve"> that a new </w:t>
      </w:r>
      <w:r w:rsidRPr="006933CB">
        <w:rPr>
          <w:rStyle w:val="SubtleReference"/>
        </w:rPr>
        <w:t>score</w:t>
      </w:r>
      <w:r>
        <w:t xml:space="preserve"> property has been </w:t>
      </w:r>
      <w:r>
        <w:rPr>
          <w:rStyle w:val="Emphasis"/>
        </w:rPr>
        <w:t>automatically</w:t>
      </w:r>
      <w:r>
        <w:t xml:space="preserve"> added as a result of the workflow we've so far created.</w:t>
      </w:r>
    </w:p>
    <w:p w14:paraId="654A27B0" w14:textId="37F55219" w:rsidR="00305DEB" w:rsidRDefault="00305DEB" w:rsidP="00305DEB">
      <w:pPr>
        <w:spacing w:before="100" w:beforeAutospacing="1" w:after="100" w:afterAutospacing="1"/>
        <w:ind w:left="720"/>
      </w:pPr>
      <w:r w:rsidRPr="00305DEB">
        <w:rPr>
          <w:noProof/>
        </w:rPr>
        <w:lastRenderedPageBreak/>
        <w:drawing>
          <wp:inline distT="0" distB="0" distL="0" distR="0" wp14:anchorId="595B4FAA" wp14:editId="104F4542">
            <wp:extent cx="2160000" cy="3459310"/>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0000" cy="3459310"/>
                    </a:xfrm>
                    <a:prstGeom prst="rect">
                      <a:avLst/>
                    </a:prstGeom>
                  </pic:spPr>
                </pic:pic>
              </a:graphicData>
            </a:graphic>
          </wp:inline>
        </w:drawing>
      </w:r>
    </w:p>
    <w:p w14:paraId="50B75E12" w14:textId="76BA7A69" w:rsidR="00D81954" w:rsidRDefault="000D62FA" w:rsidP="00D30B4E">
      <w:pPr>
        <w:pStyle w:val="NormalWeb"/>
      </w:pPr>
      <w:r>
        <w:rPr>
          <w:noProof/>
        </w:rPr>
        <mc:AlternateContent>
          <mc:Choice Requires="wps">
            <w:drawing>
              <wp:anchor distT="0" distB="0" distL="114300" distR="114300" simplePos="0" relativeHeight="251663872" behindDoc="0" locked="0" layoutInCell="1" allowOverlap="1" wp14:anchorId="3D1DF8D2" wp14:editId="6C864964">
                <wp:simplePos x="0" y="0"/>
                <wp:positionH relativeFrom="column">
                  <wp:posOffset>469988</wp:posOffset>
                </wp:positionH>
                <wp:positionV relativeFrom="paragraph">
                  <wp:posOffset>24765</wp:posOffset>
                </wp:positionV>
                <wp:extent cx="5829139" cy="912150"/>
                <wp:effectExtent l="50800" t="25400" r="64135" b="78740"/>
                <wp:wrapNone/>
                <wp:docPr id="121" name="Rounded Rectangle 121"/>
                <wp:cNvGraphicFramePr/>
                <a:graphic xmlns:a="http://schemas.openxmlformats.org/drawingml/2006/main">
                  <a:graphicData uri="http://schemas.microsoft.com/office/word/2010/wordprocessingShape">
                    <wps:wsp>
                      <wps:cNvSpPr/>
                      <wps:spPr>
                        <a:xfrm>
                          <a:off x="0" y="0"/>
                          <a:ext cx="5829139" cy="912150"/>
                        </a:xfrm>
                        <a:prstGeom prst="roundRect">
                          <a:avLst>
                            <a:gd name="adj" fmla="val 9399"/>
                          </a:avLst>
                        </a:prstGeom>
                        <a:solidFill>
                          <a:schemeClr val="tx2"/>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3C60CDA7" w14:textId="77777777" w:rsidR="0028559C" w:rsidRDefault="0028559C" w:rsidP="000D62FA">
                            <w:r w:rsidRPr="000D62FA">
                              <w:rPr>
                                <w:rStyle w:val="Strong"/>
                                <w:color w:val="FFFFFF" w:themeColor="background1"/>
                              </w:rPr>
                              <w:t>Pro Tip:</w:t>
                            </w:r>
                            <w:r w:rsidRPr="000D62FA">
                              <w:rPr>
                                <w:color w:val="FFFFFF" w:themeColor="background1"/>
                              </w:rPr>
                              <w:t xml:space="preserve"> It's a good </w:t>
                            </w:r>
                            <w:r w:rsidRPr="000D62FA">
                              <w:t xml:space="preserve">practice to build workflows by progressively adding and testing one or two tasks at the time. While this will require adding the </w:t>
                            </w:r>
                            <w:r w:rsidRPr="000D62FA">
                              <w:rPr>
                                <w:rStyle w:val="SubtleReference"/>
                              </w:rPr>
                              <w:t>End</w:t>
                            </w:r>
                            <w:r w:rsidRPr="000D62FA">
                              <w:t xml:space="preserve"> event in some provisional places and publishing each iteration, it is much more practical to use this approach than to try to build entire workflows all at once —especially large and complex ones.</w:t>
                            </w:r>
                          </w:p>
                          <w:p w14:paraId="2F4B076B" w14:textId="77777777" w:rsidR="0028559C" w:rsidRDefault="0028559C" w:rsidP="000D62FA"/>
                        </w:txbxContent>
                      </wps:txbx>
                      <wps:bodyPr rot="0" spcFirstLastPara="0" vertOverflow="overflow" horzOverflow="overflow" vert="horz" wrap="square" lIns="144000" tIns="36000" rIns="144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DF8D2" id="Rounded Rectangle 121" o:spid="_x0000_s1028" style="position:absolute;margin-left:37pt;margin-top:1.95pt;width:459pt;height:7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5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" fillcolor="#003e75 [3215]" strokecolor="#003e75 [3204]">
                <v:shadow on="t" color="black" opacity="22937f" origin=",.5" offset="0,.63889mm"/>
                <v:textbox inset="4mm,1mm,4mm,1mm">
                  <w:txbxContent>
                    <w:p w14:paraId="3C60CDA7" w14:textId="77777777" w:rsidR="0028559C" w:rsidRDefault="0028559C" w:rsidP="000D62FA">
                      <w:r w:rsidRPr="000D62FA">
                        <w:rPr>
                          <w:rStyle w:val="Strong"/>
                          <w:color w:val="FFFFFF" w:themeColor="background1"/>
                        </w:rPr>
                        <w:t>Pro Tip:</w:t>
                      </w:r>
                      <w:r w:rsidRPr="000D62FA">
                        <w:rPr>
                          <w:color w:val="FFFFFF" w:themeColor="background1"/>
                        </w:rPr>
                        <w:t xml:space="preserve"> It's a good </w:t>
                      </w:r>
                      <w:r w:rsidRPr="000D62FA">
                        <w:t xml:space="preserve">practice to build workflows by progressively adding and testing one or two tasks at the time. While this will require adding the </w:t>
                      </w:r>
                      <w:r w:rsidRPr="000D62FA">
                        <w:rPr>
                          <w:rStyle w:val="SubtleReference"/>
                        </w:rPr>
                        <w:t>End</w:t>
                      </w:r>
                      <w:r w:rsidRPr="000D62FA">
                        <w:t xml:space="preserve"> event in some provisional places and publishing each iteration, it is much more practical to use this approach than to try to build entire workflows all at once —especially large and complex ones.</w:t>
                      </w:r>
                    </w:p>
                    <w:p w14:paraId="2F4B076B" w14:textId="77777777" w:rsidR="0028559C" w:rsidRDefault="0028559C" w:rsidP="000D62FA"/>
                  </w:txbxContent>
                </v:textbox>
              </v:roundrect>
            </w:pict>
          </mc:Fallback>
        </mc:AlternateContent>
      </w:r>
      <w:r>
        <w:rPr>
          <w:noProof/>
        </w:rPr>
        <w:drawing>
          <wp:inline distT="0" distB="0" distL="0" distR="0" wp14:anchorId="3A3508C8" wp14:editId="1F9EAB96">
            <wp:extent cx="462987" cy="462987"/>
            <wp:effectExtent l="0" t="0" r="0" b="0"/>
            <wp:docPr id="120" name="Graphic 120"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diafile_ybCczt.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65257" cy="465257"/>
                    </a:xfrm>
                    <a:prstGeom prst="rect">
                      <a:avLst/>
                    </a:prstGeom>
                  </pic:spPr>
                </pic:pic>
              </a:graphicData>
            </a:graphic>
          </wp:inline>
        </w:drawing>
      </w:r>
    </w:p>
    <w:p w14:paraId="6AF6FC5D" w14:textId="203C5D1F" w:rsidR="000D62FA" w:rsidRDefault="000D62FA" w:rsidP="00D30B4E">
      <w:pPr>
        <w:pStyle w:val="NormalWeb"/>
      </w:pPr>
    </w:p>
    <w:p w14:paraId="46CD1FF0" w14:textId="464F2470" w:rsidR="000D62FA" w:rsidRDefault="000D62FA" w:rsidP="00D30B4E">
      <w:pPr>
        <w:pStyle w:val="NormalWeb"/>
      </w:pPr>
    </w:p>
    <w:p w14:paraId="4EB18146" w14:textId="77777777" w:rsidR="00D30B4E" w:rsidRDefault="00D30B4E" w:rsidP="00D30B4E">
      <w:pPr>
        <w:pStyle w:val="Heading2"/>
      </w:pPr>
      <w:bookmarkStart w:id="34" w:name="_Toc54007082"/>
      <w:r>
        <w:t>Step 7: Assess the Score and Update the Loan Application</w:t>
      </w:r>
      <w:bookmarkEnd w:id="34"/>
    </w:p>
    <w:p w14:paraId="0AB935C5" w14:textId="77777777" w:rsidR="00D30B4E" w:rsidRDefault="00D30B4E" w:rsidP="003E074D">
      <w:r>
        <w:t>Now that we have the score from the credit bureau, let's see if our business rules consider the applicant to be creditworthy or not.</w:t>
      </w:r>
    </w:p>
    <w:p w14:paraId="7E508A26" w14:textId="23C3DC3D" w:rsidR="00D30B4E" w:rsidRDefault="00D30B4E" w:rsidP="003E074D">
      <w:r>
        <w:t xml:space="preserve">We'll add a </w:t>
      </w:r>
      <w:r>
        <w:rPr>
          <w:rStyle w:val="Strong"/>
        </w:rPr>
        <w:t>Business Rule</w:t>
      </w:r>
      <w:r>
        <w:t xml:space="preserve"> that assesses whether the credit score is so good that the loan can be approved without further diligence, or </w:t>
      </w:r>
      <w:r w:rsidR="003E074D">
        <w:t>whether it</w:t>
      </w:r>
      <w:r>
        <w:t xml:space="preserve"> is so bad that it must be rejected right away</w:t>
      </w:r>
      <w:r w:rsidR="003E074D">
        <w:t>. The rule will also determine</w:t>
      </w:r>
      <w:r>
        <w:t xml:space="preserve"> that </w:t>
      </w:r>
      <w:r w:rsidR="003E074D">
        <w:t>any score</w:t>
      </w:r>
      <w:r>
        <w:t xml:space="preserve"> in between will require a credit analyst to </w:t>
      </w:r>
      <w:r w:rsidR="003E074D">
        <w:t>have a closer look at the case</w:t>
      </w:r>
      <w:r>
        <w:t>.</w:t>
      </w:r>
    </w:p>
    <w:p w14:paraId="31700D67" w14:textId="5D4C816E" w:rsidR="00A6529A" w:rsidRPr="00A6529A" w:rsidRDefault="00D30B4E" w:rsidP="00200866">
      <w:pPr>
        <w:numPr>
          <w:ilvl w:val="0"/>
          <w:numId w:val="23"/>
        </w:numPr>
        <w:spacing w:before="100" w:beforeAutospacing="1" w:after="100" w:afterAutospacing="1"/>
        <w:rPr>
          <w:rStyle w:val="Emphasis"/>
          <w:i w:val="0"/>
          <w:iCs w:val="0"/>
          <w:color w:val="auto"/>
        </w:rPr>
      </w:pPr>
      <w:r>
        <w:t xml:space="preserve">Navigate to </w:t>
      </w:r>
      <w:r>
        <w:rPr>
          <w:rStyle w:val="Strong"/>
        </w:rPr>
        <w:t>Configure Services » Rules</w:t>
      </w:r>
      <w:r>
        <w:t xml:space="preserve"> and click on the </w:t>
      </w:r>
      <w:r w:rsidRPr="003E074D">
        <w:rPr>
          <w:rStyle w:val="SubtleReference"/>
        </w:rPr>
        <w:t>LoanApprovalRules(1.0)</w:t>
      </w:r>
      <w:r>
        <w:t xml:space="preserve"> rule set and then on the </w:t>
      </w:r>
      <w:r w:rsidRPr="003E074D">
        <w:rPr>
          <w:rStyle w:val="SubtleReference"/>
        </w:rPr>
        <w:t>assessScore</w:t>
      </w:r>
      <w:r>
        <w:t xml:space="preserve"> operation. The field </w:t>
      </w:r>
      <w:r>
        <w:rPr>
          <w:rStyle w:val="Strong"/>
        </w:rPr>
        <w:t>Rule Logic</w:t>
      </w:r>
      <w:r>
        <w:t xml:space="preserve"> shows how the rule is defined. Click on the </w:t>
      </w:r>
      <w:r>
        <w:rPr>
          <w:rStyle w:val="Strong"/>
        </w:rPr>
        <w:t>Expand</w:t>
      </w:r>
      <w:r>
        <w:t xml:space="preserve"> icon to examine it better. You may recognise the syntax is </w:t>
      </w:r>
      <w:hyperlink r:id="rId68" w:history="1">
        <w:r>
          <w:rPr>
            <w:rStyle w:val="Hyperlink"/>
            <w:b/>
            <w:bCs/>
          </w:rPr>
          <w:t>MVEL</w:t>
        </w:r>
      </w:hyperlink>
      <w:r>
        <w:t xml:space="preserve">, which in turn is based on </w:t>
      </w:r>
      <w:r>
        <w:rPr>
          <w:rStyle w:val="Strong"/>
        </w:rPr>
        <w:t>YAML</w:t>
      </w:r>
      <w:r>
        <w:t xml:space="preserve">. Read more about Fabric Business Rules </w:t>
      </w:r>
      <w:hyperlink r:id="rId69" w:history="1">
        <w:r>
          <w:rPr>
            <w:rStyle w:val="Hyperlink"/>
          </w:rPr>
          <w:t>here</w:t>
        </w:r>
      </w:hyperlink>
      <w:r>
        <w:t>.</w:t>
      </w:r>
    </w:p>
    <w:tbl>
      <w:tblPr>
        <w:tblStyle w:val="TableGrid"/>
        <w:tblW w:w="8439" w:type="dxa"/>
        <w:tblCellSpacing w:w="42" w:type="dxa"/>
        <w:tblInd w:w="775"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8439"/>
      </w:tblGrid>
      <w:tr w:rsidR="00A6529A" w14:paraId="7A6D6ED9" w14:textId="77777777" w:rsidTr="00A6529A">
        <w:trPr>
          <w:tblCellSpacing w:w="42" w:type="dxa"/>
        </w:trPr>
        <w:tc>
          <w:tcPr>
            <w:tcW w:w="8271" w:type="dxa"/>
            <w:shd w:val="clear" w:color="auto" w:fill="003E75" w:themeFill="text2"/>
          </w:tcPr>
          <w:p w14:paraId="0DF5DF4D" w14:textId="77777777" w:rsidR="00A6529A" w:rsidRPr="00A6529A" w:rsidRDefault="00A6529A" w:rsidP="00A6529A">
            <w:pPr>
              <w:pStyle w:val="HTMLPreformatted"/>
              <w:ind w:left="360"/>
              <w:rPr>
                <w:rStyle w:val="HTMLCode"/>
                <w:lang w:val="en-US"/>
              </w:rPr>
            </w:pPr>
            <w:r w:rsidRPr="00A6529A">
              <w:rPr>
                <w:rStyle w:val="HTMLCode"/>
                <w:lang w:val="en-US"/>
              </w:rPr>
              <w:t>---</w:t>
            </w:r>
          </w:p>
          <w:p w14:paraId="2C844133" w14:textId="335B1627" w:rsidR="00A6529A" w:rsidRPr="00A6529A" w:rsidRDefault="00A6529A" w:rsidP="00A6529A">
            <w:pPr>
              <w:pStyle w:val="HTMLPreformatted"/>
              <w:ind w:left="360"/>
              <w:rPr>
                <w:rStyle w:val="HTMLCode"/>
                <w:lang w:val="en-US"/>
              </w:rPr>
            </w:pPr>
            <w:r w:rsidRPr="00EC2BD0">
              <w:rPr>
                <w:rStyle w:val="HTMLCode"/>
                <w:color w:val="FF7874"/>
                <w:lang w:val="en-US"/>
              </w:rPr>
              <w:t>name:</w:t>
            </w:r>
            <w:r w:rsidRPr="00A6529A">
              <w:rPr>
                <w:rStyle w:val="HTMLCode"/>
                <w:lang w:val="en-US"/>
              </w:rPr>
              <w:t xml:space="preserve"> Poor</w:t>
            </w:r>
          </w:p>
          <w:p w14:paraId="68C60C27" w14:textId="77777777" w:rsidR="00A6529A" w:rsidRPr="00A6529A" w:rsidRDefault="00A6529A" w:rsidP="00A6529A">
            <w:pPr>
              <w:pStyle w:val="HTMLPreformatted"/>
              <w:ind w:left="360"/>
              <w:rPr>
                <w:rStyle w:val="HTMLCode"/>
                <w:lang w:val="en-US"/>
              </w:rPr>
            </w:pPr>
            <w:r w:rsidRPr="00EC2BD0">
              <w:rPr>
                <w:rStyle w:val="HTMLCode"/>
                <w:color w:val="FF7874"/>
                <w:lang w:val="en-US"/>
              </w:rPr>
              <w:t>condition:</w:t>
            </w:r>
            <w:r w:rsidRPr="00A6529A">
              <w:rPr>
                <w:rStyle w:val="HTMLCode"/>
                <w:lang w:val="en-US"/>
              </w:rPr>
              <w:t xml:space="preserve"> score &lt; </w:t>
            </w:r>
            <w:r w:rsidRPr="00EC2BD0">
              <w:rPr>
                <w:rStyle w:val="HTMLCode"/>
                <w:color w:val="92D050"/>
                <w:lang w:val="en-US"/>
              </w:rPr>
              <w:t>600</w:t>
            </w:r>
          </w:p>
          <w:p w14:paraId="10CD3114" w14:textId="77777777" w:rsidR="00A6529A" w:rsidRPr="00EC2BD0" w:rsidRDefault="00A6529A" w:rsidP="00A6529A">
            <w:pPr>
              <w:pStyle w:val="HTMLPreformatted"/>
              <w:ind w:left="360"/>
              <w:rPr>
                <w:rStyle w:val="HTMLCode"/>
                <w:color w:val="FF7874"/>
                <w:lang w:val="en-US"/>
              </w:rPr>
            </w:pPr>
            <w:r w:rsidRPr="00EC2BD0">
              <w:rPr>
                <w:rStyle w:val="HTMLCode"/>
                <w:color w:val="FF7874"/>
                <w:lang w:val="en-US"/>
              </w:rPr>
              <w:t>actions:</w:t>
            </w:r>
          </w:p>
          <w:p w14:paraId="2AE077E0" w14:textId="77777777" w:rsidR="00A6529A" w:rsidRPr="00A6529A" w:rsidRDefault="00A6529A" w:rsidP="00A6529A">
            <w:pPr>
              <w:pStyle w:val="HTMLPreformatted"/>
              <w:ind w:left="360"/>
              <w:rPr>
                <w:rStyle w:val="HTMLCode"/>
                <w:lang w:val="en-US"/>
              </w:rPr>
            </w:pPr>
            <w:r w:rsidRPr="00A6529A">
              <w:rPr>
                <w:rStyle w:val="HTMLCode"/>
                <w:lang w:val="en-US"/>
              </w:rPr>
              <w:t>- results.addParam</w:t>
            </w:r>
            <w:r w:rsidRPr="00EC2BD0">
              <w:rPr>
                <w:rStyle w:val="HTMLCode"/>
                <w:color w:val="00B0F0"/>
                <w:lang w:val="en-US"/>
              </w:rPr>
              <w:t>("decision"</w:t>
            </w:r>
            <w:r w:rsidRPr="00A6529A">
              <w:rPr>
                <w:rStyle w:val="HTMLCode"/>
                <w:lang w:val="en-US"/>
              </w:rPr>
              <w:t xml:space="preserve">, </w:t>
            </w:r>
            <w:r w:rsidRPr="00EC2BD0">
              <w:rPr>
                <w:rStyle w:val="HTMLCode"/>
                <w:color w:val="00B0F0"/>
                <w:lang w:val="en-US"/>
              </w:rPr>
              <w:t>"Rejected"</w:t>
            </w:r>
            <w:r w:rsidRPr="00A6529A">
              <w:rPr>
                <w:rStyle w:val="HTMLCode"/>
                <w:lang w:val="en-US"/>
              </w:rPr>
              <w:t>)</w:t>
            </w:r>
          </w:p>
          <w:p w14:paraId="00639B47" w14:textId="77777777" w:rsidR="00A6529A" w:rsidRPr="00A6529A" w:rsidRDefault="00A6529A" w:rsidP="00A6529A">
            <w:pPr>
              <w:pStyle w:val="HTMLPreformatted"/>
              <w:ind w:left="360"/>
              <w:rPr>
                <w:rStyle w:val="HTMLCode"/>
                <w:lang w:val="en-US"/>
              </w:rPr>
            </w:pPr>
            <w:r w:rsidRPr="00A6529A">
              <w:rPr>
                <w:rStyle w:val="HTMLCode"/>
                <w:lang w:val="en-US"/>
              </w:rPr>
              <w:t>---</w:t>
            </w:r>
          </w:p>
          <w:p w14:paraId="0848B08A" w14:textId="2EDB9E61" w:rsidR="00A6529A" w:rsidRPr="00A6529A" w:rsidRDefault="00A6529A" w:rsidP="00A6529A">
            <w:pPr>
              <w:pStyle w:val="HTMLPreformatted"/>
              <w:ind w:left="360"/>
              <w:rPr>
                <w:rStyle w:val="HTMLCode"/>
                <w:lang w:val="en-US"/>
              </w:rPr>
            </w:pPr>
            <w:r w:rsidRPr="00EC2BD0">
              <w:rPr>
                <w:rStyle w:val="HTMLCode"/>
                <w:color w:val="FF7874"/>
                <w:lang w:val="en-US"/>
              </w:rPr>
              <w:t>name:</w:t>
            </w:r>
            <w:r w:rsidRPr="00A6529A">
              <w:rPr>
                <w:rStyle w:val="HTMLCode"/>
                <w:lang w:val="en-US"/>
              </w:rPr>
              <w:t xml:space="preserve"> Good</w:t>
            </w:r>
          </w:p>
          <w:p w14:paraId="67A94505" w14:textId="77777777" w:rsidR="00A6529A" w:rsidRPr="00A6529A" w:rsidRDefault="00A6529A" w:rsidP="00A6529A">
            <w:pPr>
              <w:pStyle w:val="HTMLPreformatted"/>
              <w:ind w:left="360"/>
              <w:rPr>
                <w:rStyle w:val="HTMLCode"/>
                <w:lang w:val="en-US"/>
              </w:rPr>
            </w:pPr>
            <w:r w:rsidRPr="00EC2BD0">
              <w:rPr>
                <w:rStyle w:val="HTMLCode"/>
                <w:color w:val="FF7874"/>
                <w:lang w:val="en-US"/>
              </w:rPr>
              <w:t>condition:</w:t>
            </w:r>
            <w:r w:rsidRPr="00A6529A">
              <w:rPr>
                <w:rStyle w:val="HTMLCode"/>
                <w:lang w:val="en-US"/>
              </w:rPr>
              <w:t xml:space="preserve"> score &gt;= </w:t>
            </w:r>
            <w:r w:rsidRPr="00EC2BD0">
              <w:rPr>
                <w:rStyle w:val="HTMLCode"/>
                <w:color w:val="92D050"/>
                <w:lang w:val="en-US"/>
              </w:rPr>
              <w:t xml:space="preserve">600 </w:t>
            </w:r>
            <w:r w:rsidRPr="00A6529A">
              <w:rPr>
                <w:rStyle w:val="HTMLCode"/>
                <w:lang w:val="en-US"/>
              </w:rPr>
              <w:t xml:space="preserve">&amp;&amp; score &lt;= </w:t>
            </w:r>
            <w:r w:rsidRPr="00EC2BD0">
              <w:rPr>
                <w:rStyle w:val="HTMLCode"/>
                <w:color w:val="92D050"/>
                <w:lang w:val="en-US"/>
              </w:rPr>
              <w:t>699</w:t>
            </w:r>
          </w:p>
          <w:p w14:paraId="63C9C372" w14:textId="77777777" w:rsidR="00A6529A" w:rsidRPr="00EC2BD0" w:rsidRDefault="00A6529A" w:rsidP="00A6529A">
            <w:pPr>
              <w:pStyle w:val="HTMLPreformatted"/>
              <w:ind w:left="360"/>
              <w:rPr>
                <w:rStyle w:val="HTMLCode"/>
                <w:color w:val="FF7874"/>
                <w:lang w:val="en-US"/>
              </w:rPr>
            </w:pPr>
            <w:r w:rsidRPr="00EC2BD0">
              <w:rPr>
                <w:rStyle w:val="HTMLCode"/>
                <w:color w:val="FF7874"/>
                <w:lang w:val="en-US"/>
              </w:rPr>
              <w:t>actions:</w:t>
            </w:r>
          </w:p>
          <w:p w14:paraId="4E5BD9E2" w14:textId="77777777" w:rsidR="00A6529A" w:rsidRPr="00A6529A" w:rsidRDefault="00A6529A" w:rsidP="00A6529A">
            <w:pPr>
              <w:pStyle w:val="HTMLPreformatted"/>
              <w:ind w:left="360"/>
              <w:rPr>
                <w:rStyle w:val="HTMLCode"/>
                <w:lang w:val="en-US"/>
              </w:rPr>
            </w:pPr>
            <w:r w:rsidRPr="00A6529A">
              <w:rPr>
                <w:rStyle w:val="HTMLCode"/>
                <w:lang w:val="en-US"/>
              </w:rPr>
              <w:t>- results.addParam</w:t>
            </w:r>
            <w:r w:rsidRPr="00EC2BD0">
              <w:rPr>
                <w:rStyle w:val="HTMLCode"/>
                <w:color w:val="00B0F0"/>
                <w:lang w:val="en-US"/>
              </w:rPr>
              <w:t>("decision"</w:t>
            </w:r>
            <w:r w:rsidRPr="00A6529A">
              <w:rPr>
                <w:rStyle w:val="HTMLCode"/>
                <w:lang w:val="en-US"/>
              </w:rPr>
              <w:t xml:space="preserve">, </w:t>
            </w:r>
            <w:r w:rsidRPr="00EC2BD0">
              <w:rPr>
                <w:rStyle w:val="HTMLCode"/>
                <w:color w:val="00B0F0"/>
                <w:lang w:val="en-US"/>
              </w:rPr>
              <w:t>"Review"</w:t>
            </w:r>
            <w:r w:rsidRPr="00A6529A">
              <w:rPr>
                <w:rStyle w:val="HTMLCode"/>
                <w:lang w:val="en-US"/>
              </w:rPr>
              <w:t>)</w:t>
            </w:r>
          </w:p>
          <w:p w14:paraId="34C29B67" w14:textId="77777777" w:rsidR="00A6529A" w:rsidRPr="00A6529A" w:rsidRDefault="00A6529A" w:rsidP="00A6529A">
            <w:pPr>
              <w:pStyle w:val="HTMLPreformatted"/>
              <w:ind w:left="360"/>
              <w:rPr>
                <w:rStyle w:val="HTMLCode"/>
                <w:lang w:val="en-US"/>
              </w:rPr>
            </w:pPr>
            <w:r w:rsidRPr="00A6529A">
              <w:rPr>
                <w:rStyle w:val="HTMLCode"/>
                <w:lang w:val="en-US"/>
              </w:rPr>
              <w:lastRenderedPageBreak/>
              <w:t>---</w:t>
            </w:r>
          </w:p>
          <w:p w14:paraId="28D09244" w14:textId="53E10069" w:rsidR="00A6529A" w:rsidRPr="00A6529A" w:rsidRDefault="00A6529A" w:rsidP="00A6529A">
            <w:pPr>
              <w:pStyle w:val="HTMLPreformatted"/>
              <w:ind w:left="360"/>
              <w:rPr>
                <w:rStyle w:val="HTMLCode"/>
                <w:lang w:val="en-US"/>
              </w:rPr>
            </w:pPr>
            <w:r w:rsidRPr="00EC2BD0">
              <w:rPr>
                <w:rStyle w:val="HTMLCode"/>
                <w:color w:val="FF7874"/>
                <w:lang w:val="en-US"/>
              </w:rPr>
              <w:t>name:</w:t>
            </w:r>
            <w:r w:rsidRPr="00A6529A">
              <w:rPr>
                <w:rStyle w:val="HTMLCode"/>
                <w:lang w:val="en-US"/>
              </w:rPr>
              <w:t xml:space="preserve"> Excellent</w:t>
            </w:r>
          </w:p>
          <w:p w14:paraId="6487F7FE" w14:textId="77777777" w:rsidR="00A6529A" w:rsidRPr="00A6529A" w:rsidRDefault="00A6529A" w:rsidP="00A6529A">
            <w:pPr>
              <w:pStyle w:val="HTMLPreformatted"/>
              <w:ind w:left="360"/>
              <w:rPr>
                <w:rStyle w:val="HTMLCode"/>
                <w:lang w:val="en-US"/>
              </w:rPr>
            </w:pPr>
            <w:r w:rsidRPr="00EC2BD0">
              <w:rPr>
                <w:rStyle w:val="HTMLCode"/>
                <w:color w:val="FF7874"/>
                <w:lang w:val="en-US"/>
              </w:rPr>
              <w:t>condition:</w:t>
            </w:r>
            <w:r w:rsidRPr="00A6529A">
              <w:rPr>
                <w:rStyle w:val="HTMLCode"/>
                <w:lang w:val="en-US"/>
              </w:rPr>
              <w:t xml:space="preserve"> score &gt;= </w:t>
            </w:r>
            <w:r w:rsidRPr="00EC2BD0">
              <w:rPr>
                <w:rStyle w:val="HTMLCode"/>
                <w:color w:val="92D050"/>
                <w:lang w:val="en-US"/>
              </w:rPr>
              <w:t>700</w:t>
            </w:r>
          </w:p>
          <w:p w14:paraId="4F41BB71" w14:textId="77777777" w:rsidR="00A6529A" w:rsidRPr="00EC2BD0" w:rsidRDefault="00A6529A" w:rsidP="00A6529A">
            <w:pPr>
              <w:pStyle w:val="HTMLPreformatted"/>
              <w:ind w:left="360"/>
              <w:rPr>
                <w:rStyle w:val="HTMLCode"/>
                <w:color w:val="FF7874"/>
                <w:lang w:val="en-US"/>
              </w:rPr>
            </w:pPr>
            <w:r w:rsidRPr="00EC2BD0">
              <w:rPr>
                <w:rStyle w:val="HTMLCode"/>
                <w:color w:val="FF7874"/>
                <w:lang w:val="en-US"/>
              </w:rPr>
              <w:t>actions:</w:t>
            </w:r>
          </w:p>
          <w:p w14:paraId="10647F1E" w14:textId="27C0B4AB" w:rsidR="00A6529A" w:rsidRPr="00A6529A" w:rsidRDefault="00A6529A" w:rsidP="00A6529A">
            <w:pPr>
              <w:pStyle w:val="HTMLPreformatted"/>
              <w:ind w:left="360"/>
              <w:rPr>
                <w:rStyle w:val="HTMLCode"/>
                <w:lang w:val="en-US"/>
              </w:rPr>
            </w:pPr>
            <w:r w:rsidRPr="00A6529A">
              <w:rPr>
                <w:rStyle w:val="HTMLCode"/>
                <w:lang w:val="en-US"/>
              </w:rPr>
              <w:t>- results.addParam</w:t>
            </w:r>
            <w:r w:rsidRPr="00EC2BD0">
              <w:rPr>
                <w:rStyle w:val="HTMLCode"/>
                <w:color w:val="00B0F0"/>
                <w:lang w:val="en-US"/>
              </w:rPr>
              <w:t>("decision"</w:t>
            </w:r>
            <w:r w:rsidRPr="00A6529A">
              <w:rPr>
                <w:rStyle w:val="HTMLCode"/>
                <w:lang w:val="en-US"/>
              </w:rPr>
              <w:t xml:space="preserve">, </w:t>
            </w:r>
            <w:r w:rsidRPr="00EC2BD0">
              <w:rPr>
                <w:rStyle w:val="HTMLCode"/>
                <w:color w:val="00B0F0"/>
                <w:lang w:val="en-US"/>
              </w:rPr>
              <w:t>"Approved"</w:t>
            </w:r>
            <w:r w:rsidRPr="00A6529A">
              <w:rPr>
                <w:rStyle w:val="HTMLCode"/>
                <w:lang w:val="en-US"/>
              </w:rPr>
              <w:t>)</w:t>
            </w:r>
          </w:p>
        </w:tc>
      </w:tr>
    </w:tbl>
    <w:p w14:paraId="693485EF" w14:textId="50B597AD" w:rsidR="00804584" w:rsidRDefault="00804584" w:rsidP="00804584">
      <w:pPr>
        <w:spacing w:before="100" w:beforeAutospacing="1" w:after="100" w:afterAutospacing="1"/>
        <w:ind w:left="567"/>
      </w:pPr>
      <w:r w:rsidRPr="00804584">
        <w:rPr>
          <w:noProof/>
        </w:rPr>
        <w:lastRenderedPageBreak/>
        <w:drawing>
          <wp:inline distT="0" distB="0" distL="0" distR="0" wp14:anchorId="6188AF8C" wp14:editId="33C2FE29">
            <wp:extent cx="5040000" cy="4057216"/>
            <wp:effectExtent l="0" t="0" r="1905"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4057216"/>
                    </a:xfrm>
                    <a:prstGeom prst="rect">
                      <a:avLst/>
                    </a:prstGeom>
                  </pic:spPr>
                </pic:pic>
              </a:graphicData>
            </a:graphic>
          </wp:inline>
        </w:drawing>
      </w:r>
    </w:p>
    <w:p w14:paraId="6D56A0CF" w14:textId="7702937E" w:rsidR="00C818D2" w:rsidRPr="00C818D2" w:rsidRDefault="00C818D2" w:rsidP="00C818D2">
      <w:pPr>
        <w:ind w:left="360"/>
        <w:rPr>
          <w:rFonts w:ascii="Courier New" w:hAnsi="Courier New" w:cs="Courier New"/>
          <w:szCs w:val="20"/>
          <w:lang w:val="en-US"/>
        </w:rPr>
      </w:pPr>
      <w:r>
        <w:rPr>
          <w:rStyle w:val="Strong"/>
        </w:rPr>
        <w:t>Note:</w:t>
      </w:r>
      <w:r>
        <w:t xml:space="preserve"> The basic structure of </w:t>
      </w:r>
      <w:r w:rsidRPr="00C818D2">
        <w:rPr>
          <w:rStyle w:val="Strong"/>
        </w:rPr>
        <w:t>Business Rules</w:t>
      </w:r>
      <w:r>
        <w:t xml:space="preserve"> is that they can evaluate logical conditions on their input parameters, and execute actions based on those. In this case, the </w:t>
      </w:r>
      <w:r>
        <w:rPr>
          <w:rStyle w:val="SubtleReference"/>
        </w:rPr>
        <w:t>score</w:t>
      </w:r>
      <w:r w:rsidRPr="006933CB">
        <w:t xml:space="preserve"> </w:t>
      </w:r>
      <w:r>
        <w:t xml:space="preserve">input parameter is being evaluated in each rule’s </w:t>
      </w:r>
      <w:r w:rsidRPr="00C818D2">
        <w:rPr>
          <w:rStyle w:val="SubtleReference"/>
        </w:rPr>
        <w:t>condition</w:t>
      </w:r>
      <w:r>
        <w:t xml:space="preserve"> against the ranges under 600, 600-699 and above 700. In each case, the </w:t>
      </w:r>
      <w:r w:rsidRPr="00C818D2">
        <w:rPr>
          <w:rStyle w:val="SubtleReference"/>
        </w:rPr>
        <w:t>actions</w:t>
      </w:r>
      <w:r>
        <w:t xml:space="preserve"> for the rule add a decision to the output of the rule.</w:t>
      </w:r>
    </w:p>
    <w:p w14:paraId="4F766D14" w14:textId="77777777" w:rsidR="00D30B4E" w:rsidRDefault="00D30B4E" w:rsidP="00200866">
      <w:pPr>
        <w:numPr>
          <w:ilvl w:val="0"/>
          <w:numId w:val="23"/>
        </w:numPr>
        <w:spacing w:before="100" w:beforeAutospacing="1" w:after="100" w:afterAutospacing="1"/>
      </w:pPr>
      <w:r>
        <w:t xml:space="preserve">Go back to </w:t>
      </w:r>
      <w:r>
        <w:rPr>
          <w:rStyle w:val="Strong"/>
        </w:rPr>
        <w:t>Apps</w:t>
      </w:r>
      <w:r>
        <w:t xml:space="preserve"> in the Fabric Console, open the Fabric app you are working on, navigate to </w:t>
      </w:r>
      <w:r>
        <w:rPr>
          <w:rStyle w:val="Strong"/>
        </w:rPr>
        <w:t>Configure Service » Workflow</w:t>
      </w:r>
      <w:r>
        <w:t xml:space="preserve"> and click on the </w:t>
      </w:r>
      <w:r w:rsidRPr="003E074D">
        <w:rPr>
          <w:rStyle w:val="SubtleReference"/>
        </w:rPr>
        <w:t>LoansApplicationWF</w:t>
      </w:r>
      <w:r>
        <w:t xml:space="preserve"> workflow.</w:t>
      </w:r>
    </w:p>
    <w:p w14:paraId="0D43715C" w14:textId="38E1417C" w:rsidR="00D30B4E" w:rsidRDefault="00D30B4E" w:rsidP="00200866">
      <w:pPr>
        <w:numPr>
          <w:ilvl w:val="0"/>
          <w:numId w:val="23"/>
        </w:numPr>
        <w:spacing w:before="100" w:beforeAutospacing="1" w:after="100" w:afterAutospacing="1"/>
      </w:pPr>
      <w:r>
        <w:t xml:space="preserve">Add a </w:t>
      </w:r>
      <w:r w:rsidRPr="003E074D">
        <w:rPr>
          <w:rStyle w:val="SubtleReference"/>
        </w:rPr>
        <w:t>Business Rule</w:t>
      </w:r>
      <w:r>
        <w:t xml:space="preserve"> task </w:t>
      </w:r>
      <w:r>
        <w:rPr>
          <w:rStyle w:val="Emphasis"/>
        </w:rPr>
        <w:t>between</w:t>
      </w:r>
      <w:r>
        <w:t xml:space="preserve"> the </w:t>
      </w:r>
      <w:r w:rsidRPr="003E074D">
        <w:rPr>
          <w:rStyle w:val="SubtleReference"/>
        </w:rPr>
        <w:t>Get Credit Score</w:t>
      </w:r>
      <w:r>
        <w:t xml:space="preserve"> service task and the </w:t>
      </w:r>
      <w:r w:rsidRPr="00C818D2">
        <w:rPr>
          <w:rStyle w:val="SubtleReference"/>
        </w:rPr>
        <w:t>Update Application</w:t>
      </w:r>
      <w:r>
        <w:t xml:space="preserve"> service task. Disconnect and reconnect the flow arrows accordingly.</w:t>
      </w:r>
    </w:p>
    <w:p w14:paraId="3499FD80" w14:textId="784078A5" w:rsidR="00C818D2" w:rsidRDefault="004B13FD" w:rsidP="00C818D2">
      <w:pPr>
        <w:spacing w:before="100" w:beforeAutospacing="1" w:after="100" w:afterAutospacing="1"/>
        <w:ind w:left="720"/>
      </w:pPr>
      <w:r w:rsidRPr="004B13FD">
        <w:rPr>
          <w:noProof/>
        </w:rPr>
        <w:lastRenderedPageBreak/>
        <w:drawing>
          <wp:inline distT="0" distB="0" distL="0" distR="0" wp14:anchorId="5C613AC4" wp14:editId="3AD3EC56">
            <wp:extent cx="5040000" cy="2312021"/>
            <wp:effectExtent l="0" t="0" r="1905"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2312021"/>
                    </a:xfrm>
                    <a:prstGeom prst="rect">
                      <a:avLst/>
                    </a:prstGeom>
                  </pic:spPr>
                </pic:pic>
              </a:graphicData>
            </a:graphic>
          </wp:inline>
        </w:drawing>
      </w:r>
    </w:p>
    <w:p w14:paraId="6F6088C5" w14:textId="77777777" w:rsidR="00D30B4E" w:rsidRDefault="00D30B4E" w:rsidP="00200866">
      <w:pPr>
        <w:numPr>
          <w:ilvl w:val="0"/>
          <w:numId w:val="23"/>
        </w:numPr>
        <w:spacing w:before="100" w:beforeAutospacing="1" w:after="100" w:afterAutospacing="1"/>
      </w:pPr>
      <w:r>
        <w:t xml:space="preserve">Click the newly added business rule, open the properties tab to the right and name it </w:t>
      </w:r>
      <w:r w:rsidRPr="003E074D">
        <w:rPr>
          <w:rStyle w:val="SubtleReference"/>
        </w:rPr>
        <w:t>Assess Score</w:t>
      </w:r>
      <w:r>
        <w:t>.</w:t>
      </w:r>
    </w:p>
    <w:p w14:paraId="656BF02A" w14:textId="77777777" w:rsidR="00D30B4E" w:rsidRDefault="00D30B4E" w:rsidP="00200866">
      <w:pPr>
        <w:numPr>
          <w:ilvl w:val="0"/>
          <w:numId w:val="23"/>
        </w:numPr>
        <w:spacing w:before="100" w:beforeAutospacing="1" w:after="100" w:afterAutospacing="1"/>
      </w:pPr>
      <w:r>
        <w:t xml:space="preserve">Select </w:t>
      </w:r>
      <w:r w:rsidRPr="003E074D">
        <w:rPr>
          <w:rStyle w:val="SubtleReference"/>
        </w:rPr>
        <w:t>LoanApprovalRules(1.0)</w:t>
      </w:r>
      <w:r>
        <w:t xml:space="preserve"> as the </w:t>
      </w:r>
      <w:r>
        <w:rPr>
          <w:rStyle w:val="Strong"/>
        </w:rPr>
        <w:t>Rule Set</w:t>
      </w:r>
      <w:r>
        <w:t>.</w:t>
      </w:r>
    </w:p>
    <w:p w14:paraId="78E96C2C" w14:textId="2A11EBC9" w:rsidR="00D30B4E" w:rsidRDefault="00D30B4E" w:rsidP="00200866">
      <w:pPr>
        <w:numPr>
          <w:ilvl w:val="0"/>
          <w:numId w:val="23"/>
        </w:numPr>
        <w:spacing w:before="100" w:beforeAutospacing="1" w:after="100" w:afterAutospacing="1"/>
      </w:pPr>
      <w:r>
        <w:t xml:space="preserve">Select </w:t>
      </w:r>
      <w:r w:rsidRPr="003E074D">
        <w:rPr>
          <w:rStyle w:val="SubtleReference"/>
        </w:rPr>
        <w:t>assessScore</w:t>
      </w:r>
      <w:r>
        <w:t xml:space="preserve"> as the business rule.</w:t>
      </w:r>
    </w:p>
    <w:p w14:paraId="0C8F4534" w14:textId="525ED1F9" w:rsidR="004B13FD" w:rsidRDefault="004B13FD" w:rsidP="004B13FD">
      <w:pPr>
        <w:spacing w:before="100" w:beforeAutospacing="1" w:after="100" w:afterAutospacing="1"/>
        <w:ind w:left="720"/>
      </w:pPr>
      <w:r w:rsidRPr="004B13FD">
        <w:rPr>
          <w:noProof/>
        </w:rPr>
        <w:drawing>
          <wp:inline distT="0" distB="0" distL="0" distR="0" wp14:anchorId="1AAA0C6F" wp14:editId="079C5353">
            <wp:extent cx="4320000" cy="2392765"/>
            <wp:effectExtent l="0" t="0" r="0" b="0"/>
            <wp:docPr id="131" name="Picture 1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2392765"/>
                    </a:xfrm>
                    <a:prstGeom prst="rect">
                      <a:avLst/>
                    </a:prstGeom>
                  </pic:spPr>
                </pic:pic>
              </a:graphicData>
            </a:graphic>
          </wp:inline>
        </w:drawing>
      </w:r>
    </w:p>
    <w:p w14:paraId="2DE7C9EC" w14:textId="4898B223" w:rsidR="00D30B4E" w:rsidRDefault="00D30B4E" w:rsidP="00200866">
      <w:pPr>
        <w:numPr>
          <w:ilvl w:val="0"/>
          <w:numId w:val="23"/>
        </w:numPr>
        <w:spacing w:before="100" w:beforeAutospacing="1" w:after="100" w:afterAutospacing="1"/>
      </w:pPr>
      <w:r>
        <w:t xml:space="preserve">Click to configure the </w:t>
      </w:r>
      <w:r>
        <w:rPr>
          <w:rStyle w:val="Strong"/>
        </w:rPr>
        <w:t>Input Parameters</w:t>
      </w:r>
      <w:r>
        <w:t xml:space="preserve">, add an input </w:t>
      </w:r>
      <w:r w:rsidRPr="003E074D">
        <w:rPr>
          <w:rStyle w:val="SubtleReference"/>
        </w:rPr>
        <w:t>score</w:t>
      </w:r>
      <w:r>
        <w:t xml:space="preserve"> from </w:t>
      </w:r>
      <w:r w:rsidRPr="003E074D">
        <w:rPr>
          <w:rStyle w:val="SubtleReference"/>
        </w:rPr>
        <w:t>FABRIC_WORKFLOW_CONTEXT</w:t>
      </w:r>
      <w:r>
        <w:t xml:space="preserve"> and type in </w:t>
      </w:r>
      <w:r w:rsidRPr="003E074D">
        <w:rPr>
          <w:rStyle w:val="SubtleReference"/>
        </w:rPr>
        <w:t>credit.score</w:t>
      </w:r>
      <w:r>
        <w:t xml:space="preserve">. This takes the score we got from the credit bureau from the workflow's context and passes it to the business rule's </w:t>
      </w:r>
      <w:r w:rsidRPr="003E074D">
        <w:rPr>
          <w:rStyle w:val="SubtleReference"/>
        </w:rPr>
        <w:t>score</w:t>
      </w:r>
      <w:r>
        <w:t xml:space="preserve"> input parameter. Click </w:t>
      </w:r>
      <w:r>
        <w:rPr>
          <w:rStyle w:val="Strong"/>
        </w:rPr>
        <w:t>SAVE</w:t>
      </w:r>
      <w:r>
        <w:t xml:space="preserve"> to close the modal.</w:t>
      </w:r>
    </w:p>
    <w:p w14:paraId="1E79534A" w14:textId="5DE5D4AE" w:rsidR="00804584" w:rsidRDefault="00804584" w:rsidP="00804584">
      <w:pPr>
        <w:spacing w:before="100" w:beforeAutospacing="1" w:after="100" w:afterAutospacing="1"/>
        <w:ind w:left="720"/>
      </w:pPr>
      <w:r w:rsidRPr="00804584">
        <w:rPr>
          <w:noProof/>
        </w:rPr>
        <w:drawing>
          <wp:inline distT="0" distB="0" distL="0" distR="0" wp14:anchorId="551D0B33" wp14:editId="151E9778">
            <wp:extent cx="5040000" cy="1416523"/>
            <wp:effectExtent l="0" t="0" r="1905" b="635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1416523"/>
                    </a:xfrm>
                    <a:prstGeom prst="rect">
                      <a:avLst/>
                    </a:prstGeom>
                  </pic:spPr>
                </pic:pic>
              </a:graphicData>
            </a:graphic>
          </wp:inline>
        </w:drawing>
      </w:r>
    </w:p>
    <w:p w14:paraId="7E79F449" w14:textId="039ECE87" w:rsidR="004B13FD" w:rsidRDefault="00D30B4E" w:rsidP="00200866">
      <w:pPr>
        <w:numPr>
          <w:ilvl w:val="0"/>
          <w:numId w:val="23"/>
        </w:numPr>
        <w:spacing w:before="100" w:beforeAutospacing="1" w:after="100" w:afterAutospacing="1"/>
      </w:pPr>
      <w:r>
        <w:lastRenderedPageBreak/>
        <w:t xml:space="preserve">Click to configure the </w:t>
      </w:r>
      <w:r>
        <w:rPr>
          <w:rStyle w:val="Strong"/>
        </w:rPr>
        <w:t>Output Parameters</w:t>
      </w:r>
      <w:r>
        <w:t xml:space="preserve">, and type in </w:t>
      </w:r>
      <w:r w:rsidRPr="003E074D">
        <w:rPr>
          <w:rStyle w:val="SubtleReference"/>
        </w:rPr>
        <w:t>rule1</w:t>
      </w:r>
      <w:r>
        <w:t xml:space="preserve"> (or something else of your choosing) as the namespace to store the output of this service. Click </w:t>
      </w:r>
      <w:r>
        <w:rPr>
          <w:rStyle w:val="Strong"/>
        </w:rPr>
        <w:t>SAVE</w:t>
      </w:r>
      <w:r>
        <w:t xml:space="preserve"> to close the modal.</w:t>
      </w:r>
    </w:p>
    <w:p w14:paraId="11C67337" w14:textId="618A9A30" w:rsidR="00804584" w:rsidRDefault="00804584" w:rsidP="004B13FD">
      <w:pPr>
        <w:spacing w:before="100" w:beforeAutospacing="1" w:after="100" w:afterAutospacing="1"/>
        <w:ind w:left="720"/>
      </w:pPr>
      <w:r w:rsidRPr="00804584">
        <w:rPr>
          <w:noProof/>
        </w:rPr>
        <w:drawing>
          <wp:inline distT="0" distB="0" distL="0" distR="0" wp14:anchorId="1D4A08D1" wp14:editId="53721CE7">
            <wp:extent cx="4320000" cy="1050212"/>
            <wp:effectExtent l="0" t="0" r="0" b="4445"/>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1050212"/>
                    </a:xfrm>
                    <a:prstGeom prst="rect">
                      <a:avLst/>
                    </a:prstGeom>
                  </pic:spPr>
                </pic:pic>
              </a:graphicData>
            </a:graphic>
          </wp:inline>
        </w:drawing>
      </w:r>
    </w:p>
    <w:p w14:paraId="44A8AB48" w14:textId="77777777" w:rsidR="00D30B4E" w:rsidRDefault="00D30B4E" w:rsidP="002A3EB0">
      <w:pPr>
        <w:spacing w:before="100" w:beforeAutospacing="1" w:after="100" w:afterAutospacing="1"/>
        <w:ind w:left="567"/>
      </w:pPr>
      <w:r>
        <w:rPr>
          <w:rStyle w:val="Strong"/>
        </w:rPr>
        <w:t>Note:</w:t>
      </w:r>
      <w:r>
        <w:t xml:space="preserve"> This means that if this service responds with </w:t>
      </w:r>
      <w:r w:rsidRPr="003E074D">
        <w:rPr>
          <w:rStyle w:val="SubtleReference"/>
        </w:rPr>
        <w:t>{"decision": "Approved", "opstatus": 0}</w:t>
      </w:r>
      <w:r>
        <w:t xml:space="preserve">, we can later refer to </w:t>
      </w:r>
      <w:r w:rsidRPr="003E074D">
        <w:rPr>
          <w:rStyle w:val="SubtleReference"/>
        </w:rPr>
        <w:t>rule1.decision</w:t>
      </w:r>
      <w:r>
        <w:t xml:space="preserve"> and get the </w:t>
      </w:r>
      <w:r w:rsidRPr="003E074D">
        <w:rPr>
          <w:rStyle w:val="SubtleReference"/>
        </w:rPr>
        <w:t>Approved</w:t>
      </w:r>
      <w:r>
        <w:t xml:space="preserve"> value.</w:t>
      </w:r>
    </w:p>
    <w:p w14:paraId="15BFC88B" w14:textId="77777777" w:rsidR="00D30B4E" w:rsidRDefault="00D30B4E" w:rsidP="00200866">
      <w:pPr>
        <w:numPr>
          <w:ilvl w:val="0"/>
          <w:numId w:val="24"/>
        </w:numPr>
        <w:spacing w:before="100" w:beforeAutospacing="1" w:after="100" w:afterAutospacing="1"/>
      </w:pPr>
      <w:r>
        <w:t xml:space="preserve">Click the </w:t>
      </w:r>
      <w:r w:rsidRPr="003E074D">
        <w:rPr>
          <w:rStyle w:val="SubtleReference"/>
        </w:rPr>
        <w:t>Update Application</w:t>
      </w:r>
      <w:r>
        <w:t xml:space="preserve"> service task and click to configure the </w:t>
      </w:r>
      <w:r>
        <w:rPr>
          <w:rStyle w:val="Strong"/>
        </w:rPr>
        <w:t>Input Parameters</w:t>
      </w:r>
      <w:r>
        <w:t xml:space="preserve">. You will see the mappings for the </w:t>
      </w:r>
      <w:r w:rsidRPr="003E074D">
        <w:rPr>
          <w:rStyle w:val="SubtleReference"/>
        </w:rPr>
        <w:t>id</w:t>
      </w:r>
      <w:r>
        <w:t xml:space="preserve"> and </w:t>
      </w:r>
      <w:r w:rsidRPr="003E074D">
        <w:rPr>
          <w:rStyle w:val="SubtleReference"/>
        </w:rPr>
        <w:t>score</w:t>
      </w:r>
      <w:r>
        <w:t xml:space="preserve"> fields which we added in a prior step.</w:t>
      </w:r>
    </w:p>
    <w:p w14:paraId="797D38BC" w14:textId="6DD4CAA2" w:rsidR="00D30B4E" w:rsidRDefault="00D30B4E" w:rsidP="00200866">
      <w:pPr>
        <w:numPr>
          <w:ilvl w:val="0"/>
          <w:numId w:val="24"/>
        </w:numPr>
        <w:spacing w:before="100" w:beforeAutospacing="1" w:after="100" w:afterAutospacing="1"/>
      </w:pPr>
      <w:r>
        <w:t xml:space="preserve">Add a new mapping of </w:t>
      </w:r>
      <w:r w:rsidRPr="003E074D">
        <w:rPr>
          <w:rStyle w:val="SubtleReference"/>
        </w:rPr>
        <w:t>rule1.decision</w:t>
      </w:r>
      <w:r>
        <w:t xml:space="preserve"> from the </w:t>
      </w:r>
      <w:r w:rsidRPr="003E074D">
        <w:rPr>
          <w:rStyle w:val="SubtleReference"/>
        </w:rPr>
        <w:t>FABRIC_WORKFLOW_CONTEXT</w:t>
      </w:r>
      <w:r>
        <w:t xml:space="preserve"> to the </w:t>
      </w:r>
      <w:r w:rsidRPr="003E074D">
        <w:rPr>
          <w:rStyle w:val="SubtleReference"/>
        </w:rPr>
        <w:t>status</w:t>
      </w:r>
      <w:r>
        <w:t xml:space="preserve"> field in the model.</w:t>
      </w:r>
    </w:p>
    <w:p w14:paraId="176EA250" w14:textId="7557443A" w:rsidR="004E7D21" w:rsidRDefault="00C67A19" w:rsidP="004E7D21">
      <w:pPr>
        <w:spacing w:before="100" w:beforeAutospacing="1" w:after="100" w:afterAutospacing="1"/>
        <w:ind w:left="720"/>
      </w:pPr>
      <w:r w:rsidRPr="00C67A19">
        <w:drawing>
          <wp:inline distT="0" distB="0" distL="0" distR="0" wp14:anchorId="2FE16679" wp14:editId="258EBC77">
            <wp:extent cx="4494179" cy="220577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6711" cy="2216830"/>
                    </a:xfrm>
                    <a:prstGeom prst="rect">
                      <a:avLst/>
                    </a:prstGeom>
                  </pic:spPr>
                </pic:pic>
              </a:graphicData>
            </a:graphic>
          </wp:inline>
        </w:drawing>
      </w:r>
    </w:p>
    <w:p w14:paraId="53F685FF" w14:textId="5F6CCFD2" w:rsidR="00D30B4E" w:rsidRDefault="00D30B4E" w:rsidP="00200866">
      <w:pPr>
        <w:numPr>
          <w:ilvl w:val="0"/>
          <w:numId w:val="24"/>
        </w:numPr>
        <w:spacing w:before="100" w:beforeAutospacing="1" w:after="100" w:afterAutospacing="1"/>
      </w:pPr>
      <w:r>
        <w:t xml:space="preserve">Click the </w:t>
      </w:r>
      <w:r>
        <w:rPr>
          <w:rStyle w:val="Strong"/>
        </w:rPr>
        <w:t>SAVE</w:t>
      </w:r>
      <w:r>
        <w:t xml:space="preserve"> button in the modal and then click the </w:t>
      </w:r>
      <w:r>
        <w:rPr>
          <w:rStyle w:val="Strong"/>
        </w:rPr>
        <w:t>SAVE</w:t>
      </w:r>
      <w:r>
        <w:t xml:space="preserve"> button in the bottom right corner of the Console.</w:t>
      </w:r>
      <w:bookmarkStart w:id="35" w:name="_GoBack"/>
      <w:bookmarkEnd w:id="35"/>
    </w:p>
    <w:p w14:paraId="337F71A9" w14:textId="3B2BE391" w:rsidR="00D30B4E" w:rsidRDefault="00D30B4E" w:rsidP="00D30B4E">
      <w:pPr>
        <w:pStyle w:val="Heading2"/>
      </w:pPr>
      <w:bookmarkStart w:id="36" w:name="_Toc54007083"/>
      <w:r>
        <w:t xml:space="preserve">Step </w:t>
      </w:r>
      <w:r w:rsidR="00841757">
        <w:t>8</w:t>
      </w:r>
      <w:r>
        <w:t>: Test Our Progress So Far (Optional)</w:t>
      </w:r>
      <w:bookmarkEnd w:id="36"/>
    </w:p>
    <w:p w14:paraId="3B383B0F" w14:textId="032A1EB3" w:rsidR="00D30B4E" w:rsidRDefault="00D30B4E" w:rsidP="00ED580D">
      <w:r>
        <w:t xml:space="preserve">If you wish, repeat the instructions in step #5 to publish and test your progress so far. If you do, you will see that every new loan application you create will have its </w:t>
      </w:r>
      <w:r w:rsidRPr="00ED580D">
        <w:rPr>
          <w:rStyle w:val="SubtleReference"/>
        </w:rPr>
        <w:t>status</w:t>
      </w:r>
      <w:r>
        <w:t xml:space="preserve"> field updated to </w:t>
      </w:r>
      <w:r w:rsidRPr="00ED580D">
        <w:rPr>
          <w:rStyle w:val="SubtleReference"/>
        </w:rPr>
        <w:t>Approved</w:t>
      </w:r>
      <w:r>
        <w:t xml:space="preserve">, </w:t>
      </w:r>
      <w:r w:rsidRPr="00ED580D">
        <w:rPr>
          <w:rStyle w:val="SubtleReference"/>
        </w:rPr>
        <w:t>Review</w:t>
      </w:r>
      <w:r>
        <w:t xml:space="preserve"> or </w:t>
      </w:r>
      <w:r w:rsidRPr="00ED580D">
        <w:rPr>
          <w:rStyle w:val="SubtleReference"/>
        </w:rPr>
        <w:t>Rejected</w:t>
      </w:r>
      <w:r>
        <w:t xml:space="preserve">, based on how the </w:t>
      </w:r>
      <w:r w:rsidRPr="00ED580D">
        <w:rPr>
          <w:rStyle w:val="SubtleReference"/>
        </w:rPr>
        <w:t>assessScore</w:t>
      </w:r>
      <w:r>
        <w:t xml:space="preserve"> rule evaluates the </w:t>
      </w:r>
      <w:r w:rsidRPr="00ED580D">
        <w:rPr>
          <w:rStyle w:val="SubtleReference"/>
        </w:rPr>
        <w:t>score</w:t>
      </w:r>
      <w:r>
        <w:t xml:space="preserve"> returned by the credit bureau.</w:t>
      </w:r>
    </w:p>
    <w:p w14:paraId="773E800B" w14:textId="4E957C94" w:rsidR="00D30B4E" w:rsidRDefault="00D30B4E" w:rsidP="00D30B4E">
      <w:pPr>
        <w:pStyle w:val="Heading2"/>
      </w:pPr>
      <w:bookmarkStart w:id="37" w:name="_Toc54007084"/>
      <w:r>
        <w:t xml:space="preserve">Step </w:t>
      </w:r>
      <w:r w:rsidR="00841757">
        <w:t>9</w:t>
      </w:r>
      <w:r>
        <w:t xml:space="preserve">: Send </w:t>
      </w:r>
      <w:r w:rsidR="003F6768">
        <w:t xml:space="preserve">an </w:t>
      </w:r>
      <w:r>
        <w:t>Approval Notification</w:t>
      </w:r>
      <w:bookmarkEnd w:id="37"/>
    </w:p>
    <w:p w14:paraId="33C31EC8" w14:textId="77777777" w:rsidR="00D30B4E" w:rsidRDefault="00D30B4E" w:rsidP="00C1391E">
      <w:r>
        <w:t>If the applicant's score is good enough to approve right away, we should send out a notification.</w:t>
      </w:r>
    </w:p>
    <w:p w14:paraId="5F80B100" w14:textId="06918D2F" w:rsidR="00D30B4E" w:rsidRDefault="00D30B4E" w:rsidP="00200866">
      <w:pPr>
        <w:numPr>
          <w:ilvl w:val="0"/>
          <w:numId w:val="25"/>
        </w:numPr>
        <w:spacing w:before="100" w:beforeAutospacing="1" w:after="100" w:afterAutospacing="1"/>
      </w:pPr>
      <w:r>
        <w:t xml:space="preserve">Add an </w:t>
      </w:r>
      <w:r w:rsidRPr="00C1391E">
        <w:rPr>
          <w:rStyle w:val="SubtleReference"/>
        </w:rPr>
        <w:t>Exclusive Gateway</w:t>
      </w:r>
      <w:r>
        <w:t xml:space="preserve"> just before the </w:t>
      </w:r>
      <w:r w:rsidRPr="00E96EDA">
        <w:rPr>
          <w:rStyle w:val="SubtleReference"/>
        </w:rPr>
        <w:t>End</w:t>
      </w:r>
      <w:r>
        <w:t xml:space="preserve"> event and reconnect the arrow flows as required.</w:t>
      </w:r>
    </w:p>
    <w:p w14:paraId="18E1F3A8" w14:textId="6F320435" w:rsidR="00337A74" w:rsidRDefault="00337A74" w:rsidP="00337A74">
      <w:pPr>
        <w:spacing w:before="100" w:beforeAutospacing="1" w:after="100" w:afterAutospacing="1"/>
        <w:ind w:left="720"/>
      </w:pPr>
      <w:r w:rsidRPr="00337A74">
        <w:rPr>
          <w:noProof/>
        </w:rPr>
        <w:lastRenderedPageBreak/>
        <w:drawing>
          <wp:inline distT="0" distB="0" distL="0" distR="0" wp14:anchorId="6CD84516" wp14:editId="1E4D39AA">
            <wp:extent cx="4320000" cy="1060834"/>
            <wp:effectExtent l="0" t="0" r="0" b="6350"/>
            <wp:docPr id="136" name="Picture 1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000" cy="1060834"/>
                    </a:xfrm>
                    <a:prstGeom prst="rect">
                      <a:avLst/>
                    </a:prstGeom>
                  </pic:spPr>
                </pic:pic>
              </a:graphicData>
            </a:graphic>
          </wp:inline>
        </w:drawing>
      </w:r>
    </w:p>
    <w:p w14:paraId="67133EBD" w14:textId="13A9E2B0" w:rsidR="00D30B4E" w:rsidRDefault="00D30B4E" w:rsidP="00200866">
      <w:pPr>
        <w:numPr>
          <w:ilvl w:val="0"/>
          <w:numId w:val="25"/>
        </w:numPr>
        <w:spacing w:before="100" w:beforeAutospacing="1" w:after="100" w:afterAutospacing="1"/>
      </w:pPr>
      <w:r>
        <w:t xml:space="preserve">Click the new gateway, click the </w:t>
      </w:r>
      <w:r>
        <w:rPr>
          <w:rStyle w:val="Strong"/>
        </w:rPr>
        <w:t>Properties</w:t>
      </w:r>
      <w:r>
        <w:t xml:space="preserve"> tab to the right and name it </w:t>
      </w:r>
      <w:r w:rsidRPr="00C1391E">
        <w:rPr>
          <w:rStyle w:val="SubtleReference"/>
        </w:rPr>
        <w:t>Gateway1</w:t>
      </w:r>
      <w:r>
        <w:t>.</w:t>
      </w:r>
    </w:p>
    <w:p w14:paraId="776A28B1" w14:textId="1CF3CC69" w:rsidR="00337A74" w:rsidRDefault="00337A74" w:rsidP="00337A74">
      <w:pPr>
        <w:spacing w:before="100" w:beforeAutospacing="1" w:after="100" w:afterAutospacing="1"/>
        <w:ind w:left="720"/>
      </w:pPr>
      <w:r w:rsidRPr="00337A74">
        <w:rPr>
          <w:noProof/>
        </w:rPr>
        <w:drawing>
          <wp:inline distT="0" distB="0" distL="0" distR="0" wp14:anchorId="4FF587B9" wp14:editId="54DB67BB">
            <wp:extent cx="4320000" cy="1481103"/>
            <wp:effectExtent l="0" t="0" r="0" b="5080"/>
            <wp:docPr id="137" name="Picture 13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481103"/>
                    </a:xfrm>
                    <a:prstGeom prst="rect">
                      <a:avLst/>
                    </a:prstGeom>
                  </pic:spPr>
                </pic:pic>
              </a:graphicData>
            </a:graphic>
          </wp:inline>
        </w:drawing>
      </w:r>
    </w:p>
    <w:p w14:paraId="685ACE85" w14:textId="4DCB7458" w:rsidR="00D30B4E" w:rsidRDefault="00D30B4E" w:rsidP="00200866">
      <w:pPr>
        <w:numPr>
          <w:ilvl w:val="0"/>
          <w:numId w:val="25"/>
        </w:numPr>
        <w:spacing w:before="100" w:beforeAutospacing="1" w:after="100" w:afterAutospacing="1"/>
      </w:pPr>
      <w:r>
        <w:t xml:space="preserve">Add a </w:t>
      </w:r>
      <w:r w:rsidRPr="00C1391E">
        <w:rPr>
          <w:rStyle w:val="SubtleReference"/>
        </w:rPr>
        <w:t>Message</w:t>
      </w:r>
      <w:r>
        <w:t xml:space="preserve"> event onto the canvas</w:t>
      </w:r>
      <w:r w:rsidR="00337A74">
        <w:t xml:space="preserve"> right </w:t>
      </w:r>
      <w:r w:rsidR="00337A74" w:rsidRPr="00337A74">
        <w:rPr>
          <w:rStyle w:val="Emphasis"/>
        </w:rPr>
        <w:t>between</w:t>
      </w:r>
      <w:r w:rsidR="00337A74">
        <w:t xml:space="preserve"> </w:t>
      </w:r>
      <w:r w:rsidR="00337A74" w:rsidRPr="00337A74">
        <w:rPr>
          <w:rStyle w:val="SubtleReference"/>
        </w:rPr>
        <w:t>Gateway1</w:t>
      </w:r>
      <w:r w:rsidR="00337A74">
        <w:t xml:space="preserve"> and the </w:t>
      </w:r>
      <w:r w:rsidR="00337A74" w:rsidRPr="00337A74">
        <w:rPr>
          <w:rStyle w:val="SubtleReference"/>
        </w:rPr>
        <w:t>End</w:t>
      </w:r>
      <w:r w:rsidR="00337A74">
        <w:t xml:space="preserve"> event</w:t>
      </w:r>
      <w:r>
        <w:t xml:space="preserve">. Click the properties tab to the right and name it </w:t>
      </w:r>
      <w:r w:rsidRPr="00C1391E">
        <w:rPr>
          <w:rStyle w:val="SubtleReference"/>
        </w:rPr>
        <w:t>Notify Approval</w:t>
      </w:r>
      <w:r>
        <w:t>.</w:t>
      </w:r>
    </w:p>
    <w:p w14:paraId="113B31DB" w14:textId="35B8BC6C" w:rsidR="00337A74" w:rsidRDefault="00337A74" w:rsidP="00337A74">
      <w:pPr>
        <w:spacing w:before="100" w:beforeAutospacing="1" w:after="100" w:afterAutospacing="1"/>
        <w:ind w:left="720"/>
      </w:pPr>
      <w:r w:rsidRPr="00337A74">
        <w:rPr>
          <w:noProof/>
        </w:rPr>
        <w:drawing>
          <wp:inline distT="0" distB="0" distL="0" distR="0" wp14:anchorId="0B215813" wp14:editId="495E20E0">
            <wp:extent cx="4320000" cy="1500038"/>
            <wp:effectExtent l="0" t="0" r="0" b="0"/>
            <wp:docPr id="138" name="Picture 138"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0000" cy="1500038"/>
                    </a:xfrm>
                    <a:prstGeom prst="rect">
                      <a:avLst/>
                    </a:prstGeom>
                  </pic:spPr>
                </pic:pic>
              </a:graphicData>
            </a:graphic>
          </wp:inline>
        </w:drawing>
      </w:r>
    </w:p>
    <w:p w14:paraId="7EB1B9CD" w14:textId="55B0DDA7" w:rsidR="00D30B4E" w:rsidRDefault="00337A74" w:rsidP="00200866">
      <w:pPr>
        <w:numPr>
          <w:ilvl w:val="0"/>
          <w:numId w:val="25"/>
        </w:numPr>
        <w:spacing w:before="100" w:beforeAutospacing="1" w:after="100" w:afterAutospacing="1"/>
      </w:pPr>
      <w:r>
        <w:t>Select t</w:t>
      </w:r>
      <w:r w:rsidR="00D30B4E">
        <w:t xml:space="preserve">he new </w:t>
      </w:r>
      <w:r w:rsidR="00D30B4E" w:rsidRPr="00C1391E">
        <w:rPr>
          <w:rStyle w:val="SubtleReference"/>
        </w:rPr>
        <w:t>Notify Approval</w:t>
      </w:r>
      <w:r w:rsidR="00D30B4E">
        <w:t xml:space="preserve"> message event, click the arrow, and from the </w:t>
      </w:r>
      <w:r w:rsidR="00D30B4E">
        <w:rPr>
          <w:rStyle w:val="Strong"/>
        </w:rPr>
        <w:t>Properties</w:t>
      </w:r>
      <w:r w:rsidR="00D30B4E">
        <w:t xml:space="preserve"> tab to the right, name it </w:t>
      </w:r>
      <w:r w:rsidRPr="00337A74">
        <w:rPr>
          <w:rStyle w:val="SubtleReference"/>
        </w:rPr>
        <w:t>is</w:t>
      </w:r>
      <w:r>
        <w:rPr>
          <w:rStyle w:val="SubtleReference"/>
        </w:rPr>
        <w:t>A</w:t>
      </w:r>
      <w:r w:rsidRPr="00337A74">
        <w:rPr>
          <w:rStyle w:val="SubtleReference"/>
        </w:rPr>
        <w:t>pproved</w:t>
      </w:r>
      <w:r w:rsidR="00D30B4E">
        <w:t xml:space="preserve"> and click the </w:t>
      </w:r>
      <w:r w:rsidR="00D64F09">
        <w:rPr>
          <w:rStyle w:val="Strong"/>
        </w:rPr>
        <w:t>ADD</w:t>
      </w:r>
      <w:r w:rsidR="00D30B4E">
        <w:t xml:space="preserve"> button under </w:t>
      </w:r>
      <w:r w:rsidR="00D30B4E">
        <w:rPr>
          <w:rStyle w:val="Strong"/>
        </w:rPr>
        <w:t>Entry Validation Criteria</w:t>
      </w:r>
      <w:r w:rsidR="00D30B4E">
        <w:t>.</w:t>
      </w:r>
    </w:p>
    <w:p w14:paraId="7D342143" w14:textId="4380C460" w:rsidR="00D64F09" w:rsidRDefault="00D64F09" w:rsidP="00D64F09">
      <w:pPr>
        <w:spacing w:before="100" w:beforeAutospacing="1" w:after="100" w:afterAutospacing="1"/>
        <w:ind w:left="720"/>
      </w:pPr>
      <w:r w:rsidRPr="00D64F09">
        <w:rPr>
          <w:noProof/>
        </w:rPr>
        <w:drawing>
          <wp:inline distT="0" distB="0" distL="0" distR="0" wp14:anchorId="3DFA7B21" wp14:editId="4B5D91CF">
            <wp:extent cx="4320000" cy="1703246"/>
            <wp:effectExtent l="0" t="0" r="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1703246"/>
                    </a:xfrm>
                    <a:prstGeom prst="rect">
                      <a:avLst/>
                    </a:prstGeom>
                  </pic:spPr>
                </pic:pic>
              </a:graphicData>
            </a:graphic>
          </wp:inline>
        </w:drawing>
      </w:r>
    </w:p>
    <w:p w14:paraId="2C63E403" w14:textId="255D9557" w:rsidR="00D30B4E" w:rsidRDefault="00D30B4E" w:rsidP="00200866">
      <w:pPr>
        <w:numPr>
          <w:ilvl w:val="0"/>
          <w:numId w:val="25"/>
        </w:numPr>
        <w:spacing w:before="100" w:beforeAutospacing="1" w:after="100" w:afterAutospacing="1"/>
      </w:pPr>
      <w:r>
        <w:t xml:space="preserve">Click the </w:t>
      </w:r>
      <w:r>
        <w:rPr>
          <w:rStyle w:val="Strong"/>
        </w:rPr>
        <w:t>Add Condition</w:t>
      </w:r>
      <w:r>
        <w:t xml:space="preserve"> button, select </w:t>
      </w:r>
      <w:r w:rsidRPr="00C1391E">
        <w:rPr>
          <w:rStyle w:val="SubtleReference"/>
        </w:rPr>
        <w:t>FABRIC_WORKFLOW_CONTEXT</w:t>
      </w:r>
      <w:r>
        <w:t xml:space="preserve">, type </w:t>
      </w:r>
      <w:r w:rsidRPr="00C1391E">
        <w:rPr>
          <w:rStyle w:val="SubtleReference"/>
        </w:rPr>
        <w:t>rule1.decision</w:t>
      </w:r>
      <w:r>
        <w:t xml:space="preserve"> for the left-hand value, select the </w:t>
      </w:r>
      <w:r w:rsidRPr="00C1391E">
        <w:rPr>
          <w:rStyle w:val="SubtleReference"/>
        </w:rPr>
        <w:t>==</w:t>
      </w:r>
      <w:r>
        <w:t xml:space="preserve"> operator, select </w:t>
      </w:r>
      <w:r w:rsidRPr="00C1391E">
        <w:rPr>
          <w:rStyle w:val="SubtleReference"/>
        </w:rPr>
        <w:t>none</w:t>
      </w:r>
      <w:r>
        <w:t xml:space="preserve"> for the context and type </w:t>
      </w:r>
      <w:r w:rsidRPr="00C1391E">
        <w:rPr>
          <w:rStyle w:val="SubtleReference"/>
        </w:rPr>
        <w:t>Approved</w:t>
      </w:r>
      <w:r>
        <w:t xml:space="preserve"> for the right-hand value</w:t>
      </w:r>
      <w:r w:rsidR="00D64F09">
        <w:t>, and c</w:t>
      </w:r>
      <w:r>
        <w:t xml:space="preserve">lick the </w:t>
      </w:r>
      <w:r>
        <w:rPr>
          <w:rStyle w:val="Strong"/>
        </w:rPr>
        <w:t>SAVE</w:t>
      </w:r>
      <w:r>
        <w:t xml:space="preserve"> button on the modal.</w:t>
      </w:r>
    </w:p>
    <w:p w14:paraId="1236E833" w14:textId="5755111C" w:rsidR="00D64F09" w:rsidRDefault="00D64F09" w:rsidP="00D64F09">
      <w:pPr>
        <w:spacing w:before="100" w:beforeAutospacing="1" w:after="100" w:afterAutospacing="1"/>
        <w:ind w:left="720"/>
      </w:pPr>
      <w:r w:rsidRPr="00D64F09">
        <w:rPr>
          <w:noProof/>
        </w:rPr>
        <w:lastRenderedPageBreak/>
        <w:drawing>
          <wp:inline distT="0" distB="0" distL="0" distR="0" wp14:anchorId="757E4047" wp14:editId="4F202576">
            <wp:extent cx="5040000" cy="1664913"/>
            <wp:effectExtent l="0" t="0" r="1905"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000" cy="1664913"/>
                    </a:xfrm>
                    <a:prstGeom prst="rect">
                      <a:avLst/>
                    </a:prstGeom>
                  </pic:spPr>
                </pic:pic>
              </a:graphicData>
            </a:graphic>
          </wp:inline>
        </w:drawing>
      </w:r>
    </w:p>
    <w:p w14:paraId="0F2F0D14" w14:textId="68BF7E07" w:rsidR="00D30B4E" w:rsidRDefault="00D30B4E" w:rsidP="00200866">
      <w:pPr>
        <w:numPr>
          <w:ilvl w:val="0"/>
          <w:numId w:val="25"/>
        </w:numPr>
        <w:spacing w:before="100" w:beforeAutospacing="1" w:after="100" w:afterAutospacing="1"/>
      </w:pPr>
      <w:r>
        <w:t xml:space="preserve">Click on the </w:t>
      </w:r>
      <w:r w:rsidRPr="00C1391E">
        <w:rPr>
          <w:rStyle w:val="SubtleReference"/>
        </w:rPr>
        <w:t>Notify Approval</w:t>
      </w:r>
      <w:r>
        <w:t xml:space="preserve"> event, click the </w:t>
      </w:r>
      <w:r>
        <w:rPr>
          <w:rStyle w:val="Strong"/>
        </w:rPr>
        <w:t>COMPOSE EMAIL</w:t>
      </w:r>
      <w:r>
        <w:t xml:space="preserve"> button from the </w:t>
      </w:r>
      <w:r>
        <w:rPr>
          <w:rStyle w:val="Strong"/>
        </w:rPr>
        <w:t>Properties</w:t>
      </w:r>
      <w:r>
        <w:t xml:space="preserve"> tab to the right and set the following values.</w:t>
      </w:r>
    </w:p>
    <w:tbl>
      <w:tblPr>
        <w:tblStyle w:val="TableGridLight"/>
        <w:tblW w:w="8466" w:type="dxa"/>
        <w:tblInd w:w="704" w:type="dxa"/>
        <w:tblCellMar>
          <w:top w:w="57" w:type="dxa"/>
          <w:left w:w="57" w:type="dxa"/>
          <w:bottom w:w="57" w:type="dxa"/>
          <w:right w:w="57" w:type="dxa"/>
        </w:tblCellMar>
        <w:tblLook w:val="04A0" w:firstRow="1" w:lastRow="0" w:firstColumn="1" w:lastColumn="0" w:noHBand="0" w:noVBand="1"/>
      </w:tblPr>
      <w:tblGrid>
        <w:gridCol w:w="1418"/>
        <w:gridCol w:w="7048"/>
      </w:tblGrid>
      <w:tr w:rsidR="00C1391E" w14:paraId="357BCB67" w14:textId="77777777" w:rsidTr="004B3D51">
        <w:tc>
          <w:tcPr>
            <w:tcW w:w="1418" w:type="dxa"/>
          </w:tcPr>
          <w:p w14:paraId="282E2A6B" w14:textId="4883F4D0" w:rsidR="00C1391E" w:rsidRDefault="004D72A5" w:rsidP="00C1391E">
            <w:pPr>
              <w:spacing w:before="100" w:beforeAutospacing="1" w:after="100" w:afterAutospacing="1"/>
            </w:pPr>
            <w:r>
              <w:rPr>
                <w:rStyle w:val="Strong"/>
              </w:rPr>
              <w:t>To</w:t>
            </w:r>
          </w:p>
        </w:tc>
        <w:tc>
          <w:tcPr>
            <w:tcW w:w="7048" w:type="dxa"/>
          </w:tcPr>
          <w:p w14:paraId="0E1E24F0" w14:textId="053693E6" w:rsidR="00C1391E" w:rsidRDefault="004D72A5" w:rsidP="00C1391E">
            <w:pPr>
              <w:spacing w:before="100" w:beforeAutospacing="1" w:after="100" w:afterAutospacing="1"/>
            </w:pPr>
            <w:r w:rsidRPr="00C1391E">
              <w:rPr>
                <w:rStyle w:val="SubtleReference"/>
              </w:rPr>
              <w:t>$email</w:t>
            </w:r>
          </w:p>
        </w:tc>
      </w:tr>
      <w:tr w:rsidR="00C1391E" w14:paraId="5D580764" w14:textId="77777777" w:rsidTr="004B3D51">
        <w:tc>
          <w:tcPr>
            <w:tcW w:w="1418" w:type="dxa"/>
          </w:tcPr>
          <w:p w14:paraId="6936FB71" w14:textId="428D168E" w:rsidR="00C1391E" w:rsidRDefault="004D72A5" w:rsidP="00C1391E">
            <w:pPr>
              <w:spacing w:before="100" w:beforeAutospacing="1" w:after="100" w:afterAutospacing="1"/>
            </w:pPr>
            <w:r>
              <w:rPr>
                <w:rStyle w:val="Strong"/>
              </w:rPr>
              <w:t>Subject</w:t>
            </w:r>
          </w:p>
        </w:tc>
        <w:tc>
          <w:tcPr>
            <w:tcW w:w="7048" w:type="dxa"/>
          </w:tcPr>
          <w:p w14:paraId="7D5913C2" w14:textId="26926B3F" w:rsidR="00C1391E" w:rsidRDefault="004D72A5" w:rsidP="00C1391E">
            <w:pPr>
              <w:spacing w:before="100" w:beforeAutospacing="1" w:after="100" w:afterAutospacing="1"/>
            </w:pPr>
            <w:r w:rsidRPr="00C1391E">
              <w:rPr>
                <w:rStyle w:val="SubtleReference"/>
              </w:rPr>
              <w:t>Your loan has been approved!</w:t>
            </w:r>
          </w:p>
        </w:tc>
      </w:tr>
      <w:tr w:rsidR="00C1391E" w14:paraId="0E7934E4" w14:textId="77777777" w:rsidTr="004B3D51">
        <w:tc>
          <w:tcPr>
            <w:tcW w:w="1418" w:type="dxa"/>
          </w:tcPr>
          <w:p w14:paraId="1520625E" w14:textId="234D9EBA" w:rsidR="00C1391E" w:rsidRDefault="004D72A5" w:rsidP="00C1391E">
            <w:pPr>
              <w:spacing w:before="100" w:beforeAutospacing="1" w:after="100" w:afterAutospacing="1"/>
            </w:pPr>
            <w:r>
              <w:rPr>
                <w:rStyle w:val="Strong"/>
              </w:rPr>
              <w:t>Body</w:t>
            </w:r>
          </w:p>
        </w:tc>
        <w:tc>
          <w:tcPr>
            <w:tcW w:w="7048" w:type="dxa"/>
          </w:tcPr>
          <w:p w14:paraId="166A7E3A" w14:textId="36AA0500" w:rsidR="00C1391E" w:rsidRDefault="004D72A5" w:rsidP="00C1391E">
            <w:pPr>
              <w:spacing w:before="100" w:beforeAutospacing="1" w:after="100" w:afterAutospacing="1"/>
            </w:pPr>
            <w:r w:rsidRPr="00C1391E">
              <w:rPr>
                <w:rStyle w:val="SubtleReference"/>
              </w:rPr>
              <w:t>Dear $firstName,&lt;br&gt;We're pleased to inform you that your loan has been &lt;b&gt;approved!&lt;/b&gt;</w:t>
            </w:r>
          </w:p>
        </w:tc>
      </w:tr>
    </w:tbl>
    <w:p w14:paraId="50B8B1EF" w14:textId="7D20F531" w:rsidR="004E3ACE" w:rsidRDefault="004E3ACE" w:rsidP="004E3ACE">
      <w:pPr>
        <w:spacing w:before="100" w:beforeAutospacing="1" w:after="100" w:afterAutospacing="1"/>
        <w:ind w:left="720"/>
      </w:pPr>
      <w:r w:rsidRPr="004E3ACE">
        <w:rPr>
          <w:noProof/>
        </w:rPr>
        <w:drawing>
          <wp:inline distT="0" distB="0" distL="0" distR="0" wp14:anchorId="746B5D45" wp14:editId="471BC623">
            <wp:extent cx="5040000" cy="1920846"/>
            <wp:effectExtent l="0" t="0" r="1905" b="0"/>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000" cy="1920846"/>
                    </a:xfrm>
                    <a:prstGeom prst="rect">
                      <a:avLst/>
                    </a:prstGeom>
                  </pic:spPr>
                </pic:pic>
              </a:graphicData>
            </a:graphic>
          </wp:inline>
        </w:drawing>
      </w:r>
    </w:p>
    <w:p w14:paraId="78D33077" w14:textId="63603DFF" w:rsidR="00D30B4E" w:rsidRDefault="00D30B4E" w:rsidP="00200866">
      <w:pPr>
        <w:numPr>
          <w:ilvl w:val="0"/>
          <w:numId w:val="26"/>
        </w:numPr>
        <w:spacing w:before="100" w:beforeAutospacing="1" w:after="100" w:afterAutospacing="1"/>
      </w:pPr>
      <w:r>
        <w:t xml:space="preserve">Click the </w:t>
      </w:r>
      <w:r>
        <w:rPr>
          <w:rStyle w:val="Strong"/>
        </w:rPr>
        <w:t>Parameters</w:t>
      </w:r>
      <w:r>
        <w:t xml:space="preserve"> tab on the right side of the modal and add the following mappings</w:t>
      </w:r>
      <w:r w:rsidR="00BC045C">
        <w:t xml:space="preserve"> and click the </w:t>
      </w:r>
      <w:r w:rsidR="00BC045C">
        <w:rPr>
          <w:rStyle w:val="Strong"/>
        </w:rPr>
        <w:t>SAVE</w:t>
      </w:r>
      <w:r w:rsidR="00BC045C">
        <w:t xml:space="preserve"> button on the modal</w:t>
      </w:r>
      <w:r>
        <w:t>:</w:t>
      </w:r>
    </w:p>
    <w:p w14:paraId="58F73D6A" w14:textId="77777777" w:rsidR="00D30B4E" w:rsidRDefault="00D30B4E" w:rsidP="00200866">
      <w:pPr>
        <w:numPr>
          <w:ilvl w:val="0"/>
          <w:numId w:val="27"/>
        </w:numPr>
        <w:spacing w:before="100" w:beforeAutospacing="1" w:after="100" w:afterAutospacing="1"/>
      </w:pPr>
      <w:r>
        <w:t xml:space="preserve">Map </w:t>
      </w:r>
      <w:r w:rsidRPr="00C1391E">
        <w:rPr>
          <w:rStyle w:val="SubtleReference"/>
        </w:rPr>
        <w:t>email</w:t>
      </w:r>
      <w:r>
        <w:t xml:space="preserve"> from </w:t>
      </w:r>
      <w:r w:rsidRPr="00C1391E">
        <w:rPr>
          <w:rStyle w:val="SubtleReference"/>
        </w:rPr>
        <w:t>BACKEND_RESPONSE</w:t>
      </w:r>
      <w:r>
        <w:t xml:space="preserve"> to </w:t>
      </w:r>
      <w:r w:rsidRPr="00C1391E">
        <w:rPr>
          <w:rStyle w:val="SubtleReference"/>
        </w:rPr>
        <w:t>email</w:t>
      </w:r>
      <w:r>
        <w:t>.</w:t>
      </w:r>
    </w:p>
    <w:p w14:paraId="1F9FC1BA" w14:textId="2DCAFAA3" w:rsidR="00D30B4E" w:rsidRDefault="00D30B4E" w:rsidP="00200866">
      <w:pPr>
        <w:numPr>
          <w:ilvl w:val="0"/>
          <w:numId w:val="27"/>
        </w:numPr>
        <w:spacing w:before="100" w:beforeAutospacing="1" w:after="100" w:afterAutospacing="1"/>
      </w:pPr>
      <w:r>
        <w:t xml:space="preserve">Map </w:t>
      </w:r>
      <w:r w:rsidRPr="00C1391E">
        <w:rPr>
          <w:rStyle w:val="SubtleReference"/>
        </w:rPr>
        <w:t>firstName</w:t>
      </w:r>
      <w:r>
        <w:t xml:space="preserve"> from </w:t>
      </w:r>
      <w:r w:rsidRPr="00C1391E">
        <w:rPr>
          <w:rStyle w:val="SubtleReference"/>
        </w:rPr>
        <w:t>BACKEND_RESPONSE</w:t>
      </w:r>
      <w:r>
        <w:t xml:space="preserve"> to </w:t>
      </w:r>
      <w:r w:rsidRPr="00C1391E">
        <w:rPr>
          <w:rStyle w:val="SubtleReference"/>
        </w:rPr>
        <w:t>firstName</w:t>
      </w:r>
      <w:r>
        <w:t>.</w:t>
      </w:r>
    </w:p>
    <w:p w14:paraId="48BD971D" w14:textId="3C79F15F" w:rsidR="004E3ACE" w:rsidRDefault="004E3ACE" w:rsidP="00BC045C">
      <w:pPr>
        <w:spacing w:before="100" w:beforeAutospacing="1" w:after="100" w:afterAutospacing="1"/>
        <w:ind w:left="720"/>
      </w:pPr>
      <w:r w:rsidRPr="004E3ACE">
        <w:rPr>
          <w:noProof/>
        </w:rPr>
        <w:drawing>
          <wp:inline distT="0" distB="0" distL="0" distR="0" wp14:anchorId="2D2D9018" wp14:editId="72C8613B">
            <wp:extent cx="5040000" cy="2043156"/>
            <wp:effectExtent l="0" t="0" r="1905" b="190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2043156"/>
                    </a:xfrm>
                    <a:prstGeom prst="rect">
                      <a:avLst/>
                    </a:prstGeom>
                  </pic:spPr>
                </pic:pic>
              </a:graphicData>
            </a:graphic>
          </wp:inline>
        </w:drawing>
      </w:r>
    </w:p>
    <w:p w14:paraId="4ED7C912" w14:textId="7D7BF0E1" w:rsidR="00D30B4E" w:rsidRDefault="00D30B4E" w:rsidP="00D30B4E">
      <w:pPr>
        <w:pStyle w:val="Heading2"/>
      </w:pPr>
      <w:bookmarkStart w:id="38" w:name="_Toc54007085"/>
      <w:r>
        <w:lastRenderedPageBreak/>
        <w:t xml:space="preserve">Step </w:t>
      </w:r>
      <w:r w:rsidR="00841757">
        <w:t>10</w:t>
      </w:r>
      <w:r>
        <w:t xml:space="preserve">: Send </w:t>
      </w:r>
      <w:r w:rsidR="003F6768">
        <w:t xml:space="preserve">a </w:t>
      </w:r>
      <w:r>
        <w:t>Rejection Notification</w:t>
      </w:r>
      <w:bookmarkEnd w:id="38"/>
    </w:p>
    <w:p w14:paraId="4749A2D6" w14:textId="77777777" w:rsidR="00D30B4E" w:rsidRDefault="00D30B4E" w:rsidP="00BC045C">
      <w:r>
        <w:t>If the applicant's score is bad enough to approve right away, we should send out a notification.</w:t>
      </w:r>
    </w:p>
    <w:p w14:paraId="6EF8C9C6" w14:textId="6B8394D6" w:rsidR="00D30B4E" w:rsidRDefault="00D30B4E" w:rsidP="00200866">
      <w:pPr>
        <w:numPr>
          <w:ilvl w:val="0"/>
          <w:numId w:val="28"/>
        </w:numPr>
        <w:spacing w:before="100" w:beforeAutospacing="1" w:after="100" w:afterAutospacing="1"/>
      </w:pPr>
      <w:r>
        <w:t xml:space="preserve">Add another </w:t>
      </w:r>
      <w:r w:rsidRPr="002214B2">
        <w:rPr>
          <w:rStyle w:val="SubtleReference"/>
        </w:rPr>
        <w:t>Message</w:t>
      </w:r>
      <w:r>
        <w:t xml:space="preserve"> event onto the canvas. Click the properties tab to the right and name it </w:t>
      </w:r>
      <w:r w:rsidRPr="002214B2">
        <w:rPr>
          <w:rStyle w:val="SubtleReference"/>
        </w:rPr>
        <w:t>Notify Rejection</w:t>
      </w:r>
      <w:r>
        <w:t>.</w:t>
      </w:r>
    </w:p>
    <w:p w14:paraId="31F1BBB9" w14:textId="7085E6DF" w:rsidR="002214B2" w:rsidRDefault="00D10AC4" w:rsidP="002214B2">
      <w:pPr>
        <w:spacing w:before="100" w:beforeAutospacing="1" w:after="100" w:afterAutospacing="1"/>
        <w:ind w:left="720"/>
      </w:pPr>
      <w:r w:rsidRPr="00D10AC4">
        <w:rPr>
          <w:noProof/>
        </w:rPr>
        <w:drawing>
          <wp:inline distT="0" distB="0" distL="0" distR="0" wp14:anchorId="5BF6DDB7" wp14:editId="6ED66549">
            <wp:extent cx="4320000" cy="1888903"/>
            <wp:effectExtent l="0" t="0" r="0" b="3810"/>
            <wp:docPr id="143" name="Picture 1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0000" cy="1888903"/>
                    </a:xfrm>
                    <a:prstGeom prst="rect">
                      <a:avLst/>
                    </a:prstGeom>
                  </pic:spPr>
                </pic:pic>
              </a:graphicData>
            </a:graphic>
          </wp:inline>
        </w:drawing>
      </w:r>
    </w:p>
    <w:p w14:paraId="5961AF8F" w14:textId="660E3F84" w:rsidR="00D30B4E" w:rsidRDefault="00D30B4E" w:rsidP="00200866">
      <w:pPr>
        <w:numPr>
          <w:ilvl w:val="0"/>
          <w:numId w:val="28"/>
        </w:numPr>
        <w:spacing w:before="100" w:beforeAutospacing="1" w:after="100" w:afterAutospacing="1"/>
      </w:pPr>
      <w:r>
        <w:t xml:space="preserve">Drag a new arrow from </w:t>
      </w:r>
      <w:r w:rsidRPr="002214B2">
        <w:rPr>
          <w:rStyle w:val="SubtleReference"/>
        </w:rPr>
        <w:t>Gateway1</w:t>
      </w:r>
      <w:r>
        <w:t xml:space="preserve"> to the new </w:t>
      </w:r>
      <w:r w:rsidRPr="002214B2">
        <w:rPr>
          <w:rStyle w:val="SubtleReference"/>
        </w:rPr>
        <w:t>Notify Rejection</w:t>
      </w:r>
      <w:r>
        <w:t xml:space="preserve"> message event, click the arrow, and from the </w:t>
      </w:r>
      <w:r>
        <w:rPr>
          <w:rStyle w:val="Strong"/>
        </w:rPr>
        <w:t>Properties</w:t>
      </w:r>
      <w:r>
        <w:t xml:space="preserve"> tab to the right, name it </w:t>
      </w:r>
      <w:r w:rsidR="002214B2">
        <w:rPr>
          <w:rStyle w:val="SubtleReference"/>
        </w:rPr>
        <w:t>isR</w:t>
      </w:r>
      <w:r w:rsidRPr="002214B2">
        <w:rPr>
          <w:rStyle w:val="SubtleReference"/>
        </w:rPr>
        <w:t>ejected</w:t>
      </w:r>
      <w:r>
        <w:t xml:space="preserve"> and click the </w:t>
      </w:r>
      <w:r w:rsidR="00D10AC4">
        <w:rPr>
          <w:rStyle w:val="Strong"/>
        </w:rPr>
        <w:t>AD</w:t>
      </w:r>
      <w:r>
        <w:rPr>
          <w:rStyle w:val="Strong"/>
        </w:rPr>
        <w:t>D</w:t>
      </w:r>
      <w:r>
        <w:t xml:space="preserve"> button under </w:t>
      </w:r>
      <w:r>
        <w:rPr>
          <w:rStyle w:val="Strong"/>
        </w:rPr>
        <w:t>Entry Validation Criteria</w:t>
      </w:r>
      <w:r>
        <w:t>.</w:t>
      </w:r>
    </w:p>
    <w:p w14:paraId="29AECFF9" w14:textId="41F06921" w:rsidR="00D10AC4" w:rsidRDefault="00D10AC4" w:rsidP="00D10AC4">
      <w:pPr>
        <w:spacing w:before="100" w:beforeAutospacing="1" w:after="100" w:afterAutospacing="1"/>
        <w:ind w:left="720"/>
      </w:pPr>
      <w:r w:rsidRPr="00D10AC4">
        <w:rPr>
          <w:noProof/>
        </w:rPr>
        <w:drawing>
          <wp:inline distT="0" distB="0" distL="0" distR="0" wp14:anchorId="3EFDDD45" wp14:editId="50EA8F30">
            <wp:extent cx="4320000" cy="1843182"/>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1843182"/>
                    </a:xfrm>
                    <a:prstGeom prst="rect">
                      <a:avLst/>
                    </a:prstGeom>
                  </pic:spPr>
                </pic:pic>
              </a:graphicData>
            </a:graphic>
          </wp:inline>
        </w:drawing>
      </w:r>
    </w:p>
    <w:p w14:paraId="1398D9E4" w14:textId="0D65E2F8" w:rsidR="00D30B4E" w:rsidRDefault="00D30B4E" w:rsidP="00200866">
      <w:pPr>
        <w:numPr>
          <w:ilvl w:val="0"/>
          <w:numId w:val="28"/>
        </w:numPr>
        <w:spacing w:before="100" w:beforeAutospacing="1" w:after="100" w:afterAutospacing="1"/>
      </w:pPr>
      <w:r>
        <w:t xml:space="preserve">Click the </w:t>
      </w:r>
      <w:r>
        <w:rPr>
          <w:rStyle w:val="Strong"/>
        </w:rPr>
        <w:t>Add Condition</w:t>
      </w:r>
      <w:r>
        <w:t xml:space="preserve"> button, select </w:t>
      </w:r>
      <w:r w:rsidRPr="002214B2">
        <w:rPr>
          <w:rStyle w:val="SubtleReference"/>
        </w:rPr>
        <w:t>FABRIC_WORKFLOW_CONTEXT</w:t>
      </w:r>
      <w:r>
        <w:t xml:space="preserve">, type </w:t>
      </w:r>
      <w:r w:rsidRPr="002214B2">
        <w:rPr>
          <w:rStyle w:val="SubtleReference"/>
        </w:rPr>
        <w:t>rule1.decision</w:t>
      </w:r>
      <w:r>
        <w:t xml:space="preserve"> for the left-hand value, select the </w:t>
      </w:r>
      <w:r w:rsidRPr="002214B2">
        <w:rPr>
          <w:rStyle w:val="SubtleReference"/>
        </w:rPr>
        <w:t>==</w:t>
      </w:r>
      <w:r>
        <w:t xml:space="preserve"> operator, select </w:t>
      </w:r>
      <w:r w:rsidRPr="002214B2">
        <w:rPr>
          <w:rStyle w:val="SubtleReference"/>
        </w:rPr>
        <w:t>none</w:t>
      </w:r>
      <w:r>
        <w:t xml:space="preserve"> for the context and type </w:t>
      </w:r>
      <w:r w:rsidRPr="002214B2">
        <w:rPr>
          <w:rStyle w:val="SubtleReference"/>
        </w:rPr>
        <w:t>Rejected</w:t>
      </w:r>
      <w:r>
        <w:t xml:space="preserve"> for the right-hand value.</w:t>
      </w:r>
      <w:r w:rsidR="007510BB">
        <w:t xml:space="preserve"> Click the </w:t>
      </w:r>
      <w:r w:rsidR="007510BB">
        <w:rPr>
          <w:rStyle w:val="Strong"/>
        </w:rPr>
        <w:t>SAVE</w:t>
      </w:r>
      <w:r w:rsidR="007510BB">
        <w:t xml:space="preserve"> button on the modal.</w:t>
      </w:r>
    </w:p>
    <w:p w14:paraId="136846D8" w14:textId="78081576" w:rsidR="007510BB" w:rsidRDefault="007510BB" w:rsidP="007510BB">
      <w:pPr>
        <w:spacing w:before="100" w:beforeAutospacing="1" w:after="100" w:afterAutospacing="1"/>
        <w:ind w:left="720"/>
      </w:pPr>
      <w:r w:rsidRPr="007510BB">
        <w:rPr>
          <w:noProof/>
        </w:rPr>
        <w:drawing>
          <wp:inline distT="0" distB="0" distL="0" distR="0" wp14:anchorId="692C3997" wp14:editId="2A91C736">
            <wp:extent cx="5040000" cy="1657370"/>
            <wp:effectExtent l="0" t="0" r="1905" b="635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1657370"/>
                    </a:xfrm>
                    <a:prstGeom prst="rect">
                      <a:avLst/>
                    </a:prstGeom>
                  </pic:spPr>
                </pic:pic>
              </a:graphicData>
            </a:graphic>
          </wp:inline>
        </w:drawing>
      </w:r>
    </w:p>
    <w:p w14:paraId="15C880CA" w14:textId="4B990C4C" w:rsidR="00D30B4E" w:rsidRDefault="00D30B4E" w:rsidP="00200866">
      <w:pPr>
        <w:numPr>
          <w:ilvl w:val="0"/>
          <w:numId w:val="28"/>
        </w:numPr>
        <w:spacing w:before="100" w:beforeAutospacing="1" w:after="100" w:afterAutospacing="1"/>
      </w:pPr>
      <w:r>
        <w:lastRenderedPageBreak/>
        <w:t xml:space="preserve">Click on the </w:t>
      </w:r>
      <w:r w:rsidRPr="002214B2">
        <w:rPr>
          <w:rStyle w:val="SubtleReference"/>
        </w:rPr>
        <w:t>Notify Rejection</w:t>
      </w:r>
      <w:r>
        <w:t xml:space="preserve"> event, click the </w:t>
      </w:r>
      <w:r>
        <w:rPr>
          <w:rStyle w:val="Strong"/>
        </w:rPr>
        <w:t>COMPOSE EMAIL</w:t>
      </w:r>
      <w:r>
        <w:t xml:space="preserve"> button from the </w:t>
      </w:r>
      <w:r>
        <w:rPr>
          <w:rStyle w:val="Strong"/>
        </w:rPr>
        <w:t>Properties</w:t>
      </w:r>
      <w:r>
        <w:t xml:space="preserve"> tab to the right and set the following values.</w:t>
      </w:r>
    </w:p>
    <w:tbl>
      <w:tblPr>
        <w:tblStyle w:val="TableGridLight"/>
        <w:tblW w:w="8466" w:type="dxa"/>
        <w:tblInd w:w="704" w:type="dxa"/>
        <w:tblCellMar>
          <w:top w:w="57" w:type="dxa"/>
          <w:left w:w="57" w:type="dxa"/>
          <w:bottom w:w="57" w:type="dxa"/>
          <w:right w:w="57" w:type="dxa"/>
        </w:tblCellMar>
        <w:tblLook w:val="04A0" w:firstRow="1" w:lastRow="0" w:firstColumn="1" w:lastColumn="0" w:noHBand="0" w:noVBand="1"/>
      </w:tblPr>
      <w:tblGrid>
        <w:gridCol w:w="1418"/>
        <w:gridCol w:w="7048"/>
      </w:tblGrid>
      <w:tr w:rsidR="002214B2" w14:paraId="1DB4A998" w14:textId="77777777" w:rsidTr="00D10AC4">
        <w:tc>
          <w:tcPr>
            <w:tcW w:w="1418" w:type="dxa"/>
          </w:tcPr>
          <w:p w14:paraId="5C08BF88" w14:textId="77777777" w:rsidR="002214B2" w:rsidRDefault="002214B2" w:rsidP="00D10AC4">
            <w:pPr>
              <w:spacing w:before="100" w:beforeAutospacing="1" w:after="100" w:afterAutospacing="1"/>
            </w:pPr>
            <w:r>
              <w:rPr>
                <w:rStyle w:val="Strong"/>
              </w:rPr>
              <w:t>To</w:t>
            </w:r>
          </w:p>
        </w:tc>
        <w:tc>
          <w:tcPr>
            <w:tcW w:w="7048" w:type="dxa"/>
          </w:tcPr>
          <w:p w14:paraId="56A89DA5" w14:textId="77777777" w:rsidR="002214B2" w:rsidRDefault="002214B2" w:rsidP="00D10AC4">
            <w:pPr>
              <w:spacing w:before="100" w:beforeAutospacing="1" w:after="100" w:afterAutospacing="1"/>
            </w:pPr>
            <w:r w:rsidRPr="00C1391E">
              <w:rPr>
                <w:rStyle w:val="SubtleReference"/>
              </w:rPr>
              <w:t>$email</w:t>
            </w:r>
          </w:p>
        </w:tc>
      </w:tr>
      <w:tr w:rsidR="002214B2" w14:paraId="52021E2E" w14:textId="77777777" w:rsidTr="00D10AC4">
        <w:tc>
          <w:tcPr>
            <w:tcW w:w="1418" w:type="dxa"/>
          </w:tcPr>
          <w:p w14:paraId="36DB0037" w14:textId="77777777" w:rsidR="002214B2" w:rsidRDefault="002214B2" w:rsidP="00D10AC4">
            <w:pPr>
              <w:spacing w:before="100" w:beforeAutospacing="1" w:after="100" w:afterAutospacing="1"/>
            </w:pPr>
            <w:r>
              <w:rPr>
                <w:rStyle w:val="Strong"/>
              </w:rPr>
              <w:t>Subject</w:t>
            </w:r>
          </w:p>
        </w:tc>
        <w:tc>
          <w:tcPr>
            <w:tcW w:w="7048" w:type="dxa"/>
          </w:tcPr>
          <w:p w14:paraId="0AA40936" w14:textId="65F022C4" w:rsidR="002214B2" w:rsidRDefault="002214B2" w:rsidP="00D10AC4">
            <w:pPr>
              <w:spacing w:before="100" w:beforeAutospacing="1" w:after="100" w:afterAutospacing="1"/>
            </w:pPr>
            <w:r w:rsidRPr="00C1391E">
              <w:rPr>
                <w:rStyle w:val="SubtleReference"/>
              </w:rPr>
              <w:t xml:space="preserve">Your loan has been </w:t>
            </w:r>
            <w:r>
              <w:rPr>
                <w:rStyle w:val="SubtleReference"/>
              </w:rPr>
              <w:t>rejected</w:t>
            </w:r>
          </w:p>
        </w:tc>
      </w:tr>
      <w:tr w:rsidR="002214B2" w14:paraId="5C9D3230" w14:textId="77777777" w:rsidTr="00D10AC4">
        <w:tc>
          <w:tcPr>
            <w:tcW w:w="1418" w:type="dxa"/>
          </w:tcPr>
          <w:p w14:paraId="364CA214" w14:textId="77777777" w:rsidR="002214B2" w:rsidRDefault="002214B2" w:rsidP="00D10AC4">
            <w:pPr>
              <w:spacing w:before="100" w:beforeAutospacing="1" w:after="100" w:afterAutospacing="1"/>
            </w:pPr>
            <w:r>
              <w:rPr>
                <w:rStyle w:val="Strong"/>
              </w:rPr>
              <w:t>Body</w:t>
            </w:r>
          </w:p>
        </w:tc>
        <w:tc>
          <w:tcPr>
            <w:tcW w:w="7048" w:type="dxa"/>
          </w:tcPr>
          <w:p w14:paraId="34F2AB2A" w14:textId="5753B6AE" w:rsidR="002214B2" w:rsidRPr="002214B2" w:rsidRDefault="002214B2" w:rsidP="00D10AC4">
            <w:pPr>
              <w:spacing w:before="100" w:beforeAutospacing="1" w:after="100" w:afterAutospacing="1"/>
              <w:rPr>
                <w:rStyle w:val="SubtleReference"/>
              </w:rPr>
            </w:pPr>
            <w:r w:rsidRPr="002214B2">
              <w:rPr>
                <w:rStyle w:val="SubtleReference"/>
              </w:rPr>
              <w:t>Dear $firstName,&lt;br&gt;We regret to inform you we &lt;i&gt;cannot&lt;/i&gt; approve your loan application at this time.</w:t>
            </w:r>
          </w:p>
        </w:tc>
      </w:tr>
    </w:tbl>
    <w:p w14:paraId="257D8445" w14:textId="7F98B3BD" w:rsidR="00D30B4E" w:rsidRDefault="00D30B4E" w:rsidP="00200866">
      <w:pPr>
        <w:numPr>
          <w:ilvl w:val="0"/>
          <w:numId w:val="29"/>
        </w:numPr>
        <w:spacing w:before="100" w:beforeAutospacing="1" w:after="100" w:afterAutospacing="1"/>
      </w:pPr>
      <w:r>
        <w:t xml:space="preserve">Click the </w:t>
      </w:r>
      <w:r>
        <w:rPr>
          <w:rStyle w:val="Strong"/>
        </w:rPr>
        <w:t>Parameters</w:t>
      </w:r>
      <w:r>
        <w:t xml:space="preserve"> tab on the right side of the modal and add the following mappings</w:t>
      </w:r>
      <w:r w:rsidR="007510BB">
        <w:t xml:space="preserve"> and click the </w:t>
      </w:r>
      <w:r w:rsidR="007510BB">
        <w:rPr>
          <w:rStyle w:val="Strong"/>
        </w:rPr>
        <w:t>SAVE</w:t>
      </w:r>
      <w:r w:rsidR="007510BB">
        <w:t xml:space="preserve"> button on the modal</w:t>
      </w:r>
      <w:r>
        <w:t>:</w:t>
      </w:r>
    </w:p>
    <w:p w14:paraId="5B481AA4" w14:textId="77777777" w:rsidR="00D30B4E" w:rsidRDefault="00D30B4E" w:rsidP="00200866">
      <w:pPr>
        <w:numPr>
          <w:ilvl w:val="0"/>
          <w:numId w:val="30"/>
        </w:numPr>
        <w:spacing w:before="100" w:beforeAutospacing="1" w:after="100" w:afterAutospacing="1"/>
      </w:pPr>
      <w:r>
        <w:t xml:space="preserve">Map </w:t>
      </w:r>
      <w:r w:rsidRPr="007510BB">
        <w:rPr>
          <w:rStyle w:val="SubtleReference"/>
        </w:rPr>
        <w:t>email</w:t>
      </w:r>
      <w:r>
        <w:t xml:space="preserve"> from </w:t>
      </w:r>
      <w:r w:rsidRPr="002214B2">
        <w:rPr>
          <w:rStyle w:val="SubtleReference"/>
        </w:rPr>
        <w:t>BACKEND_RESPONSE</w:t>
      </w:r>
      <w:r>
        <w:t xml:space="preserve"> to </w:t>
      </w:r>
      <w:r w:rsidRPr="002214B2">
        <w:rPr>
          <w:rStyle w:val="SubtleReference"/>
        </w:rPr>
        <w:t>email</w:t>
      </w:r>
      <w:r>
        <w:t>.</w:t>
      </w:r>
    </w:p>
    <w:p w14:paraId="7832DBAB" w14:textId="382785E0" w:rsidR="00D30B4E" w:rsidRDefault="00D30B4E" w:rsidP="00200866">
      <w:pPr>
        <w:numPr>
          <w:ilvl w:val="0"/>
          <w:numId w:val="30"/>
        </w:numPr>
        <w:spacing w:before="100" w:beforeAutospacing="1" w:after="100" w:afterAutospacing="1"/>
      </w:pPr>
      <w:r>
        <w:t xml:space="preserve">Map </w:t>
      </w:r>
      <w:r w:rsidRPr="002214B2">
        <w:rPr>
          <w:rStyle w:val="SubtleReference"/>
        </w:rPr>
        <w:t>firstName</w:t>
      </w:r>
      <w:r>
        <w:t xml:space="preserve"> from </w:t>
      </w:r>
      <w:r w:rsidRPr="002214B2">
        <w:rPr>
          <w:rStyle w:val="SubtleReference"/>
        </w:rPr>
        <w:t>BACKEND_RESPONSE</w:t>
      </w:r>
      <w:r>
        <w:t xml:space="preserve"> to </w:t>
      </w:r>
      <w:r w:rsidRPr="002214B2">
        <w:rPr>
          <w:rStyle w:val="SubtleReference"/>
        </w:rPr>
        <w:t>firstName</w:t>
      </w:r>
      <w:r>
        <w:t>.</w:t>
      </w:r>
    </w:p>
    <w:p w14:paraId="52222402" w14:textId="2904698F" w:rsidR="00D30B4E" w:rsidRDefault="007510BB" w:rsidP="007510BB">
      <w:pPr>
        <w:spacing w:before="100" w:beforeAutospacing="1" w:after="100" w:afterAutospacing="1"/>
        <w:ind w:left="720"/>
      </w:pPr>
      <w:r w:rsidRPr="007510BB">
        <w:rPr>
          <w:noProof/>
        </w:rPr>
        <w:drawing>
          <wp:inline distT="0" distB="0" distL="0" distR="0" wp14:anchorId="4A688EC3" wp14:editId="3858436C">
            <wp:extent cx="5040000" cy="2480128"/>
            <wp:effectExtent l="0" t="0" r="1905"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2480128"/>
                    </a:xfrm>
                    <a:prstGeom prst="rect">
                      <a:avLst/>
                    </a:prstGeom>
                  </pic:spPr>
                </pic:pic>
              </a:graphicData>
            </a:graphic>
          </wp:inline>
        </w:drawing>
      </w:r>
    </w:p>
    <w:p w14:paraId="5598276E" w14:textId="61CC7B91" w:rsidR="006A7576" w:rsidRDefault="006A7576" w:rsidP="00200866">
      <w:pPr>
        <w:numPr>
          <w:ilvl w:val="0"/>
          <w:numId w:val="29"/>
        </w:numPr>
        <w:spacing w:before="100" w:beforeAutospacing="1" w:after="100" w:afterAutospacing="1"/>
      </w:pPr>
      <w:r>
        <w:t xml:space="preserve">Add an </w:t>
      </w:r>
      <w:r w:rsidRPr="006A7576">
        <w:rPr>
          <w:rStyle w:val="SubtleReference"/>
        </w:rPr>
        <w:t>End</w:t>
      </w:r>
      <w:r>
        <w:t xml:space="preserve"> event just after the </w:t>
      </w:r>
      <w:r w:rsidRPr="006A7576">
        <w:rPr>
          <w:rStyle w:val="SubtleReference"/>
        </w:rPr>
        <w:t>Notify Rejection</w:t>
      </w:r>
      <w:r>
        <w:t xml:space="preserve"> event and click the </w:t>
      </w:r>
      <w:r>
        <w:rPr>
          <w:rStyle w:val="Strong"/>
        </w:rPr>
        <w:t>SAVE</w:t>
      </w:r>
      <w:r>
        <w:t xml:space="preserve"> button on the bottom right corner.</w:t>
      </w:r>
    </w:p>
    <w:p w14:paraId="29524E72" w14:textId="7A640929" w:rsidR="006A7576" w:rsidRDefault="006A7576" w:rsidP="007510BB">
      <w:pPr>
        <w:spacing w:before="100" w:beforeAutospacing="1" w:after="100" w:afterAutospacing="1"/>
        <w:ind w:left="720"/>
      </w:pPr>
      <w:r w:rsidRPr="006A7576">
        <w:rPr>
          <w:noProof/>
        </w:rPr>
        <w:drawing>
          <wp:inline distT="0" distB="0" distL="0" distR="0" wp14:anchorId="6AC068AC" wp14:editId="3E0BF308">
            <wp:extent cx="4320000" cy="1785453"/>
            <wp:effectExtent l="0" t="0" r="0" b="571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1785453"/>
                    </a:xfrm>
                    <a:prstGeom prst="rect">
                      <a:avLst/>
                    </a:prstGeom>
                  </pic:spPr>
                </pic:pic>
              </a:graphicData>
            </a:graphic>
          </wp:inline>
        </w:drawing>
      </w:r>
    </w:p>
    <w:p w14:paraId="02CC485B" w14:textId="0090BD34" w:rsidR="00D30B4E" w:rsidRDefault="00D30B4E" w:rsidP="00D30B4E">
      <w:pPr>
        <w:pStyle w:val="Heading2"/>
      </w:pPr>
      <w:bookmarkStart w:id="39" w:name="_Toc54007086"/>
      <w:r>
        <w:t>Step 1</w:t>
      </w:r>
      <w:r w:rsidR="00841757">
        <w:t>1</w:t>
      </w:r>
      <w:r>
        <w:t>: Make Room for a Human to Decide</w:t>
      </w:r>
      <w:bookmarkEnd w:id="39"/>
    </w:p>
    <w:p w14:paraId="7200868D" w14:textId="123B059C" w:rsidR="00D30B4E" w:rsidRDefault="00D30B4E" w:rsidP="007510BB">
      <w:r>
        <w:t xml:space="preserve">If the applicant's score is neither too good nor too bad to make an automatic decision, we need human intervention </w:t>
      </w:r>
      <w:r w:rsidR="007510BB">
        <w:t xml:space="preserve">—e.g.: from </w:t>
      </w:r>
      <w:r>
        <w:t>a credit analyst</w:t>
      </w:r>
      <w:r w:rsidR="007510BB">
        <w:t>—</w:t>
      </w:r>
      <w:r>
        <w:t xml:space="preserve"> to decide.</w:t>
      </w:r>
    </w:p>
    <w:p w14:paraId="1936B19C" w14:textId="227EC1D0" w:rsidR="00D30B4E" w:rsidRDefault="00D30B4E" w:rsidP="00200866">
      <w:pPr>
        <w:numPr>
          <w:ilvl w:val="0"/>
          <w:numId w:val="31"/>
        </w:numPr>
        <w:spacing w:before="100" w:beforeAutospacing="1" w:after="100" w:afterAutospacing="1"/>
      </w:pPr>
      <w:r>
        <w:t xml:space="preserve">Add a new </w:t>
      </w:r>
      <w:r w:rsidRPr="007510BB">
        <w:rPr>
          <w:rStyle w:val="SubtleReference"/>
        </w:rPr>
        <w:t>User Task</w:t>
      </w:r>
      <w:r>
        <w:t xml:space="preserve"> activity, click the </w:t>
      </w:r>
      <w:r>
        <w:rPr>
          <w:rStyle w:val="Strong"/>
        </w:rPr>
        <w:t>Properties</w:t>
      </w:r>
      <w:r>
        <w:t xml:space="preserve"> tab and name it </w:t>
      </w:r>
      <w:r w:rsidRPr="007510BB">
        <w:rPr>
          <w:rStyle w:val="SubtleReference"/>
        </w:rPr>
        <w:t>Review</w:t>
      </w:r>
      <w:r w:rsidR="006A7576">
        <w:rPr>
          <w:rStyle w:val="SubtleReference"/>
        </w:rPr>
        <w:t xml:space="preserve"> Case</w:t>
      </w:r>
      <w:r>
        <w:t>.</w:t>
      </w:r>
    </w:p>
    <w:p w14:paraId="693A289D" w14:textId="17AEEC78" w:rsidR="00C96FE6" w:rsidRDefault="006A7576" w:rsidP="00C96FE6">
      <w:pPr>
        <w:spacing w:before="100" w:beforeAutospacing="1" w:after="100" w:afterAutospacing="1"/>
        <w:ind w:left="720"/>
      </w:pPr>
      <w:r w:rsidRPr="006A7576">
        <w:rPr>
          <w:noProof/>
        </w:rPr>
        <w:lastRenderedPageBreak/>
        <w:drawing>
          <wp:inline distT="0" distB="0" distL="0" distR="0" wp14:anchorId="2CB277E2" wp14:editId="375CE6D8">
            <wp:extent cx="5040000" cy="2147146"/>
            <wp:effectExtent l="0" t="0" r="1905"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000" cy="2147146"/>
                    </a:xfrm>
                    <a:prstGeom prst="rect">
                      <a:avLst/>
                    </a:prstGeom>
                  </pic:spPr>
                </pic:pic>
              </a:graphicData>
            </a:graphic>
          </wp:inline>
        </w:drawing>
      </w:r>
    </w:p>
    <w:p w14:paraId="624864BE" w14:textId="535BB89A" w:rsidR="00D30B4E" w:rsidRDefault="006A7576" w:rsidP="00200866">
      <w:pPr>
        <w:numPr>
          <w:ilvl w:val="0"/>
          <w:numId w:val="31"/>
        </w:numPr>
        <w:spacing w:before="100" w:beforeAutospacing="1" w:after="100" w:afterAutospacing="1"/>
      </w:pPr>
      <w:r>
        <w:t>To specify that after reviewed an application must be either approved or rejected, s</w:t>
      </w:r>
      <w:r w:rsidR="00D30B4E">
        <w:t xml:space="preserve">et the </w:t>
      </w:r>
      <w:r w:rsidRPr="006A7576">
        <w:rPr>
          <w:rStyle w:val="Strong"/>
        </w:rPr>
        <w:t>V</w:t>
      </w:r>
      <w:r w:rsidR="00D30B4E" w:rsidRPr="006A7576">
        <w:rPr>
          <w:rStyle w:val="Strong"/>
        </w:rPr>
        <w:t xml:space="preserve">alid </w:t>
      </w:r>
      <w:r w:rsidR="00325FCE">
        <w:rPr>
          <w:rStyle w:val="Strong"/>
        </w:rPr>
        <w:t>s</w:t>
      </w:r>
      <w:r w:rsidR="00D30B4E" w:rsidRPr="006A7576">
        <w:rPr>
          <w:rStyle w:val="Strong"/>
        </w:rPr>
        <w:t xml:space="preserve">tate </w:t>
      </w:r>
      <w:r w:rsidR="00325FCE">
        <w:rPr>
          <w:rStyle w:val="Strong"/>
        </w:rPr>
        <w:t>t</w:t>
      </w:r>
      <w:r w:rsidR="00D30B4E" w:rsidRPr="006A7576">
        <w:rPr>
          <w:rStyle w:val="Strong"/>
        </w:rPr>
        <w:t>ransitions</w:t>
      </w:r>
      <w:r w:rsidR="00D30B4E">
        <w:t xml:space="preserve"> </w:t>
      </w:r>
      <w:r>
        <w:t xml:space="preserve">field to </w:t>
      </w:r>
      <w:r w:rsidR="00D30B4E" w:rsidRPr="007510BB">
        <w:rPr>
          <w:rStyle w:val="SubtleReference"/>
        </w:rPr>
        <w:t>Approved, Rejected</w:t>
      </w:r>
      <w:r w:rsidR="00D30B4E">
        <w:t>.</w:t>
      </w:r>
    </w:p>
    <w:p w14:paraId="7DD265A2" w14:textId="7D514986" w:rsidR="006A7576" w:rsidRDefault="006A7576" w:rsidP="006A7576">
      <w:pPr>
        <w:spacing w:before="100" w:beforeAutospacing="1" w:after="100" w:afterAutospacing="1"/>
        <w:ind w:left="720"/>
      </w:pPr>
      <w:r w:rsidRPr="006A7576">
        <w:rPr>
          <w:noProof/>
        </w:rPr>
        <w:drawing>
          <wp:inline distT="0" distB="0" distL="0" distR="0" wp14:anchorId="327E8ECB" wp14:editId="3C759583">
            <wp:extent cx="2160000" cy="3005217"/>
            <wp:effectExtent l="0" t="0" r="0" b="5080"/>
            <wp:docPr id="150" name="Picture 15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0000" cy="3005217"/>
                    </a:xfrm>
                    <a:prstGeom prst="rect">
                      <a:avLst/>
                    </a:prstGeom>
                  </pic:spPr>
                </pic:pic>
              </a:graphicData>
            </a:graphic>
          </wp:inline>
        </w:drawing>
      </w:r>
    </w:p>
    <w:p w14:paraId="0E4DBA46" w14:textId="478BE86D" w:rsidR="00D30B4E" w:rsidRDefault="00D30B4E" w:rsidP="00200866">
      <w:pPr>
        <w:numPr>
          <w:ilvl w:val="0"/>
          <w:numId w:val="31"/>
        </w:numPr>
        <w:spacing w:before="100" w:beforeAutospacing="1" w:after="100" w:afterAutospacing="1"/>
      </w:pPr>
      <w:r>
        <w:t xml:space="preserve">Connect </w:t>
      </w:r>
      <w:r w:rsidRPr="007510BB">
        <w:rPr>
          <w:rStyle w:val="SubtleReference"/>
        </w:rPr>
        <w:t>Gateway1</w:t>
      </w:r>
      <w:r>
        <w:t xml:space="preserve"> to the newly added </w:t>
      </w:r>
      <w:r w:rsidRPr="007510BB">
        <w:rPr>
          <w:rStyle w:val="SubtleReference"/>
        </w:rPr>
        <w:t>Review</w:t>
      </w:r>
      <w:r>
        <w:t xml:space="preserve"> activity. Click the connecting </w:t>
      </w:r>
      <w:r w:rsidR="006A7576">
        <w:t>flow</w:t>
      </w:r>
      <w:r>
        <w:t xml:space="preserve">, click the </w:t>
      </w:r>
      <w:r>
        <w:rPr>
          <w:rStyle w:val="Strong"/>
        </w:rPr>
        <w:t>Properties</w:t>
      </w:r>
      <w:r>
        <w:t xml:space="preserve"> tab to the right, name it </w:t>
      </w:r>
      <w:r w:rsidR="006A7576">
        <w:rPr>
          <w:rStyle w:val="SubtleReference"/>
        </w:rPr>
        <w:t>needsReview</w:t>
      </w:r>
      <w:r>
        <w:t xml:space="preserve"> and click the </w:t>
      </w:r>
      <w:r w:rsidR="00325FCE">
        <w:rPr>
          <w:rStyle w:val="Strong"/>
        </w:rPr>
        <w:t>AD</w:t>
      </w:r>
      <w:r>
        <w:rPr>
          <w:rStyle w:val="Strong"/>
        </w:rPr>
        <w:t>D</w:t>
      </w:r>
      <w:r>
        <w:t xml:space="preserve"> button under </w:t>
      </w:r>
      <w:r>
        <w:rPr>
          <w:rStyle w:val="Strong"/>
        </w:rPr>
        <w:t>Entry Validation Criteria</w:t>
      </w:r>
      <w:r>
        <w:t>.</w:t>
      </w:r>
    </w:p>
    <w:p w14:paraId="74DB468E" w14:textId="260C673E" w:rsidR="006A7576" w:rsidRDefault="00325FCE" w:rsidP="006A7576">
      <w:pPr>
        <w:spacing w:before="100" w:beforeAutospacing="1" w:after="100" w:afterAutospacing="1"/>
        <w:ind w:left="720"/>
      </w:pPr>
      <w:r w:rsidRPr="00325FCE">
        <w:rPr>
          <w:noProof/>
        </w:rPr>
        <w:drawing>
          <wp:inline distT="0" distB="0" distL="0" distR="0" wp14:anchorId="44E17AAF" wp14:editId="04364086">
            <wp:extent cx="4320000" cy="1891674"/>
            <wp:effectExtent l="0" t="0" r="0" b="635"/>
            <wp:docPr id="151" name="Picture 15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1891674"/>
                    </a:xfrm>
                    <a:prstGeom prst="rect">
                      <a:avLst/>
                    </a:prstGeom>
                  </pic:spPr>
                </pic:pic>
              </a:graphicData>
            </a:graphic>
          </wp:inline>
        </w:drawing>
      </w:r>
    </w:p>
    <w:p w14:paraId="56EFBC76" w14:textId="44442CE0" w:rsidR="00D30B4E" w:rsidRDefault="00D30B4E" w:rsidP="00200866">
      <w:pPr>
        <w:numPr>
          <w:ilvl w:val="0"/>
          <w:numId w:val="31"/>
        </w:numPr>
        <w:spacing w:before="100" w:beforeAutospacing="1" w:after="100" w:afterAutospacing="1"/>
      </w:pPr>
      <w:r>
        <w:lastRenderedPageBreak/>
        <w:t xml:space="preserve">Click the </w:t>
      </w:r>
      <w:r>
        <w:rPr>
          <w:rStyle w:val="Strong"/>
        </w:rPr>
        <w:t>Add Condition</w:t>
      </w:r>
      <w:r>
        <w:t xml:space="preserve"> button, select </w:t>
      </w:r>
      <w:r w:rsidRPr="007510BB">
        <w:rPr>
          <w:rStyle w:val="SubtleReference"/>
        </w:rPr>
        <w:t>FABRIC_WORKFLOW_CONTEXT</w:t>
      </w:r>
      <w:r>
        <w:t xml:space="preserve">, type </w:t>
      </w:r>
      <w:r w:rsidRPr="007510BB">
        <w:rPr>
          <w:rStyle w:val="SubtleReference"/>
        </w:rPr>
        <w:t>rule1.decision</w:t>
      </w:r>
      <w:r>
        <w:t xml:space="preserve"> for the left-hand value, select the </w:t>
      </w:r>
      <w:r w:rsidRPr="007510BB">
        <w:rPr>
          <w:rStyle w:val="SubtleReference"/>
        </w:rPr>
        <w:t>==</w:t>
      </w:r>
      <w:r>
        <w:t xml:space="preserve"> operator, select </w:t>
      </w:r>
      <w:r w:rsidRPr="007510BB">
        <w:rPr>
          <w:rStyle w:val="SubtleReference"/>
        </w:rPr>
        <w:t>none</w:t>
      </w:r>
      <w:r>
        <w:t xml:space="preserve"> for the context and type </w:t>
      </w:r>
      <w:r w:rsidRPr="007510BB">
        <w:rPr>
          <w:rStyle w:val="SubtleReference"/>
        </w:rPr>
        <w:t>Review</w:t>
      </w:r>
      <w:r>
        <w:t xml:space="preserve"> for the right-hand value.</w:t>
      </w:r>
      <w:r w:rsidR="00325FCE">
        <w:t xml:space="preserve"> Click the </w:t>
      </w:r>
      <w:r w:rsidR="00325FCE">
        <w:rPr>
          <w:rStyle w:val="Strong"/>
        </w:rPr>
        <w:t>SAVE</w:t>
      </w:r>
      <w:r w:rsidR="00325FCE">
        <w:t xml:space="preserve"> button on the modal.</w:t>
      </w:r>
    </w:p>
    <w:p w14:paraId="5723A8C2" w14:textId="3D0050B9" w:rsidR="00325FCE" w:rsidRDefault="00325FCE" w:rsidP="00325FCE">
      <w:pPr>
        <w:spacing w:before="100" w:beforeAutospacing="1" w:after="100" w:afterAutospacing="1"/>
        <w:ind w:left="720"/>
      </w:pPr>
      <w:r w:rsidRPr="00325FCE">
        <w:rPr>
          <w:noProof/>
        </w:rPr>
        <w:drawing>
          <wp:inline distT="0" distB="0" distL="0" distR="0" wp14:anchorId="5025AAD7" wp14:editId="56677627">
            <wp:extent cx="5040000" cy="1660064"/>
            <wp:effectExtent l="0" t="0" r="1905" b="381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000" cy="1660064"/>
                    </a:xfrm>
                    <a:prstGeom prst="rect">
                      <a:avLst/>
                    </a:prstGeom>
                  </pic:spPr>
                </pic:pic>
              </a:graphicData>
            </a:graphic>
          </wp:inline>
        </w:drawing>
      </w:r>
    </w:p>
    <w:p w14:paraId="026A4A70" w14:textId="28D11A48" w:rsidR="00D30B4E" w:rsidRDefault="00D30B4E" w:rsidP="00200866">
      <w:pPr>
        <w:numPr>
          <w:ilvl w:val="0"/>
          <w:numId w:val="32"/>
        </w:numPr>
        <w:spacing w:before="100" w:beforeAutospacing="1" w:after="100" w:afterAutospacing="1"/>
      </w:pPr>
      <w:r>
        <w:rPr>
          <w:rStyle w:val="Strong"/>
        </w:rPr>
        <w:t>Note:</w:t>
      </w:r>
      <w:r>
        <w:t xml:space="preserve"> With this, we've covered all the three possible scenarios for </w:t>
      </w:r>
      <w:r w:rsidRPr="007510BB">
        <w:rPr>
          <w:rStyle w:val="SubtleReference"/>
        </w:rPr>
        <w:t>Gateway1</w:t>
      </w:r>
      <w:r>
        <w:t xml:space="preserve"> based on the value of the application model's </w:t>
      </w:r>
      <w:r w:rsidRPr="007510BB">
        <w:rPr>
          <w:rStyle w:val="SubtleReference"/>
        </w:rPr>
        <w:t>status</w:t>
      </w:r>
      <w:r>
        <w:t xml:space="preserve"> field.</w:t>
      </w:r>
    </w:p>
    <w:p w14:paraId="42B658B2" w14:textId="4951D6A5" w:rsidR="00D30B4E" w:rsidRDefault="00D30B4E" w:rsidP="00D30B4E">
      <w:pPr>
        <w:pStyle w:val="Heading2"/>
      </w:pPr>
      <w:bookmarkStart w:id="40" w:name="_Toc54007087"/>
      <w:r>
        <w:t>Step 1</w:t>
      </w:r>
      <w:r w:rsidR="00841757">
        <w:t>2</w:t>
      </w:r>
      <w:r>
        <w:t>: Send the Final Notification Either Way</w:t>
      </w:r>
      <w:bookmarkEnd w:id="40"/>
    </w:p>
    <w:p w14:paraId="68756C5F" w14:textId="77777777" w:rsidR="00D30B4E" w:rsidRDefault="00D30B4E" w:rsidP="00BF5359">
      <w:r>
        <w:t xml:space="preserve">Let's reuse the existing </w:t>
      </w:r>
      <w:r w:rsidRPr="00BF5359">
        <w:rPr>
          <w:rStyle w:val="SubtleReference"/>
        </w:rPr>
        <w:t>Message</w:t>
      </w:r>
      <w:r>
        <w:t xml:space="preserve"> events.</w:t>
      </w:r>
    </w:p>
    <w:p w14:paraId="7BCB62D5" w14:textId="10A89724" w:rsidR="00D30B4E" w:rsidRDefault="00D30B4E" w:rsidP="00200866">
      <w:pPr>
        <w:pStyle w:val="ListParagraph"/>
        <w:numPr>
          <w:ilvl w:val="0"/>
          <w:numId w:val="43"/>
        </w:numPr>
      </w:pPr>
      <w:r>
        <w:t xml:space="preserve">Add a second </w:t>
      </w:r>
      <w:r w:rsidRPr="00BF5359">
        <w:rPr>
          <w:rStyle w:val="SubtleReference"/>
        </w:rPr>
        <w:t>Exclusive Gateway</w:t>
      </w:r>
      <w:r>
        <w:t xml:space="preserve">, name it </w:t>
      </w:r>
      <w:r w:rsidRPr="00BF5359">
        <w:rPr>
          <w:rStyle w:val="SubtleReference"/>
        </w:rPr>
        <w:t>Gateway2</w:t>
      </w:r>
      <w:r>
        <w:t xml:space="preserve"> and connect the </w:t>
      </w:r>
      <w:r w:rsidRPr="00BF5359">
        <w:rPr>
          <w:rStyle w:val="SubtleReference"/>
        </w:rPr>
        <w:t>Review</w:t>
      </w:r>
      <w:r w:rsidR="00067C66">
        <w:rPr>
          <w:rStyle w:val="SubtleReference"/>
        </w:rPr>
        <w:t xml:space="preserve"> Case</w:t>
      </w:r>
      <w:r>
        <w:t xml:space="preserve"> task to it.</w:t>
      </w:r>
    </w:p>
    <w:p w14:paraId="2EBAFD85" w14:textId="77777777" w:rsidR="00991831" w:rsidRDefault="00991831" w:rsidP="00991831">
      <w:pPr>
        <w:pStyle w:val="ListParagraph"/>
      </w:pPr>
    </w:p>
    <w:p w14:paraId="6F524198" w14:textId="577BC2AF" w:rsidR="00067C66" w:rsidRDefault="00326C02" w:rsidP="00067C66">
      <w:pPr>
        <w:pStyle w:val="ListParagraph"/>
      </w:pPr>
      <w:r w:rsidRPr="00326C02">
        <w:rPr>
          <w:noProof/>
        </w:rPr>
        <w:drawing>
          <wp:inline distT="0" distB="0" distL="0" distR="0" wp14:anchorId="42337126" wp14:editId="0CB55D2B">
            <wp:extent cx="4320000" cy="1852418"/>
            <wp:effectExtent l="0" t="0" r="0" b="1905"/>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852418"/>
                    </a:xfrm>
                    <a:prstGeom prst="rect">
                      <a:avLst/>
                    </a:prstGeom>
                  </pic:spPr>
                </pic:pic>
              </a:graphicData>
            </a:graphic>
          </wp:inline>
        </w:drawing>
      </w:r>
    </w:p>
    <w:p w14:paraId="41E887A5" w14:textId="77777777" w:rsidR="00991831" w:rsidRDefault="00991831" w:rsidP="00067C66">
      <w:pPr>
        <w:pStyle w:val="ListParagraph"/>
      </w:pPr>
    </w:p>
    <w:p w14:paraId="1BEDA7A3" w14:textId="3E81A6C1" w:rsidR="00D30B4E" w:rsidRDefault="00D30B4E" w:rsidP="00200866">
      <w:pPr>
        <w:pStyle w:val="ListParagraph"/>
        <w:numPr>
          <w:ilvl w:val="0"/>
          <w:numId w:val="43"/>
        </w:numPr>
      </w:pPr>
      <w:r>
        <w:t xml:space="preserve">Connect </w:t>
      </w:r>
      <w:r w:rsidRPr="00BF5359">
        <w:rPr>
          <w:rStyle w:val="SubtleReference"/>
        </w:rPr>
        <w:t>Gateway2</w:t>
      </w:r>
      <w:r>
        <w:t xml:space="preserve"> to the already existing </w:t>
      </w:r>
      <w:r w:rsidRPr="00BF5359">
        <w:rPr>
          <w:rStyle w:val="SubtleReference"/>
        </w:rPr>
        <w:t>Message</w:t>
      </w:r>
      <w:r>
        <w:t xml:space="preserve"> event called </w:t>
      </w:r>
      <w:r w:rsidRPr="00BF5359">
        <w:rPr>
          <w:rStyle w:val="SubtleReference"/>
        </w:rPr>
        <w:t>Notify Approval</w:t>
      </w:r>
      <w:r>
        <w:t xml:space="preserve">. </w:t>
      </w:r>
      <w:r w:rsidR="00326C02">
        <w:t>Select</w:t>
      </w:r>
      <w:r>
        <w:t xml:space="preserve"> the new arrow</w:t>
      </w:r>
      <w:r w:rsidR="00326C02">
        <w:t>, c</w:t>
      </w:r>
      <w:r>
        <w:t xml:space="preserve">lick the </w:t>
      </w:r>
      <w:r>
        <w:rPr>
          <w:rStyle w:val="Strong"/>
        </w:rPr>
        <w:t>Properties</w:t>
      </w:r>
      <w:r>
        <w:t xml:space="preserve"> tab to the right and name </w:t>
      </w:r>
      <w:r w:rsidR="00326C02">
        <w:t xml:space="preserve">it </w:t>
      </w:r>
      <w:r w:rsidR="00BF5359">
        <w:rPr>
          <w:rStyle w:val="SubtleReference"/>
        </w:rPr>
        <w:t>isReviewedAndApproved</w:t>
      </w:r>
      <w:r>
        <w:t>.</w:t>
      </w:r>
    </w:p>
    <w:p w14:paraId="0EE7195A" w14:textId="2E3C5698" w:rsidR="00326C02" w:rsidRDefault="00326C02" w:rsidP="00326C02">
      <w:pPr>
        <w:pStyle w:val="ListParagraph"/>
      </w:pPr>
      <w:r w:rsidRPr="00326C02">
        <w:rPr>
          <w:noProof/>
        </w:rPr>
        <w:drawing>
          <wp:inline distT="0" distB="0" distL="0" distR="0" wp14:anchorId="6BB61880" wp14:editId="74B0CFD6">
            <wp:extent cx="4320000" cy="1373958"/>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1373958"/>
                    </a:xfrm>
                    <a:prstGeom prst="rect">
                      <a:avLst/>
                    </a:prstGeom>
                  </pic:spPr>
                </pic:pic>
              </a:graphicData>
            </a:graphic>
          </wp:inline>
        </w:drawing>
      </w:r>
    </w:p>
    <w:p w14:paraId="5BD2C56E" w14:textId="77777777" w:rsidR="00326C02" w:rsidRDefault="00326C02" w:rsidP="00326C02">
      <w:pPr>
        <w:pStyle w:val="ListParagraph"/>
      </w:pPr>
    </w:p>
    <w:p w14:paraId="5AB76A25" w14:textId="569CAF0E" w:rsidR="00D30B4E" w:rsidRDefault="00D30B4E" w:rsidP="00200866">
      <w:pPr>
        <w:pStyle w:val="ListParagraph"/>
        <w:numPr>
          <w:ilvl w:val="0"/>
          <w:numId w:val="43"/>
        </w:numPr>
      </w:pPr>
      <w:r>
        <w:t xml:space="preserve">Click the </w:t>
      </w:r>
      <w:r w:rsidR="00326C02">
        <w:rPr>
          <w:rStyle w:val="Strong"/>
        </w:rPr>
        <w:t>AD</w:t>
      </w:r>
      <w:r>
        <w:rPr>
          <w:rStyle w:val="Strong"/>
        </w:rPr>
        <w:t>D</w:t>
      </w:r>
      <w:r>
        <w:t xml:space="preserve"> button under </w:t>
      </w:r>
      <w:r>
        <w:rPr>
          <w:rStyle w:val="Strong"/>
        </w:rPr>
        <w:t>Entry Validation Criteria</w:t>
      </w:r>
      <w:r w:rsidR="00326C02">
        <w:t>, c</w:t>
      </w:r>
      <w:r>
        <w:t xml:space="preserve">lick the </w:t>
      </w:r>
      <w:r>
        <w:rPr>
          <w:rStyle w:val="Strong"/>
        </w:rPr>
        <w:t>Add Condition</w:t>
      </w:r>
      <w:r>
        <w:t xml:space="preserve"> button, select </w:t>
      </w:r>
      <w:r w:rsidRPr="00BF5359">
        <w:rPr>
          <w:rStyle w:val="SubtleReference"/>
        </w:rPr>
        <w:t>BACKEND_RESPONSE</w:t>
      </w:r>
      <w:r>
        <w:t xml:space="preserve">, type </w:t>
      </w:r>
      <w:r w:rsidRPr="00BF5359">
        <w:rPr>
          <w:rStyle w:val="SubtleReference"/>
        </w:rPr>
        <w:t>status</w:t>
      </w:r>
      <w:r>
        <w:t xml:space="preserve"> for the left-hand value, select the </w:t>
      </w:r>
      <w:r w:rsidRPr="00BF5359">
        <w:rPr>
          <w:rStyle w:val="SubtleReference"/>
        </w:rPr>
        <w:t>==</w:t>
      </w:r>
      <w:r>
        <w:t xml:space="preserve"> operator, select </w:t>
      </w:r>
      <w:r w:rsidRPr="00BF5359">
        <w:rPr>
          <w:rStyle w:val="SubtleReference"/>
        </w:rPr>
        <w:t>none</w:t>
      </w:r>
      <w:r>
        <w:t xml:space="preserve"> for the context and type </w:t>
      </w:r>
      <w:r w:rsidRPr="00BF5359">
        <w:rPr>
          <w:rStyle w:val="SubtleReference"/>
        </w:rPr>
        <w:t>Approved</w:t>
      </w:r>
      <w:r>
        <w:t xml:space="preserve"> for the right-hand value.</w:t>
      </w:r>
      <w:r w:rsidR="00326C02">
        <w:t xml:space="preserve"> </w:t>
      </w:r>
      <w:r>
        <w:t xml:space="preserve">Click the </w:t>
      </w:r>
      <w:r>
        <w:rPr>
          <w:rStyle w:val="Strong"/>
        </w:rPr>
        <w:t>SAVE</w:t>
      </w:r>
      <w:r>
        <w:t xml:space="preserve"> button on the modal.</w:t>
      </w:r>
    </w:p>
    <w:p w14:paraId="53F4A0D3" w14:textId="77777777" w:rsidR="00991831" w:rsidRDefault="00991831" w:rsidP="00991831">
      <w:pPr>
        <w:pStyle w:val="ListParagraph"/>
      </w:pPr>
    </w:p>
    <w:p w14:paraId="79432BB3" w14:textId="20F07A06" w:rsidR="00991831" w:rsidRDefault="00991831" w:rsidP="00991831">
      <w:pPr>
        <w:ind w:left="720"/>
      </w:pPr>
      <w:r w:rsidRPr="00991831">
        <w:rPr>
          <w:noProof/>
        </w:rPr>
        <w:lastRenderedPageBreak/>
        <w:drawing>
          <wp:inline distT="0" distB="0" distL="0" distR="0" wp14:anchorId="4E0CCB1F" wp14:editId="2F3DB7E9">
            <wp:extent cx="5040000" cy="1549609"/>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1549609"/>
                    </a:xfrm>
                    <a:prstGeom prst="rect">
                      <a:avLst/>
                    </a:prstGeom>
                  </pic:spPr>
                </pic:pic>
              </a:graphicData>
            </a:graphic>
          </wp:inline>
        </w:drawing>
      </w:r>
    </w:p>
    <w:p w14:paraId="694CD5AF" w14:textId="448605BB" w:rsidR="00D30B4E" w:rsidRDefault="00D30B4E" w:rsidP="00200866">
      <w:pPr>
        <w:pStyle w:val="ListParagraph"/>
        <w:numPr>
          <w:ilvl w:val="0"/>
          <w:numId w:val="43"/>
        </w:numPr>
      </w:pPr>
      <w:r>
        <w:t xml:space="preserve">Connect </w:t>
      </w:r>
      <w:r w:rsidRPr="00BF5359">
        <w:rPr>
          <w:rStyle w:val="SubtleReference"/>
        </w:rPr>
        <w:t>Gateway2</w:t>
      </w:r>
      <w:r>
        <w:t xml:space="preserve"> to the already existing </w:t>
      </w:r>
      <w:r w:rsidRPr="00BF5359">
        <w:rPr>
          <w:rStyle w:val="SubtleReference"/>
        </w:rPr>
        <w:t>Message</w:t>
      </w:r>
      <w:r>
        <w:t xml:space="preserve"> event called </w:t>
      </w:r>
      <w:r w:rsidRPr="00BF5359">
        <w:rPr>
          <w:rStyle w:val="SubtleReference"/>
        </w:rPr>
        <w:t>Notify Rejection</w:t>
      </w:r>
      <w:r>
        <w:t xml:space="preserve">. </w:t>
      </w:r>
      <w:r w:rsidR="00991831">
        <w:t>Select</w:t>
      </w:r>
      <w:r>
        <w:t xml:space="preserve"> the new arrow</w:t>
      </w:r>
      <w:r w:rsidR="00991831">
        <w:t>, c</w:t>
      </w:r>
      <w:r>
        <w:t xml:space="preserve">lick the </w:t>
      </w:r>
      <w:r>
        <w:rPr>
          <w:rStyle w:val="Strong"/>
        </w:rPr>
        <w:t>Properties</w:t>
      </w:r>
      <w:r>
        <w:t xml:space="preserve"> tab to the right and name </w:t>
      </w:r>
      <w:r w:rsidR="00991831">
        <w:t xml:space="preserve">it </w:t>
      </w:r>
      <w:r w:rsidR="00BF5359">
        <w:rPr>
          <w:rStyle w:val="SubtleReference"/>
        </w:rPr>
        <w:t>isReviewedAndRejected</w:t>
      </w:r>
      <w:r>
        <w:t>.</w:t>
      </w:r>
    </w:p>
    <w:p w14:paraId="6496B0B2" w14:textId="77777777" w:rsidR="00991831" w:rsidRDefault="00991831" w:rsidP="00991831">
      <w:pPr>
        <w:pStyle w:val="ListParagraph"/>
      </w:pPr>
    </w:p>
    <w:p w14:paraId="641B1C71" w14:textId="5D6AD053" w:rsidR="00991831" w:rsidRDefault="00991831" w:rsidP="00991831">
      <w:pPr>
        <w:pStyle w:val="ListParagraph"/>
      </w:pPr>
      <w:r w:rsidRPr="00991831">
        <w:rPr>
          <w:noProof/>
        </w:rPr>
        <w:drawing>
          <wp:inline distT="0" distB="0" distL="0" distR="0" wp14:anchorId="33AC28C0" wp14:editId="5D3717AC">
            <wp:extent cx="4320000" cy="1982193"/>
            <wp:effectExtent l="0" t="0" r="0" b="0"/>
            <wp:docPr id="159" name="Picture 15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1982193"/>
                    </a:xfrm>
                    <a:prstGeom prst="rect">
                      <a:avLst/>
                    </a:prstGeom>
                  </pic:spPr>
                </pic:pic>
              </a:graphicData>
            </a:graphic>
          </wp:inline>
        </w:drawing>
      </w:r>
    </w:p>
    <w:p w14:paraId="3C1CEE4B" w14:textId="77777777" w:rsidR="00991831" w:rsidRDefault="00991831" w:rsidP="00991831">
      <w:pPr>
        <w:pStyle w:val="ListParagraph"/>
      </w:pPr>
    </w:p>
    <w:p w14:paraId="17AC0D0F" w14:textId="14925D37" w:rsidR="00D30B4E" w:rsidRDefault="00D30B4E" w:rsidP="00200866">
      <w:pPr>
        <w:pStyle w:val="ListParagraph"/>
        <w:numPr>
          <w:ilvl w:val="0"/>
          <w:numId w:val="43"/>
        </w:numPr>
      </w:pPr>
      <w:r>
        <w:t xml:space="preserve">Click the </w:t>
      </w:r>
      <w:r w:rsidR="00991831">
        <w:rPr>
          <w:rStyle w:val="Strong"/>
        </w:rPr>
        <w:t>AD</w:t>
      </w:r>
      <w:r>
        <w:rPr>
          <w:rStyle w:val="Strong"/>
        </w:rPr>
        <w:t>D</w:t>
      </w:r>
      <w:r>
        <w:t xml:space="preserve"> button under </w:t>
      </w:r>
      <w:r>
        <w:rPr>
          <w:rStyle w:val="Strong"/>
        </w:rPr>
        <w:t>Entry Validation Criteria</w:t>
      </w:r>
      <w:r w:rsidR="00991831">
        <w:t>, c</w:t>
      </w:r>
      <w:r>
        <w:t xml:space="preserve">lick the </w:t>
      </w:r>
      <w:r>
        <w:rPr>
          <w:rStyle w:val="Strong"/>
        </w:rPr>
        <w:t>Add Condition</w:t>
      </w:r>
      <w:r>
        <w:t xml:space="preserve"> button, select </w:t>
      </w:r>
      <w:r w:rsidRPr="00BF5359">
        <w:rPr>
          <w:rStyle w:val="SubtleReference"/>
        </w:rPr>
        <w:t>BACKEND_RESPONSE</w:t>
      </w:r>
      <w:r>
        <w:t xml:space="preserve">, type </w:t>
      </w:r>
      <w:r w:rsidRPr="00BF5359">
        <w:rPr>
          <w:rStyle w:val="SubtleReference"/>
        </w:rPr>
        <w:t>status</w:t>
      </w:r>
      <w:r>
        <w:t xml:space="preserve"> for the left-hand value, select the </w:t>
      </w:r>
      <w:r w:rsidRPr="00BF5359">
        <w:rPr>
          <w:rStyle w:val="SubtleReference"/>
        </w:rPr>
        <w:t>==</w:t>
      </w:r>
      <w:r>
        <w:t xml:space="preserve"> operator, select </w:t>
      </w:r>
      <w:r w:rsidRPr="00BF5359">
        <w:rPr>
          <w:rStyle w:val="SubtleReference"/>
        </w:rPr>
        <w:t>none</w:t>
      </w:r>
      <w:r>
        <w:t xml:space="preserve"> for the context and type </w:t>
      </w:r>
      <w:r w:rsidRPr="00BF5359">
        <w:rPr>
          <w:rStyle w:val="SubtleReference"/>
        </w:rPr>
        <w:t>Rejected</w:t>
      </w:r>
      <w:r>
        <w:t xml:space="preserve"> for the right-hand value.</w:t>
      </w:r>
      <w:r w:rsidR="005F1C97">
        <w:t xml:space="preserve"> Click the </w:t>
      </w:r>
      <w:r w:rsidR="005F1C97">
        <w:rPr>
          <w:rStyle w:val="Strong"/>
        </w:rPr>
        <w:t>SAVE</w:t>
      </w:r>
      <w:r w:rsidR="005F1C97">
        <w:t xml:space="preserve"> button on the modal.</w:t>
      </w:r>
    </w:p>
    <w:p w14:paraId="4E0EB429" w14:textId="77777777" w:rsidR="001E41C6" w:rsidRDefault="001E41C6" w:rsidP="001E41C6">
      <w:pPr>
        <w:pStyle w:val="ListParagraph"/>
      </w:pPr>
    </w:p>
    <w:p w14:paraId="5A76E7B6" w14:textId="6FBE3F95" w:rsidR="00991831" w:rsidRDefault="005F1C97" w:rsidP="00991831">
      <w:pPr>
        <w:pStyle w:val="ListParagraph"/>
      </w:pPr>
      <w:r w:rsidRPr="005F1C97">
        <w:rPr>
          <w:noProof/>
        </w:rPr>
        <w:drawing>
          <wp:inline distT="0" distB="0" distL="0" distR="0" wp14:anchorId="0C2A6887" wp14:editId="525876FA">
            <wp:extent cx="5040000" cy="1664913"/>
            <wp:effectExtent l="0" t="0" r="1905" b="0"/>
            <wp:docPr id="160" name="Picture 16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000" cy="1664913"/>
                    </a:xfrm>
                    <a:prstGeom prst="rect">
                      <a:avLst/>
                    </a:prstGeom>
                  </pic:spPr>
                </pic:pic>
              </a:graphicData>
            </a:graphic>
          </wp:inline>
        </w:drawing>
      </w:r>
    </w:p>
    <w:p w14:paraId="709A1802" w14:textId="6297FFAF" w:rsidR="00515836" w:rsidRDefault="00515836" w:rsidP="00991831">
      <w:pPr>
        <w:pStyle w:val="ListParagraph"/>
      </w:pPr>
    </w:p>
    <w:p w14:paraId="7C38B942" w14:textId="77777777" w:rsidR="00515836" w:rsidRDefault="00515836" w:rsidP="00991831">
      <w:pPr>
        <w:pStyle w:val="ListParagraph"/>
      </w:pPr>
    </w:p>
    <w:p w14:paraId="0D96F5CC" w14:textId="77777777" w:rsidR="00453C56" w:rsidRDefault="00515836" w:rsidP="00200866">
      <w:pPr>
        <w:pStyle w:val="ListParagraph"/>
        <w:numPr>
          <w:ilvl w:val="0"/>
          <w:numId w:val="43"/>
        </w:numPr>
      </w:pPr>
      <w:r>
        <w:t xml:space="preserve">Verify the end-to-end workflow looks like the one below and click the </w:t>
      </w:r>
      <w:r>
        <w:rPr>
          <w:rStyle w:val="Strong"/>
        </w:rPr>
        <w:t>SAVE</w:t>
      </w:r>
      <w:r>
        <w:t xml:space="preserve"> button on the lower-right corner.</w:t>
      </w:r>
    </w:p>
    <w:p w14:paraId="32C68294" w14:textId="313D0935" w:rsidR="00453C56" w:rsidRDefault="00453C56" w:rsidP="00453C56">
      <w:pPr>
        <w:pStyle w:val="ListParagraph"/>
      </w:pPr>
      <w:r w:rsidRPr="00453C56">
        <w:rPr>
          <w:noProof/>
        </w:rPr>
        <w:lastRenderedPageBreak/>
        <w:drawing>
          <wp:inline distT="0" distB="0" distL="0" distR="0" wp14:anchorId="0F60E7E3" wp14:editId="7D3A0DB6">
            <wp:extent cx="5760000" cy="2522848"/>
            <wp:effectExtent l="0" t="0" r="0" b="508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2522848"/>
                    </a:xfrm>
                    <a:prstGeom prst="rect">
                      <a:avLst/>
                    </a:prstGeom>
                  </pic:spPr>
                </pic:pic>
              </a:graphicData>
            </a:graphic>
          </wp:inline>
        </w:drawing>
      </w:r>
    </w:p>
    <w:p w14:paraId="7EE058F8" w14:textId="3221747C" w:rsidR="00D30B4E" w:rsidRDefault="00D30B4E" w:rsidP="00D30B4E">
      <w:pPr>
        <w:pStyle w:val="Heading2"/>
      </w:pPr>
      <w:bookmarkStart w:id="41" w:name="_Toc54007088"/>
      <w:r>
        <w:t>Step 1</w:t>
      </w:r>
      <w:r w:rsidR="00841757">
        <w:t>3</w:t>
      </w:r>
      <w:r>
        <w:t>: Test the Whole Thing</w:t>
      </w:r>
      <w:r w:rsidR="003F6768">
        <w:t xml:space="preserve"> (Optional)</w:t>
      </w:r>
      <w:bookmarkEnd w:id="41"/>
    </w:p>
    <w:p w14:paraId="7FC20D2A" w14:textId="77777777" w:rsidR="00D30B4E" w:rsidRDefault="00D30B4E" w:rsidP="0034372F">
      <w:r>
        <w:t>Let's first test a loan application by a borrower with an excellent credit score. In this case the application will be approved automatically. Then, we'll test another loan application by a borrower with a poorer score. A credit analyst will then manually reject the application.</w:t>
      </w:r>
    </w:p>
    <w:p w14:paraId="11B9D154" w14:textId="67CCFEB3" w:rsidR="00D30B4E" w:rsidRDefault="00D30B4E" w:rsidP="00200866">
      <w:pPr>
        <w:numPr>
          <w:ilvl w:val="0"/>
          <w:numId w:val="33"/>
        </w:numPr>
        <w:spacing w:before="100" w:beforeAutospacing="1" w:after="100" w:afterAutospacing="1"/>
      </w:pPr>
      <w:r>
        <w:t xml:space="preserve">Click the </w:t>
      </w:r>
      <w:r>
        <w:rPr>
          <w:rStyle w:val="Strong"/>
        </w:rPr>
        <w:t>Publish</w:t>
      </w:r>
      <w:r>
        <w:t xml:space="preserve"> tab under the </w:t>
      </w:r>
      <w:r w:rsidRPr="0034372F">
        <w:rPr>
          <w:rStyle w:val="SubtleReference"/>
        </w:rPr>
        <w:t>LoanOrigination1</w:t>
      </w:r>
      <w:r>
        <w:t xml:space="preserve"> Fabric app, </w:t>
      </w:r>
      <w:r w:rsidR="00846CB0">
        <w:t>check the box</w:t>
      </w:r>
      <w:r>
        <w:t xml:space="preserve"> next to an environment and click the </w:t>
      </w:r>
      <w:r>
        <w:rPr>
          <w:rStyle w:val="Strong"/>
        </w:rPr>
        <w:t>PUBLISH</w:t>
      </w:r>
      <w:r>
        <w:t xml:space="preserve"> button in the bottom right corner. Wait until the Console shows the status is </w:t>
      </w:r>
      <w:r w:rsidRPr="0034372F">
        <w:rPr>
          <w:rStyle w:val="SubtleReference"/>
        </w:rPr>
        <w:t>Published</w:t>
      </w:r>
      <w:r>
        <w:t>. You will see the application's primary and secondary app keys and secrets listed below.</w:t>
      </w:r>
    </w:p>
    <w:p w14:paraId="62E5F7AB" w14:textId="57D020F8" w:rsidR="00846CB0" w:rsidRDefault="00846CB0" w:rsidP="00846CB0">
      <w:pPr>
        <w:spacing w:before="100" w:beforeAutospacing="1" w:after="100" w:afterAutospacing="1"/>
        <w:ind w:left="720"/>
      </w:pPr>
      <w:r w:rsidRPr="00846CB0">
        <w:rPr>
          <w:noProof/>
        </w:rPr>
        <w:drawing>
          <wp:inline distT="0" distB="0" distL="0" distR="0" wp14:anchorId="4C37A007" wp14:editId="2475D744">
            <wp:extent cx="5040000" cy="2076023"/>
            <wp:effectExtent l="0" t="0" r="1905" b="0"/>
            <wp:docPr id="165" name="Picture 1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000" cy="2076023"/>
                    </a:xfrm>
                    <a:prstGeom prst="rect">
                      <a:avLst/>
                    </a:prstGeom>
                  </pic:spPr>
                </pic:pic>
              </a:graphicData>
            </a:graphic>
          </wp:inline>
        </w:drawing>
      </w:r>
    </w:p>
    <w:p w14:paraId="20A037AB" w14:textId="668DBF0E" w:rsidR="00D30B4E" w:rsidRDefault="00D30B4E" w:rsidP="00200866">
      <w:pPr>
        <w:numPr>
          <w:ilvl w:val="0"/>
          <w:numId w:val="33"/>
        </w:numPr>
        <w:spacing w:before="100" w:beforeAutospacing="1" w:after="100" w:afterAutospacing="1"/>
      </w:pPr>
      <w:r>
        <w:t xml:space="preserve">Click the </w:t>
      </w:r>
      <w:r>
        <w:rPr>
          <w:rStyle w:val="Strong"/>
        </w:rPr>
        <w:t>Object Services</w:t>
      </w:r>
      <w:r>
        <w:t xml:space="preserve"> icon just below the name of the environment. This will open a new tab to the Fabric Runtime's Console in the </w:t>
      </w:r>
      <w:r>
        <w:rPr>
          <w:rStyle w:val="Strong"/>
        </w:rPr>
        <w:t>Object Services</w:t>
      </w:r>
      <w:r>
        <w:t xml:space="preserve">. This will show all the object services published. You should see the </w:t>
      </w:r>
      <w:r w:rsidRPr="0034372F">
        <w:rPr>
          <w:rStyle w:val="SubtleReference"/>
        </w:rPr>
        <w:t>LoanApplicationObjS</w:t>
      </w:r>
      <w:r>
        <w:t xml:space="preserve"> service.</w:t>
      </w:r>
    </w:p>
    <w:p w14:paraId="66E76AAE" w14:textId="5530C8D3" w:rsidR="00846CB0" w:rsidRDefault="00846CB0" w:rsidP="00846CB0">
      <w:pPr>
        <w:spacing w:before="100" w:beforeAutospacing="1" w:after="100" w:afterAutospacing="1"/>
        <w:ind w:left="720"/>
      </w:pPr>
      <w:r w:rsidRPr="00846CB0">
        <w:rPr>
          <w:noProof/>
        </w:rPr>
        <w:drawing>
          <wp:inline distT="0" distB="0" distL="0" distR="0" wp14:anchorId="4B9523B7" wp14:editId="3A0D43A7">
            <wp:extent cx="1440000" cy="431083"/>
            <wp:effectExtent l="0" t="0" r="0" b="127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0000" cy="431083"/>
                    </a:xfrm>
                    <a:prstGeom prst="rect">
                      <a:avLst/>
                    </a:prstGeom>
                  </pic:spPr>
                </pic:pic>
              </a:graphicData>
            </a:graphic>
          </wp:inline>
        </w:drawing>
      </w:r>
    </w:p>
    <w:p w14:paraId="3D845EC8" w14:textId="4F160736" w:rsidR="00D30B4E" w:rsidRDefault="00D30B4E" w:rsidP="00200866">
      <w:pPr>
        <w:numPr>
          <w:ilvl w:val="0"/>
          <w:numId w:val="33"/>
        </w:numPr>
        <w:spacing w:before="100" w:beforeAutospacing="1" w:after="100" w:afterAutospacing="1"/>
      </w:pPr>
      <w:r>
        <w:t xml:space="preserve">Click the dropdown under the </w:t>
      </w:r>
      <w:r>
        <w:rPr>
          <w:rStyle w:val="Strong"/>
        </w:rPr>
        <w:t>App Data Model Objects</w:t>
      </w:r>
      <w:r>
        <w:t xml:space="preserve"> column in the </w:t>
      </w:r>
      <w:r w:rsidRPr="0034372F">
        <w:rPr>
          <w:rStyle w:val="SubtleReference"/>
        </w:rPr>
        <w:t>LoanApplicationObjS</w:t>
      </w:r>
      <w:r>
        <w:t xml:space="preserve"> row and select the </w:t>
      </w:r>
      <w:r w:rsidRPr="0034372F">
        <w:rPr>
          <w:rStyle w:val="SubtleReference"/>
        </w:rPr>
        <w:t>ApplicationModel</w:t>
      </w:r>
      <w:r>
        <w:t xml:space="preserve">. This will display </w:t>
      </w:r>
      <w:r>
        <w:rPr>
          <w:rStyle w:val="Strong"/>
        </w:rPr>
        <w:t>Request Input</w:t>
      </w:r>
      <w:r>
        <w:t xml:space="preserve"> and </w:t>
      </w:r>
      <w:r>
        <w:rPr>
          <w:rStyle w:val="Strong"/>
        </w:rPr>
        <w:t>Request Output</w:t>
      </w:r>
      <w:r>
        <w:t xml:space="preserve"> tabs.</w:t>
      </w:r>
    </w:p>
    <w:p w14:paraId="1B1F89F2" w14:textId="17A3D8C9" w:rsidR="005875A0" w:rsidRDefault="002632A3" w:rsidP="005875A0">
      <w:pPr>
        <w:spacing w:before="100" w:beforeAutospacing="1" w:after="100" w:afterAutospacing="1"/>
        <w:ind w:left="720"/>
      </w:pPr>
      <w:r w:rsidRPr="002632A3">
        <w:rPr>
          <w:noProof/>
        </w:rPr>
        <w:lastRenderedPageBreak/>
        <w:drawing>
          <wp:inline distT="0" distB="0" distL="0" distR="0" wp14:anchorId="03C05E35" wp14:editId="0ED14DA5">
            <wp:extent cx="5040000" cy="2483900"/>
            <wp:effectExtent l="0" t="0" r="1905" b="5715"/>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000" cy="2483900"/>
                    </a:xfrm>
                    <a:prstGeom prst="rect">
                      <a:avLst/>
                    </a:prstGeom>
                  </pic:spPr>
                </pic:pic>
              </a:graphicData>
            </a:graphic>
          </wp:inline>
        </w:drawing>
      </w:r>
    </w:p>
    <w:p w14:paraId="20F249F8" w14:textId="2A3CFA2B" w:rsidR="002632A3" w:rsidRPr="007E1D76" w:rsidRDefault="00D30B4E" w:rsidP="00200866">
      <w:pPr>
        <w:numPr>
          <w:ilvl w:val="0"/>
          <w:numId w:val="33"/>
        </w:numPr>
        <w:spacing w:before="100" w:beforeAutospacing="1" w:after="100" w:afterAutospacing="1"/>
        <w:rPr>
          <w:rStyle w:val="Emphasis"/>
          <w:i w:val="0"/>
          <w:iCs w:val="0"/>
          <w:color w:val="auto"/>
        </w:rPr>
      </w:pPr>
      <w:r>
        <w:t xml:space="preserve">In the </w:t>
      </w:r>
      <w:r>
        <w:rPr>
          <w:rStyle w:val="Strong"/>
        </w:rPr>
        <w:t>Request Input</w:t>
      </w:r>
      <w:r>
        <w:t xml:space="preserve"> tab, select the </w:t>
      </w:r>
      <w:r w:rsidRPr="00BB5889">
        <w:rPr>
          <w:rStyle w:val="SubtleReference"/>
        </w:rPr>
        <w:t>create</w:t>
      </w:r>
      <w:r>
        <w:t xml:space="preserve"> operation from the dropdown and paste this in the </w:t>
      </w:r>
      <w:r>
        <w:rPr>
          <w:rStyle w:val="Strong"/>
        </w:rPr>
        <w:t>Body</w:t>
      </w:r>
      <w:r>
        <w:t xml:space="preserve"> of the request:</w:t>
      </w:r>
    </w:p>
    <w:tbl>
      <w:tblPr>
        <w:tblStyle w:val="TableGrid"/>
        <w:tblW w:w="8439" w:type="dxa"/>
        <w:tblCellSpacing w:w="42" w:type="dxa"/>
        <w:tblInd w:w="775"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8439"/>
      </w:tblGrid>
      <w:tr w:rsidR="00AC202D" w14:paraId="6EE28DAD" w14:textId="77777777" w:rsidTr="007E1D76">
        <w:trPr>
          <w:trHeight w:val="123"/>
          <w:tblCellSpacing w:w="42" w:type="dxa"/>
        </w:trPr>
        <w:tc>
          <w:tcPr>
            <w:tcW w:w="8271" w:type="dxa"/>
            <w:shd w:val="clear" w:color="auto" w:fill="003E75" w:themeFill="text2"/>
          </w:tcPr>
          <w:p w14:paraId="25E21790" w14:textId="77777777" w:rsidR="00AC202D" w:rsidRPr="004E64EB" w:rsidRDefault="00AC202D" w:rsidP="00AC202D">
            <w:pPr>
              <w:pStyle w:val="HTMLPreformatted"/>
              <w:ind w:left="360"/>
              <w:rPr>
                <w:rStyle w:val="HTMLCode"/>
                <w:lang w:val="en-US"/>
              </w:rPr>
            </w:pPr>
            <w:r w:rsidRPr="004E64EB">
              <w:rPr>
                <w:rStyle w:val="HTMLCode"/>
                <w:lang w:val="en-US"/>
              </w:rPr>
              <w:t>{</w:t>
            </w:r>
          </w:p>
          <w:p w14:paraId="6DAEC195" w14:textId="77777777" w:rsidR="00AC202D" w:rsidRPr="004E64EB" w:rsidRDefault="00AC202D" w:rsidP="00AC202D">
            <w:pPr>
              <w:pStyle w:val="HTMLPreformatted"/>
              <w:ind w:left="360"/>
              <w:rPr>
                <w:rStyle w:val="HTMLCode"/>
                <w:lang w:val="en-US"/>
              </w:rPr>
            </w:pPr>
            <w:r w:rsidRPr="004E64EB">
              <w:rPr>
                <w:rStyle w:val="HTMLCode"/>
                <w:lang w:val="en-US"/>
              </w:rPr>
              <w:tab/>
              <w:t>"idDoc": "123-1234-002",</w:t>
            </w:r>
          </w:p>
          <w:p w14:paraId="64455BE6" w14:textId="77777777" w:rsidR="00AC202D" w:rsidRPr="004E64EB" w:rsidRDefault="00AC202D" w:rsidP="00AC202D">
            <w:pPr>
              <w:pStyle w:val="HTMLPreformatted"/>
              <w:ind w:left="360"/>
              <w:rPr>
                <w:rStyle w:val="HTMLCode"/>
                <w:lang w:val="en-US"/>
              </w:rPr>
            </w:pPr>
            <w:r w:rsidRPr="004E64EB">
              <w:rPr>
                <w:rStyle w:val="HTMLCode"/>
                <w:lang w:val="en-US"/>
              </w:rPr>
              <w:tab/>
              <w:t>"status":</w:t>
            </w:r>
            <w:r>
              <w:rPr>
                <w:rStyle w:val="HTMLCode"/>
                <w:lang w:val="en-US"/>
              </w:rPr>
              <w:t xml:space="preserve"> </w:t>
            </w:r>
            <w:r w:rsidRPr="004E64EB">
              <w:rPr>
                <w:rStyle w:val="HTMLCode"/>
                <w:lang w:val="en-US"/>
              </w:rPr>
              <w:t>"New",</w:t>
            </w:r>
          </w:p>
          <w:p w14:paraId="53E3809D" w14:textId="77777777" w:rsidR="00AC202D" w:rsidRPr="004E64EB" w:rsidRDefault="00AC202D" w:rsidP="00AC202D">
            <w:pPr>
              <w:pStyle w:val="HTMLPreformatted"/>
              <w:ind w:left="360"/>
              <w:rPr>
                <w:rStyle w:val="HTMLCode"/>
                <w:lang w:val="en-US"/>
              </w:rPr>
            </w:pPr>
            <w:r w:rsidRPr="004E64EB">
              <w:rPr>
                <w:rStyle w:val="HTMLCode"/>
                <w:lang w:val="en-US"/>
              </w:rPr>
              <w:tab/>
              <w:t>"firstName":</w:t>
            </w:r>
            <w:r>
              <w:rPr>
                <w:rStyle w:val="HTMLCode"/>
                <w:lang w:val="en-US"/>
              </w:rPr>
              <w:t xml:space="preserve"> </w:t>
            </w:r>
            <w:r w:rsidRPr="004E64EB">
              <w:rPr>
                <w:rStyle w:val="HTMLCode"/>
                <w:lang w:val="en-US"/>
              </w:rPr>
              <w:t>"Tywin",</w:t>
            </w:r>
          </w:p>
          <w:p w14:paraId="59C9DCC0" w14:textId="77777777" w:rsidR="00AC202D" w:rsidRPr="004E64EB" w:rsidRDefault="00AC202D" w:rsidP="00AC202D">
            <w:pPr>
              <w:pStyle w:val="HTMLPreformatted"/>
              <w:ind w:left="360"/>
              <w:rPr>
                <w:rStyle w:val="HTMLCode"/>
                <w:lang w:val="en-US"/>
              </w:rPr>
            </w:pPr>
            <w:r w:rsidRPr="004E64EB">
              <w:rPr>
                <w:rStyle w:val="HTMLCode"/>
                <w:lang w:val="en-US"/>
              </w:rPr>
              <w:tab/>
              <w:t>"lastName":</w:t>
            </w:r>
            <w:r>
              <w:rPr>
                <w:rStyle w:val="HTMLCode"/>
                <w:lang w:val="en-US"/>
              </w:rPr>
              <w:t xml:space="preserve"> </w:t>
            </w:r>
            <w:r w:rsidRPr="004E64EB">
              <w:rPr>
                <w:rStyle w:val="HTMLCode"/>
                <w:lang w:val="en-US"/>
              </w:rPr>
              <w:t>"Lannister",</w:t>
            </w:r>
          </w:p>
          <w:p w14:paraId="3026AA29" w14:textId="77777777" w:rsidR="00AC202D" w:rsidRPr="004E64EB" w:rsidRDefault="00AC202D" w:rsidP="00AC202D">
            <w:pPr>
              <w:pStyle w:val="HTMLPreformatted"/>
              <w:ind w:left="360"/>
              <w:rPr>
                <w:rStyle w:val="HTMLCode"/>
                <w:lang w:val="en-US"/>
              </w:rPr>
            </w:pPr>
            <w:r w:rsidRPr="004E64EB">
              <w:rPr>
                <w:rStyle w:val="HTMLCode"/>
                <w:lang w:val="en-US"/>
              </w:rPr>
              <w:tab/>
              <w:t>"email":</w:t>
            </w:r>
            <w:r>
              <w:rPr>
                <w:rStyle w:val="HTMLCode"/>
                <w:lang w:val="en-US"/>
              </w:rPr>
              <w:t xml:space="preserve"> </w:t>
            </w:r>
            <w:r w:rsidRPr="004E64EB">
              <w:rPr>
                <w:rStyle w:val="HTMLCode"/>
                <w:lang w:val="en-US"/>
              </w:rPr>
              <w:t>"[an email address for testing]"</w:t>
            </w:r>
          </w:p>
          <w:p w14:paraId="553BB6D9" w14:textId="4710C047" w:rsidR="00AC202D" w:rsidRPr="00A6529A" w:rsidRDefault="00AC202D" w:rsidP="00AC202D">
            <w:pPr>
              <w:pStyle w:val="HTMLPreformatted"/>
              <w:ind w:left="360"/>
              <w:rPr>
                <w:rStyle w:val="HTMLCode"/>
                <w:lang w:val="en-US"/>
              </w:rPr>
            </w:pPr>
            <w:r>
              <w:rPr>
                <w:rStyle w:val="HTMLCode"/>
              </w:rPr>
              <w:t>}</w:t>
            </w:r>
          </w:p>
        </w:tc>
      </w:tr>
    </w:tbl>
    <w:p w14:paraId="0785BA13" w14:textId="06983349" w:rsidR="00453C56" w:rsidRDefault="00453C56" w:rsidP="00453C56">
      <w:pPr>
        <w:spacing w:before="100" w:beforeAutospacing="1" w:after="100" w:afterAutospacing="1"/>
        <w:ind w:left="720"/>
      </w:pPr>
      <w:r w:rsidRPr="00453C56">
        <w:rPr>
          <w:noProof/>
        </w:rPr>
        <w:drawing>
          <wp:inline distT="0" distB="0" distL="0" distR="0" wp14:anchorId="17F42F7E" wp14:editId="12F61A6D">
            <wp:extent cx="3600000" cy="2864305"/>
            <wp:effectExtent l="0" t="0" r="0" b="635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864305"/>
                    </a:xfrm>
                    <a:prstGeom prst="rect">
                      <a:avLst/>
                    </a:prstGeom>
                  </pic:spPr>
                </pic:pic>
              </a:graphicData>
            </a:graphic>
          </wp:inline>
        </w:drawing>
      </w:r>
    </w:p>
    <w:p w14:paraId="6E81DB07" w14:textId="2F5CFC62" w:rsidR="00AC202D" w:rsidRPr="00AC202D" w:rsidRDefault="00D30B4E" w:rsidP="00200866">
      <w:pPr>
        <w:numPr>
          <w:ilvl w:val="0"/>
          <w:numId w:val="34"/>
        </w:numPr>
        <w:spacing w:before="100" w:beforeAutospacing="1" w:after="100" w:afterAutospacing="1"/>
        <w:rPr>
          <w:rStyle w:val="Emphasis"/>
          <w:i w:val="0"/>
          <w:iCs w:val="0"/>
          <w:color w:val="auto"/>
        </w:rPr>
      </w:pPr>
      <w:r>
        <w:t xml:space="preserve">This will return a response that looks like the one below. Make a note of the </w:t>
      </w:r>
      <w:r w:rsidRPr="00AC202D">
        <w:rPr>
          <w:rStyle w:val="SubtleReference"/>
        </w:rPr>
        <w:t>id</w:t>
      </w:r>
      <w:r>
        <w:t xml:space="preserve"> value.</w:t>
      </w:r>
    </w:p>
    <w:tbl>
      <w:tblPr>
        <w:tblStyle w:val="TableGrid"/>
        <w:tblW w:w="8439" w:type="dxa"/>
        <w:tblCellSpacing w:w="42" w:type="dxa"/>
        <w:tblInd w:w="775"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8439"/>
      </w:tblGrid>
      <w:tr w:rsidR="00AC202D" w14:paraId="71C6C316" w14:textId="77777777" w:rsidTr="0028559C">
        <w:trPr>
          <w:tblCellSpacing w:w="42" w:type="dxa"/>
        </w:trPr>
        <w:tc>
          <w:tcPr>
            <w:tcW w:w="8271" w:type="dxa"/>
            <w:shd w:val="clear" w:color="auto" w:fill="003E75" w:themeFill="text2"/>
          </w:tcPr>
          <w:p w14:paraId="01E7526E" w14:textId="77777777" w:rsidR="00AC202D" w:rsidRDefault="00AC202D" w:rsidP="00AC202D">
            <w:pPr>
              <w:pStyle w:val="HTMLPreformatted"/>
              <w:ind w:left="360"/>
              <w:rPr>
                <w:rStyle w:val="HTMLCode"/>
              </w:rPr>
            </w:pPr>
            <w:r>
              <w:rPr>
                <w:rStyle w:val="HTMLCode"/>
              </w:rPr>
              <w:t>{</w:t>
            </w:r>
          </w:p>
          <w:p w14:paraId="2251F6BE" w14:textId="77777777" w:rsidR="00AC202D" w:rsidRDefault="00AC202D" w:rsidP="00AC202D">
            <w:pPr>
              <w:pStyle w:val="HTMLPreformatted"/>
              <w:ind w:left="360"/>
              <w:rPr>
                <w:rStyle w:val="HTMLCode"/>
              </w:rPr>
            </w:pPr>
            <w:r>
              <w:rPr>
                <w:rStyle w:val="HTMLCode"/>
              </w:rPr>
              <w:t xml:space="preserve">    "id":"[number]","opstatus":0,"httpStatusCode":0</w:t>
            </w:r>
          </w:p>
          <w:p w14:paraId="794BF36E" w14:textId="70ADCBC8" w:rsidR="00AC202D" w:rsidRPr="00A6529A" w:rsidRDefault="00AC202D" w:rsidP="00AC202D">
            <w:pPr>
              <w:pStyle w:val="HTMLPreformatted"/>
              <w:ind w:left="360"/>
              <w:rPr>
                <w:rStyle w:val="HTMLCode"/>
                <w:lang w:val="en-US"/>
              </w:rPr>
            </w:pPr>
            <w:r>
              <w:rPr>
                <w:rStyle w:val="HTMLCode"/>
              </w:rPr>
              <w:lastRenderedPageBreak/>
              <w:t>}</w:t>
            </w:r>
          </w:p>
        </w:tc>
      </w:tr>
    </w:tbl>
    <w:p w14:paraId="24C121FB" w14:textId="1740D707" w:rsidR="00FF3B7F" w:rsidRDefault="00453C56" w:rsidP="00BB5889">
      <w:pPr>
        <w:spacing w:before="100" w:beforeAutospacing="1" w:after="100" w:afterAutospacing="1"/>
        <w:ind w:left="720"/>
      </w:pPr>
      <w:r w:rsidRPr="00453C56">
        <w:rPr>
          <w:noProof/>
        </w:rPr>
        <w:lastRenderedPageBreak/>
        <w:drawing>
          <wp:inline distT="0" distB="0" distL="0" distR="0" wp14:anchorId="3A5AA111" wp14:editId="5CC806D3">
            <wp:extent cx="2160000" cy="2412973"/>
            <wp:effectExtent l="0" t="0" r="0" b="63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2412973"/>
                    </a:xfrm>
                    <a:prstGeom prst="rect">
                      <a:avLst/>
                    </a:prstGeom>
                  </pic:spPr>
                </pic:pic>
              </a:graphicData>
            </a:graphic>
          </wp:inline>
        </w:drawing>
      </w:r>
    </w:p>
    <w:p w14:paraId="4AFBFEA3" w14:textId="2303BFE6" w:rsidR="00AC202D" w:rsidRPr="00AC202D" w:rsidRDefault="00D30B4E" w:rsidP="00200866">
      <w:pPr>
        <w:numPr>
          <w:ilvl w:val="0"/>
          <w:numId w:val="35"/>
        </w:numPr>
        <w:spacing w:before="100" w:beforeAutospacing="1" w:after="100" w:afterAutospacing="1"/>
        <w:rPr>
          <w:rStyle w:val="Emphasis"/>
          <w:i w:val="0"/>
          <w:iCs w:val="0"/>
          <w:color w:val="auto"/>
        </w:rPr>
      </w:pPr>
      <w:r>
        <w:t>Repeat step #5 and #6 with this payload:</w:t>
      </w:r>
    </w:p>
    <w:tbl>
      <w:tblPr>
        <w:tblStyle w:val="TableGrid"/>
        <w:tblW w:w="8439" w:type="dxa"/>
        <w:tblCellSpacing w:w="42" w:type="dxa"/>
        <w:tblInd w:w="775"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8439"/>
      </w:tblGrid>
      <w:tr w:rsidR="00AC202D" w14:paraId="2F04BE05" w14:textId="77777777" w:rsidTr="0028559C">
        <w:trPr>
          <w:tblCellSpacing w:w="42" w:type="dxa"/>
        </w:trPr>
        <w:tc>
          <w:tcPr>
            <w:tcW w:w="8271" w:type="dxa"/>
            <w:shd w:val="clear" w:color="auto" w:fill="003E75" w:themeFill="text2"/>
          </w:tcPr>
          <w:p w14:paraId="75794E6C" w14:textId="77777777" w:rsidR="00AC202D" w:rsidRPr="004E64EB" w:rsidRDefault="00AC202D" w:rsidP="00AC202D">
            <w:pPr>
              <w:pStyle w:val="HTMLPreformatted"/>
              <w:ind w:left="360"/>
              <w:rPr>
                <w:rStyle w:val="HTMLCode"/>
                <w:lang w:val="en-US"/>
              </w:rPr>
            </w:pPr>
            <w:r w:rsidRPr="004E64EB">
              <w:rPr>
                <w:rStyle w:val="HTMLCode"/>
                <w:lang w:val="en-US"/>
              </w:rPr>
              <w:t>{</w:t>
            </w:r>
          </w:p>
          <w:p w14:paraId="49C269B7" w14:textId="77777777" w:rsidR="00AC202D" w:rsidRPr="004E64EB" w:rsidRDefault="00AC202D" w:rsidP="00AC202D">
            <w:pPr>
              <w:pStyle w:val="HTMLPreformatted"/>
              <w:ind w:left="360"/>
              <w:rPr>
                <w:rStyle w:val="HTMLCode"/>
                <w:lang w:val="en-US"/>
              </w:rPr>
            </w:pPr>
            <w:r w:rsidRPr="004E64EB">
              <w:rPr>
                <w:rStyle w:val="HTMLCode"/>
                <w:lang w:val="en-US"/>
              </w:rPr>
              <w:tab/>
              <w:t>"idDoc": "123-1234-005",</w:t>
            </w:r>
          </w:p>
          <w:p w14:paraId="425E5B49" w14:textId="0DFC274A" w:rsidR="00AC202D" w:rsidRPr="004E64EB" w:rsidRDefault="00AC202D" w:rsidP="00AC202D">
            <w:pPr>
              <w:pStyle w:val="HTMLPreformatted"/>
              <w:ind w:left="360"/>
              <w:rPr>
                <w:rStyle w:val="HTMLCode"/>
                <w:lang w:val="en-US"/>
              </w:rPr>
            </w:pPr>
            <w:r w:rsidRPr="004E64EB">
              <w:rPr>
                <w:rStyle w:val="HTMLCode"/>
                <w:lang w:val="en-US"/>
              </w:rPr>
              <w:tab/>
              <w:t>"status":</w:t>
            </w:r>
            <w:r>
              <w:rPr>
                <w:rStyle w:val="HTMLCode"/>
                <w:lang w:val="en-US"/>
              </w:rPr>
              <w:t xml:space="preserve"> </w:t>
            </w:r>
            <w:r w:rsidRPr="004E64EB">
              <w:rPr>
                <w:rStyle w:val="HTMLCode"/>
                <w:lang w:val="en-US"/>
              </w:rPr>
              <w:t>"New",</w:t>
            </w:r>
          </w:p>
          <w:p w14:paraId="38E0D623" w14:textId="77777777" w:rsidR="00AC202D" w:rsidRPr="004E64EB" w:rsidRDefault="00AC202D" w:rsidP="00AC202D">
            <w:pPr>
              <w:pStyle w:val="HTMLPreformatted"/>
              <w:ind w:left="360"/>
              <w:rPr>
                <w:rStyle w:val="HTMLCode"/>
                <w:lang w:val="en-US"/>
              </w:rPr>
            </w:pPr>
            <w:r w:rsidRPr="004E64EB">
              <w:rPr>
                <w:rStyle w:val="HTMLCode"/>
                <w:lang w:val="en-US"/>
              </w:rPr>
              <w:tab/>
              <w:t>"firstName":</w:t>
            </w:r>
            <w:r>
              <w:rPr>
                <w:rStyle w:val="HTMLCode"/>
                <w:lang w:val="en-US"/>
              </w:rPr>
              <w:t xml:space="preserve"> </w:t>
            </w:r>
            <w:r w:rsidRPr="004E64EB">
              <w:rPr>
                <w:rStyle w:val="HTMLCode"/>
                <w:lang w:val="en-US"/>
              </w:rPr>
              <w:t>"Jon",</w:t>
            </w:r>
          </w:p>
          <w:p w14:paraId="2483D5A8" w14:textId="77777777" w:rsidR="00AC202D" w:rsidRPr="004E64EB" w:rsidRDefault="00AC202D" w:rsidP="00AC202D">
            <w:pPr>
              <w:pStyle w:val="HTMLPreformatted"/>
              <w:ind w:left="360"/>
              <w:rPr>
                <w:rStyle w:val="HTMLCode"/>
                <w:lang w:val="en-US"/>
              </w:rPr>
            </w:pPr>
            <w:r w:rsidRPr="004E64EB">
              <w:rPr>
                <w:rStyle w:val="HTMLCode"/>
                <w:lang w:val="en-US"/>
              </w:rPr>
              <w:tab/>
              <w:t>"lastName":</w:t>
            </w:r>
            <w:r>
              <w:rPr>
                <w:rStyle w:val="HTMLCode"/>
                <w:lang w:val="en-US"/>
              </w:rPr>
              <w:t xml:space="preserve"> </w:t>
            </w:r>
            <w:r w:rsidRPr="004E64EB">
              <w:rPr>
                <w:rStyle w:val="HTMLCode"/>
                <w:lang w:val="en-US"/>
              </w:rPr>
              <w:t>"Snow",</w:t>
            </w:r>
          </w:p>
          <w:p w14:paraId="70A858CF" w14:textId="77777777" w:rsidR="00AC202D" w:rsidRPr="004E64EB" w:rsidRDefault="00AC202D" w:rsidP="00AC202D">
            <w:pPr>
              <w:pStyle w:val="HTMLPreformatted"/>
              <w:ind w:left="360"/>
              <w:rPr>
                <w:rStyle w:val="HTMLCode"/>
                <w:lang w:val="en-US"/>
              </w:rPr>
            </w:pPr>
            <w:r w:rsidRPr="004E64EB">
              <w:rPr>
                <w:rStyle w:val="HTMLCode"/>
                <w:lang w:val="en-US"/>
              </w:rPr>
              <w:tab/>
              <w:t>"email":"[an email address for testing]"</w:t>
            </w:r>
          </w:p>
          <w:p w14:paraId="62ECBC68" w14:textId="52C295DD" w:rsidR="00AC202D" w:rsidRPr="00AC202D" w:rsidRDefault="00AC202D" w:rsidP="00AC202D">
            <w:pPr>
              <w:pStyle w:val="HTMLPreformatted"/>
              <w:ind w:left="360"/>
              <w:rPr>
                <w:rStyle w:val="HTMLCode"/>
              </w:rPr>
            </w:pPr>
            <w:r>
              <w:rPr>
                <w:rStyle w:val="HTMLCode"/>
              </w:rPr>
              <w:t>}</w:t>
            </w:r>
          </w:p>
        </w:tc>
      </w:tr>
    </w:tbl>
    <w:p w14:paraId="5E34ED61" w14:textId="77777777" w:rsidR="00AC202D" w:rsidRDefault="00AC202D" w:rsidP="00AC202D">
      <w:pPr>
        <w:spacing w:before="100" w:beforeAutospacing="1" w:after="100" w:afterAutospacing="1"/>
      </w:pPr>
    </w:p>
    <w:p w14:paraId="61DE7B67" w14:textId="3080B9C4" w:rsidR="000609C2" w:rsidRDefault="00BB5889" w:rsidP="00200866">
      <w:pPr>
        <w:numPr>
          <w:ilvl w:val="0"/>
          <w:numId w:val="36"/>
        </w:numPr>
        <w:spacing w:before="100" w:beforeAutospacing="1" w:after="100" w:afterAutospacing="1"/>
      </w:pPr>
      <w:r>
        <w:t xml:space="preserve">Now select the </w:t>
      </w:r>
      <w:r w:rsidRPr="000609C2">
        <w:rPr>
          <w:rStyle w:val="SubtleReference"/>
        </w:rPr>
        <w:t>get</w:t>
      </w:r>
      <w:r>
        <w:t xml:space="preserve"> operation and click the </w:t>
      </w:r>
      <w:r w:rsidRPr="000609C2">
        <w:rPr>
          <w:rStyle w:val="Strong"/>
        </w:rPr>
        <w:t>Get Response</w:t>
      </w:r>
      <w:r>
        <w:t xml:space="preserve"> button to verify that both applications have been created. You’ll notice that </w:t>
      </w:r>
      <w:r w:rsidRPr="000609C2">
        <w:rPr>
          <w:rStyle w:val="Emphasis"/>
        </w:rPr>
        <w:t>Tywin</w:t>
      </w:r>
      <w:r>
        <w:t xml:space="preserve"> has such</w:t>
      </w:r>
      <w:r w:rsidR="000609C2">
        <w:t xml:space="preserve"> a</w:t>
      </w:r>
      <w:r>
        <w:t xml:space="preserve"> </w:t>
      </w:r>
      <w:r w:rsidR="000609C2">
        <w:t>good score</w:t>
      </w:r>
      <w:r>
        <w:t xml:space="preserve"> that his application has been approved automatically. Whereas </w:t>
      </w:r>
      <w:r w:rsidRPr="000609C2">
        <w:rPr>
          <w:rStyle w:val="Emphasis"/>
        </w:rPr>
        <w:t>Jon</w:t>
      </w:r>
      <w:r w:rsidR="000609C2">
        <w:t xml:space="preserve"> does not have such a good score and so the case needs further review.</w:t>
      </w:r>
    </w:p>
    <w:p w14:paraId="00B7478C" w14:textId="01E50E36" w:rsidR="00BB5889" w:rsidRDefault="00453C56" w:rsidP="000609C2">
      <w:pPr>
        <w:spacing w:before="100" w:beforeAutospacing="1" w:after="100" w:afterAutospacing="1"/>
        <w:ind w:left="720"/>
      </w:pPr>
      <w:r w:rsidRPr="00453C56">
        <w:rPr>
          <w:noProof/>
        </w:rPr>
        <w:lastRenderedPageBreak/>
        <w:drawing>
          <wp:inline distT="0" distB="0" distL="0" distR="0" wp14:anchorId="474B45C2" wp14:editId="759AF3E4">
            <wp:extent cx="2160000" cy="4176563"/>
            <wp:effectExtent l="0" t="0" r="0" b="1905"/>
            <wp:docPr id="205" name="Picture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0000" cy="4176563"/>
                    </a:xfrm>
                    <a:prstGeom prst="rect">
                      <a:avLst/>
                    </a:prstGeom>
                  </pic:spPr>
                </pic:pic>
              </a:graphicData>
            </a:graphic>
          </wp:inline>
        </w:drawing>
      </w:r>
    </w:p>
    <w:p w14:paraId="06F9D83D" w14:textId="2F348167" w:rsidR="00D30B4E" w:rsidRDefault="00D30B4E" w:rsidP="00200866">
      <w:pPr>
        <w:numPr>
          <w:ilvl w:val="0"/>
          <w:numId w:val="36"/>
        </w:numPr>
        <w:spacing w:before="100" w:beforeAutospacing="1" w:after="100" w:afterAutospacing="1"/>
      </w:pPr>
      <w:r>
        <w:t xml:space="preserve">Click the </w:t>
      </w:r>
      <w:r>
        <w:rPr>
          <w:rStyle w:val="Strong"/>
        </w:rPr>
        <w:t>Workflow Services</w:t>
      </w:r>
      <w:r>
        <w:t xml:space="preserve"> option from the main menu to the left, and then </w:t>
      </w:r>
      <w:r w:rsidR="0034372F">
        <w:t>select</w:t>
      </w:r>
      <w:r>
        <w:t xml:space="preserve"> </w:t>
      </w:r>
      <w:r w:rsidRPr="0034372F">
        <w:rPr>
          <w:rStyle w:val="SubtleReference"/>
        </w:rPr>
        <w:t>LoansApplicationWF</w:t>
      </w:r>
      <w:r>
        <w:t>. You should see two newly fired workflow executions for each of the loan application you've just created. The first one —</w:t>
      </w:r>
      <w:r w:rsidRPr="000609C2">
        <w:rPr>
          <w:rStyle w:val="Emphasis"/>
        </w:rPr>
        <w:t>Tywin's</w:t>
      </w:r>
      <w:r>
        <w:t xml:space="preserve">— will be </w:t>
      </w:r>
      <w:r w:rsidRPr="0034372F">
        <w:rPr>
          <w:rStyle w:val="SubtleReference"/>
        </w:rPr>
        <w:t>COMPLETED</w:t>
      </w:r>
      <w:r>
        <w:t>. The second one —</w:t>
      </w:r>
      <w:r w:rsidRPr="000609C2">
        <w:rPr>
          <w:rStyle w:val="Emphasis"/>
        </w:rPr>
        <w:t>Jon's</w:t>
      </w:r>
      <w:r>
        <w:t xml:space="preserve">— will be </w:t>
      </w:r>
      <w:r w:rsidRPr="0034372F">
        <w:rPr>
          <w:rStyle w:val="SubtleReference"/>
        </w:rPr>
        <w:t>RUNNING</w:t>
      </w:r>
      <w:r>
        <w:t>.</w:t>
      </w:r>
      <w:r w:rsidR="000609C2">
        <w:t xml:space="preserve"> </w:t>
      </w:r>
      <w:r w:rsidR="006A48C1">
        <w:t xml:space="preserve">The </w:t>
      </w:r>
      <w:r w:rsidR="006A48C1" w:rsidRPr="000609C2">
        <w:rPr>
          <w:rStyle w:val="SubtleReference"/>
        </w:rPr>
        <w:t>RUNNING</w:t>
      </w:r>
      <w:r w:rsidR="006A48C1">
        <w:t xml:space="preserve"> status of Jon’s application means it’s still waiting for a human to take action.</w:t>
      </w:r>
    </w:p>
    <w:p w14:paraId="0C55152D" w14:textId="511DCDF7" w:rsidR="00453C56" w:rsidRDefault="00453C56" w:rsidP="00453C56">
      <w:pPr>
        <w:spacing w:before="100" w:beforeAutospacing="1" w:after="100" w:afterAutospacing="1"/>
        <w:ind w:left="720"/>
      </w:pPr>
      <w:r w:rsidRPr="00453C56">
        <w:rPr>
          <w:noProof/>
        </w:rPr>
        <w:drawing>
          <wp:inline distT="0" distB="0" distL="0" distR="0" wp14:anchorId="7F735930" wp14:editId="58E9AFEB">
            <wp:extent cx="5760000" cy="2716203"/>
            <wp:effectExtent l="0" t="0" r="0" b="1905"/>
            <wp:docPr id="204" name="Picture 2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00" cy="2716203"/>
                    </a:xfrm>
                    <a:prstGeom prst="rect">
                      <a:avLst/>
                    </a:prstGeom>
                  </pic:spPr>
                </pic:pic>
              </a:graphicData>
            </a:graphic>
          </wp:inline>
        </w:drawing>
      </w:r>
    </w:p>
    <w:p w14:paraId="3F76C555" w14:textId="180EA530" w:rsidR="007E1D76" w:rsidRDefault="007E1D76" w:rsidP="007E1D76">
      <w:pPr>
        <w:spacing w:before="100" w:beforeAutospacing="1" w:after="100" w:afterAutospacing="1"/>
        <w:ind w:left="720"/>
      </w:pPr>
    </w:p>
    <w:p w14:paraId="22ABADBA" w14:textId="77777777" w:rsidR="00453C56" w:rsidRDefault="00D30B4E" w:rsidP="00200866">
      <w:pPr>
        <w:numPr>
          <w:ilvl w:val="0"/>
          <w:numId w:val="36"/>
        </w:numPr>
        <w:spacing w:before="100" w:beforeAutospacing="1" w:after="100" w:afterAutospacing="1"/>
      </w:pPr>
      <w:r>
        <w:lastRenderedPageBreak/>
        <w:t xml:space="preserve">Out of the two newly fired workflow executions, click on </w:t>
      </w:r>
      <w:r w:rsidRPr="000609C2">
        <w:rPr>
          <w:rStyle w:val="Emphasis"/>
        </w:rPr>
        <w:t>Tywin's</w:t>
      </w:r>
      <w:r>
        <w:t xml:space="preserve"> application. You should see that the status for all the actions is </w:t>
      </w:r>
      <w:r w:rsidRPr="0034372F">
        <w:rPr>
          <w:rStyle w:val="SubtleReference"/>
        </w:rPr>
        <w:t>DONE</w:t>
      </w:r>
      <w:r>
        <w:t>. If the execution is not done,</w:t>
      </w:r>
      <w:r w:rsidR="000609C2">
        <w:t xml:space="preserve"> it might be still running but will finish shortly. C</w:t>
      </w:r>
      <w:r>
        <w:t xml:space="preserve">lick the </w:t>
      </w:r>
      <w:r>
        <w:rPr>
          <w:rStyle w:val="Strong"/>
        </w:rPr>
        <w:t>Refresh</w:t>
      </w:r>
      <w:r>
        <w:t xml:space="preserve"> button.</w:t>
      </w:r>
      <w:r w:rsidR="006A48C1">
        <w:t xml:space="preserve"> </w:t>
      </w:r>
    </w:p>
    <w:p w14:paraId="068CA7EF" w14:textId="0619B119" w:rsidR="00453C56" w:rsidRDefault="00453C56" w:rsidP="00200866">
      <w:pPr>
        <w:numPr>
          <w:ilvl w:val="0"/>
          <w:numId w:val="36"/>
        </w:numPr>
        <w:spacing w:before="100" w:beforeAutospacing="1" w:after="100" w:afterAutospacing="1"/>
      </w:pPr>
      <w:r w:rsidRPr="00453C56">
        <w:rPr>
          <w:noProof/>
        </w:rPr>
        <w:drawing>
          <wp:inline distT="0" distB="0" distL="0" distR="0" wp14:anchorId="1AEC49C9" wp14:editId="323A4AEB">
            <wp:extent cx="4320000" cy="3470686"/>
            <wp:effectExtent l="0" t="0" r="0" b="0"/>
            <wp:docPr id="203" name="Picture 20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3470686"/>
                    </a:xfrm>
                    <a:prstGeom prst="rect">
                      <a:avLst/>
                    </a:prstGeom>
                  </pic:spPr>
                </pic:pic>
              </a:graphicData>
            </a:graphic>
          </wp:inline>
        </w:drawing>
      </w:r>
    </w:p>
    <w:p w14:paraId="488C7BC6" w14:textId="63100E56" w:rsidR="00D30B4E" w:rsidRDefault="00D30B4E" w:rsidP="00200866">
      <w:pPr>
        <w:numPr>
          <w:ilvl w:val="0"/>
          <w:numId w:val="37"/>
        </w:numPr>
        <w:spacing w:before="100" w:beforeAutospacing="1" w:after="100" w:afterAutospacing="1"/>
      </w:pPr>
      <w:r>
        <w:rPr>
          <w:rStyle w:val="Strong"/>
        </w:rPr>
        <w:t>Note:</w:t>
      </w:r>
      <w:r>
        <w:t xml:space="preserve"> If the notification step shows </w:t>
      </w:r>
      <w:r w:rsidRPr="0034372F">
        <w:rPr>
          <w:rStyle w:val="SubtleReference"/>
        </w:rPr>
        <w:t>FAILED</w:t>
      </w:r>
      <w:r>
        <w:t xml:space="preserve">, </w:t>
      </w:r>
      <w:r w:rsidR="006A48C1">
        <w:t xml:space="preserve">go back and check your workflow is well defined, and make </w:t>
      </w:r>
      <w:r>
        <w:t xml:space="preserve">check the </w:t>
      </w:r>
      <w:r>
        <w:rPr>
          <w:rStyle w:val="Strong"/>
        </w:rPr>
        <w:t>Email Configuration</w:t>
      </w:r>
      <w:r>
        <w:t xml:space="preserve"> in your </w:t>
      </w:r>
      <w:r>
        <w:rPr>
          <w:rStyle w:val="Strong"/>
        </w:rPr>
        <w:t>Engagement Services</w:t>
      </w:r>
      <w:r>
        <w:t>.</w:t>
      </w:r>
    </w:p>
    <w:p w14:paraId="50752628" w14:textId="01E774EC" w:rsidR="00D30B4E" w:rsidRDefault="00D30B4E" w:rsidP="00200866">
      <w:pPr>
        <w:numPr>
          <w:ilvl w:val="0"/>
          <w:numId w:val="38"/>
        </w:numPr>
        <w:spacing w:before="100" w:beforeAutospacing="1" w:after="100" w:afterAutospacing="1"/>
      </w:pPr>
      <w:r>
        <w:t xml:space="preserve">Go back to the list of the executions of </w:t>
      </w:r>
      <w:r w:rsidRPr="0034372F">
        <w:rPr>
          <w:rStyle w:val="SubtleReference"/>
        </w:rPr>
        <w:t>LoansApplicationWF</w:t>
      </w:r>
      <w:r>
        <w:t xml:space="preserve"> and click on </w:t>
      </w:r>
      <w:r w:rsidRPr="006A48C1">
        <w:rPr>
          <w:rStyle w:val="IntenseEmphasis"/>
        </w:rPr>
        <w:t>Jon's</w:t>
      </w:r>
      <w:r>
        <w:t xml:space="preserve"> application. You should see that the status of the last action is </w:t>
      </w:r>
      <w:r w:rsidRPr="0034372F">
        <w:rPr>
          <w:rStyle w:val="SubtleReference"/>
        </w:rPr>
        <w:t>PAUSED</w:t>
      </w:r>
      <w:r>
        <w:t>. This means that the workflow is waiting for a human to intervene.</w:t>
      </w:r>
    </w:p>
    <w:p w14:paraId="6F9C76FF" w14:textId="61101115" w:rsidR="00453C56" w:rsidRDefault="00453C56" w:rsidP="00453C56">
      <w:pPr>
        <w:spacing w:before="100" w:beforeAutospacing="1" w:after="100" w:afterAutospacing="1"/>
        <w:ind w:left="567"/>
      </w:pPr>
      <w:r w:rsidRPr="00453C56">
        <w:rPr>
          <w:noProof/>
        </w:rPr>
        <w:lastRenderedPageBreak/>
        <w:drawing>
          <wp:inline distT="0" distB="0" distL="0" distR="0" wp14:anchorId="406C3A41" wp14:editId="5362490E">
            <wp:extent cx="4320000" cy="3367235"/>
            <wp:effectExtent l="0" t="0" r="0" b="0"/>
            <wp:docPr id="202" name="Picture 20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3367235"/>
                    </a:xfrm>
                    <a:prstGeom prst="rect">
                      <a:avLst/>
                    </a:prstGeom>
                  </pic:spPr>
                </pic:pic>
              </a:graphicData>
            </a:graphic>
          </wp:inline>
        </w:drawing>
      </w:r>
    </w:p>
    <w:p w14:paraId="30EF13E9" w14:textId="5F696928" w:rsidR="00D30B4E" w:rsidRDefault="00D30B4E" w:rsidP="00200866">
      <w:pPr>
        <w:numPr>
          <w:ilvl w:val="0"/>
          <w:numId w:val="38"/>
        </w:numPr>
        <w:spacing w:before="100" w:beforeAutospacing="1" w:after="100" w:afterAutospacing="1"/>
      </w:pPr>
      <w:r>
        <w:t>Now let's simulate a credit analyst's approval.</w:t>
      </w:r>
      <w:r w:rsidR="000A08E8">
        <w:t xml:space="preserve"> </w:t>
      </w:r>
      <w:r>
        <w:t xml:space="preserve">Click the </w:t>
      </w:r>
      <w:r>
        <w:rPr>
          <w:rStyle w:val="Strong"/>
        </w:rPr>
        <w:t>Object Services</w:t>
      </w:r>
      <w:r>
        <w:t xml:space="preserve"> option from the main menu to the left, click the dropdown under the </w:t>
      </w:r>
      <w:r>
        <w:rPr>
          <w:rStyle w:val="Strong"/>
        </w:rPr>
        <w:t>App Data Model Objects</w:t>
      </w:r>
      <w:r>
        <w:t xml:space="preserve"> column in the </w:t>
      </w:r>
      <w:r w:rsidRPr="0034372F">
        <w:rPr>
          <w:rStyle w:val="SubtleReference"/>
        </w:rPr>
        <w:t>LoanApplicationObjS</w:t>
      </w:r>
      <w:r>
        <w:t xml:space="preserve"> row and select the </w:t>
      </w:r>
      <w:r w:rsidRPr="0034372F">
        <w:rPr>
          <w:rStyle w:val="SubtleReference"/>
        </w:rPr>
        <w:t>ApplicationModel</w:t>
      </w:r>
      <w:r>
        <w:t>.</w:t>
      </w:r>
    </w:p>
    <w:p w14:paraId="154EEA3C" w14:textId="4D21F3EA" w:rsidR="003F4DFC" w:rsidRPr="003F4DFC" w:rsidRDefault="00D30B4E" w:rsidP="00200866">
      <w:pPr>
        <w:numPr>
          <w:ilvl w:val="0"/>
          <w:numId w:val="39"/>
        </w:numPr>
        <w:spacing w:before="100" w:beforeAutospacing="1" w:after="100" w:afterAutospacing="1"/>
        <w:rPr>
          <w:rStyle w:val="Emphasis"/>
          <w:i w:val="0"/>
          <w:iCs w:val="0"/>
          <w:color w:val="auto"/>
        </w:rPr>
      </w:pPr>
      <w:r>
        <w:t xml:space="preserve">In the </w:t>
      </w:r>
      <w:r>
        <w:rPr>
          <w:rStyle w:val="Strong"/>
        </w:rPr>
        <w:t>Request Input</w:t>
      </w:r>
      <w:r>
        <w:t xml:space="preserve"> tab, select the </w:t>
      </w:r>
      <w:r>
        <w:rPr>
          <w:rStyle w:val="Strong"/>
        </w:rPr>
        <w:t>update</w:t>
      </w:r>
      <w:r>
        <w:t xml:space="preserve"> operation from the dropdown —This will fire an </w:t>
      </w:r>
      <w:r w:rsidRPr="0034372F">
        <w:rPr>
          <w:rStyle w:val="SubtleReference"/>
        </w:rPr>
        <w:t>HTTP PUT</w:t>
      </w:r>
      <w:r>
        <w:t xml:space="preserve"> operation. Paste this in the </w:t>
      </w:r>
      <w:r>
        <w:rPr>
          <w:rStyle w:val="Strong"/>
        </w:rPr>
        <w:t>Body</w:t>
      </w:r>
      <w:r>
        <w:t xml:space="preserve"> of the request:</w:t>
      </w:r>
    </w:p>
    <w:tbl>
      <w:tblPr>
        <w:tblStyle w:val="TableGrid"/>
        <w:tblW w:w="8439" w:type="dxa"/>
        <w:tblCellSpacing w:w="42" w:type="dxa"/>
        <w:tblInd w:w="775" w:type="dxa"/>
        <w:tblBorders>
          <w:insideH w:val="none" w:sz="0" w:space="0" w:color="auto"/>
        </w:tblBorders>
        <w:shd w:val="clear" w:color="auto" w:fill="003E75" w:themeFill="text2"/>
        <w:tblCellMar>
          <w:top w:w="57" w:type="dxa"/>
          <w:bottom w:w="57" w:type="dxa"/>
        </w:tblCellMar>
        <w:tblLook w:val="04A0" w:firstRow="1" w:lastRow="0" w:firstColumn="1" w:lastColumn="0" w:noHBand="0" w:noVBand="1"/>
      </w:tblPr>
      <w:tblGrid>
        <w:gridCol w:w="8439"/>
      </w:tblGrid>
      <w:tr w:rsidR="003F4DFC" w14:paraId="0D693564" w14:textId="77777777" w:rsidTr="0028559C">
        <w:trPr>
          <w:tblCellSpacing w:w="42" w:type="dxa"/>
        </w:trPr>
        <w:tc>
          <w:tcPr>
            <w:tcW w:w="8271" w:type="dxa"/>
            <w:shd w:val="clear" w:color="auto" w:fill="003E75" w:themeFill="text2"/>
          </w:tcPr>
          <w:p w14:paraId="09BE47F7" w14:textId="77777777" w:rsidR="003F4DFC" w:rsidRDefault="003F4DFC" w:rsidP="003F4DFC">
            <w:pPr>
              <w:pStyle w:val="HTMLPreformatted"/>
              <w:ind w:left="360"/>
              <w:rPr>
                <w:rStyle w:val="HTMLCode"/>
              </w:rPr>
            </w:pPr>
            <w:r>
              <w:rPr>
                <w:rStyle w:val="HTMLCode"/>
              </w:rPr>
              <w:t>{</w:t>
            </w:r>
          </w:p>
          <w:p w14:paraId="63DB8D5E" w14:textId="77777777" w:rsidR="003F4DFC" w:rsidRPr="004E64EB" w:rsidRDefault="003F4DFC" w:rsidP="003F4DFC">
            <w:pPr>
              <w:pStyle w:val="HTMLPreformatted"/>
              <w:ind w:left="360"/>
              <w:rPr>
                <w:rStyle w:val="HTMLCode"/>
                <w:lang w:val="en-US"/>
              </w:rPr>
            </w:pPr>
            <w:r w:rsidRPr="004E64EB">
              <w:rPr>
                <w:rStyle w:val="HTMLCode"/>
                <w:lang w:val="en-US"/>
              </w:rPr>
              <w:tab/>
              <w:t>"id": [the id of Jon's application],</w:t>
            </w:r>
          </w:p>
          <w:p w14:paraId="78CB49A7" w14:textId="77777777" w:rsidR="003F4DFC" w:rsidRPr="004E64EB" w:rsidRDefault="003F4DFC" w:rsidP="003F4DFC">
            <w:pPr>
              <w:pStyle w:val="HTMLPreformatted"/>
              <w:ind w:left="360"/>
              <w:rPr>
                <w:rStyle w:val="HTMLCode"/>
                <w:lang w:val="en-US"/>
              </w:rPr>
            </w:pPr>
            <w:r w:rsidRPr="004E64EB">
              <w:rPr>
                <w:rStyle w:val="HTMLCode"/>
                <w:lang w:val="en-US"/>
              </w:rPr>
              <w:tab/>
              <w:t>"status":</w:t>
            </w:r>
            <w:r>
              <w:rPr>
                <w:rStyle w:val="HTMLCode"/>
                <w:lang w:val="en-US"/>
              </w:rPr>
              <w:t xml:space="preserve"> </w:t>
            </w:r>
            <w:r w:rsidRPr="004E64EB">
              <w:rPr>
                <w:rStyle w:val="HTMLCode"/>
                <w:lang w:val="en-US"/>
              </w:rPr>
              <w:t>"Rejected",</w:t>
            </w:r>
          </w:p>
          <w:p w14:paraId="29D58B33" w14:textId="77777777" w:rsidR="003F4DFC" w:rsidRPr="004E64EB" w:rsidRDefault="003F4DFC" w:rsidP="003F4DFC">
            <w:pPr>
              <w:pStyle w:val="HTMLPreformatted"/>
              <w:ind w:left="360"/>
              <w:rPr>
                <w:rStyle w:val="HTMLCode"/>
                <w:lang w:val="en-US"/>
              </w:rPr>
            </w:pPr>
            <w:r w:rsidRPr="004E64EB">
              <w:rPr>
                <w:rStyle w:val="HTMLCode"/>
                <w:lang w:val="en-US"/>
              </w:rPr>
              <w:tab/>
              <w:t>"firstName":</w:t>
            </w:r>
            <w:r>
              <w:rPr>
                <w:rStyle w:val="HTMLCode"/>
                <w:lang w:val="en-US"/>
              </w:rPr>
              <w:t xml:space="preserve"> </w:t>
            </w:r>
            <w:r w:rsidRPr="004E64EB">
              <w:rPr>
                <w:rStyle w:val="HTMLCode"/>
                <w:lang w:val="en-US"/>
              </w:rPr>
              <w:t>"Jon",</w:t>
            </w:r>
          </w:p>
          <w:p w14:paraId="0049DD00" w14:textId="77777777" w:rsidR="003F4DFC" w:rsidRPr="004E64EB" w:rsidRDefault="003F4DFC" w:rsidP="003F4DFC">
            <w:pPr>
              <w:pStyle w:val="HTMLPreformatted"/>
              <w:ind w:left="360"/>
              <w:rPr>
                <w:rStyle w:val="HTMLCode"/>
                <w:lang w:val="en-US"/>
              </w:rPr>
            </w:pPr>
            <w:r w:rsidRPr="004E64EB">
              <w:rPr>
                <w:rStyle w:val="HTMLCode"/>
                <w:lang w:val="en-US"/>
              </w:rPr>
              <w:tab/>
              <w:t>"lastName":</w:t>
            </w:r>
            <w:r>
              <w:rPr>
                <w:rStyle w:val="HTMLCode"/>
                <w:lang w:val="en-US"/>
              </w:rPr>
              <w:t xml:space="preserve"> </w:t>
            </w:r>
            <w:r w:rsidRPr="004E64EB">
              <w:rPr>
                <w:rStyle w:val="HTMLCode"/>
                <w:lang w:val="en-US"/>
              </w:rPr>
              <w:t>"Snow",</w:t>
            </w:r>
          </w:p>
          <w:p w14:paraId="2CB008B1" w14:textId="77777777" w:rsidR="003F4DFC" w:rsidRPr="004E64EB" w:rsidRDefault="003F4DFC" w:rsidP="003F4DFC">
            <w:pPr>
              <w:pStyle w:val="HTMLPreformatted"/>
              <w:ind w:left="360"/>
              <w:rPr>
                <w:rStyle w:val="HTMLCode"/>
                <w:lang w:val="en-US"/>
              </w:rPr>
            </w:pPr>
            <w:r w:rsidRPr="004E64EB">
              <w:rPr>
                <w:rStyle w:val="HTMLCode"/>
                <w:lang w:val="en-US"/>
              </w:rPr>
              <w:tab/>
              <w:t>"email":"[an email address for testing]"</w:t>
            </w:r>
          </w:p>
          <w:p w14:paraId="7C1359CE" w14:textId="1747AC10" w:rsidR="003F4DFC" w:rsidRPr="00AC202D" w:rsidRDefault="003F4DFC" w:rsidP="003F4DFC">
            <w:pPr>
              <w:pStyle w:val="HTMLPreformatted"/>
              <w:ind w:left="360"/>
              <w:rPr>
                <w:rStyle w:val="HTMLCode"/>
              </w:rPr>
            </w:pPr>
            <w:r>
              <w:rPr>
                <w:rStyle w:val="HTMLCode"/>
              </w:rPr>
              <w:t>}</w:t>
            </w:r>
          </w:p>
        </w:tc>
      </w:tr>
    </w:tbl>
    <w:p w14:paraId="47BF69E9" w14:textId="4EA0DCF3" w:rsidR="003F4DFC" w:rsidRDefault="00453C56" w:rsidP="003F4DFC">
      <w:pPr>
        <w:spacing w:before="100" w:beforeAutospacing="1" w:after="100" w:afterAutospacing="1"/>
        <w:ind w:left="720"/>
      </w:pPr>
      <w:r w:rsidRPr="00453C56">
        <w:rPr>
          <w:noProof/>
        </w:rPr>
        <w:lastRenderedPageBreak/>
        <w:t xml:space="preserve"> </w:t>
      </w:r>
      <w:r w:rsidRPr="00453C56">
        <w:rPr>
          <w:noProof/>
        </w:rPr>
        <w:drawing>
          <wp:inline distT="0" distB="0" distL="0" distR="0" wp14:anchorId="4483B3F9" wp14:editId="72C36FB1">
            <wp:extent cx="3600000" cy="2542718"/>
            <wp:effectExtent l="0" t="0" r="0"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542718"/>
                    </a:xfrm>
                    <a:prstGeom prst="rect">
                      <a:avLst/>
                    </a:prstGeom>
                  </pic:spPr>
                </pic:pic>
              </a:graphicData>
            </a:graphic>
          </wp:inline>
        </w:drawing>
      </w:r>
    </w:p>
    <w:p w14:paraId="52497378" w14:textId="77777777" w:rsidR="00D30B4E" w:rsidRDefault="00D30B4E" w:rsidP="00200866">
      <w:pPr>
        <w:numPr>
          <w:ilvl w:val="0"/>
          <w:numId w:val="40"/>
        </w:numPr>
        <w:spacing w:before="100" w:beforeAutospacing="1" w:after="100" w:afterAutospacing="1"/>
      </w:pPr>
      <w:r>
        <w:t>This will return a response saying that one record has been updated.</w:t>
      </w:r>
    </w:p>
    <w:p w14:paraId="66DF9E87" w14:textId="3DB7CA01" w:rsidR="00D30B4E" w:rsidRDefault="003E7570" w:rsidP="003F4DFC">
      <w:pPr>
        <w:pStyle w:val="HTMLPreformatted"/>
        <w:ind w:left="720"/>
        <w:rPr>
          <w:rStyle w:val="HTMLCode"/>
        </w:rPr>
      </w:pPr>
      <w:r w:rsidRPr="00D06B52">
        <w:rPr>
          <w:noProof/>
          <w:lang w:val="en-US"/>
        </w:rPr>
        <w:t xml:space="preserve"> </w:t>
      </w:r>
      <w:r w:rsidRPr="003E7570">
        <w:rPr>
          <w:rStyle w:val="HTMLCode"/>
          <w:noProof/>
        </w:rPr>
        <w:drawing>
          <wp:inline distT="0" distB="0" distL="0" distR="0" wp14:anchorId="7A32BC46" wp14:editId="46441A75">
            <wp:extent cx="3600000" cy="2100850"/>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0000" cy="2100850"/>
                    </a:xfrm>
                    <a:prstGeom prst="rect">
                      <a:avLst/>
                    </a:prstGeom>
                  </pic:spPr>
                </pic:pic>
              </a:graphicData>
            </a:graphic>
          </wp:inline>
        </w:drawing>
      </w:r>
    </w:p>
    <w:p w14:paraId="4BD9431B" w14:textId="72C54AE8" w:rsidR="003F4DFC" w:rsidRDefault="00D30B4E" w:rsidP="00200866">
      <w:pPr>
        <w:numPr>
          <w:ilvl w:val="0"/>
          <w:numId w:val="41"/>
        </w:numPr>
        <w:spacing w:before="100" w:beforeAutospacing="1" w:after="100" w:afterAutospacing="1"/>
      </w:pPr>
      <w:r>
        <w:t xml:space="preserve">Go back to </w:t>
      </w:r>
      <w:r>
        <w:rPr>
          <w:rStyle w:val="Strong"/>
        </w:rPr>
        <w:t>Workflow Services</w:t>
      </w:r>
      <w:r>
        <w:t xml:space="preserve"> and click </w:t>
      </w:r>
      <w:r w:rsidRPr="0034372F">
        <w:rPr>
          <w:rStyle w:val="SubtleReference"/>
        </w:rPr>
        <w:t>LoansApplicationWF</w:t>
      </w:r>
      <w:r>
        <w:t xml:space="preserve">. You should now see Jon's application is also in </w:t>
      </w:r>
      <w:r w:rsidRPr="0034372F">
        <w:rPr>
          <w:rStyle w:val="SubtleReference"/>
        </w:rPr>
        <w:t>COMPLETED</w:t>
      </w:r>
      <w:r>
        <w:t xml:space="preserve"> status. Click on it and verify that all activities are in </w:t>
      </w:r>
      <w:r w:rsidRPr="0034372F">
        <w:rPr>
          <w:rStyle w:val="SubtleReference"/>
        </w:rPr>
        <w:t>DONE</w:t>
      </w:r>
      <w:r>
        <w:t xml:space="preserve"> status.</w:t>
      </w:r>
    </w:p>
    <w:p w14:paraId="363D94EC" w14:textId="3CD286F8" w:rsidR="001E41C6" w:rsidRDefault="001E41C6" w:rsidP="003F4DFC">
      <w:pPr>
        <w:spacing w:before="100" w:beforeAutospacing="1" w:after="100" w:afterAutospacing="1"/>
        <w:ind w:left="720"/>
      </w:pPr>
      <w:r w:rsidRPr="001E41C6">
        <w:rPr>
          <w:noProof/>
        </w:rPr>
        <w:drawing>
          <wp:inline distT="0" distB="0" distL="0" distR="0" wp14:anchorId="7390A5CB" wp14:editId="0187765C">
            <wp:extent cx="5040000" cy="2058242"/>
            <wp:effectExtent l="0" t="0" r="1905" b="0"/>
            <wp:docPr id="217" name="Picture 2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000" cy="2058242"/>
                    </a:xfrm>
                    <a:prstGeom prst="rect">
                      <a:avLst/>
                    </a:prstGeom>
                  </pic:spPr>
                </pic:pic>
              </a:graphicData>
            </a:graphic>
          </wp:inline>
        </w:drawing>
      </w:r>
    </w:p>
    <w:p w14:paraId="2368E7F8" w14:textId="6C2DF523" w:rsidR="00D30B4E" w:rsidRDefault="00D30B4E" w:rsidP="00200866">
      <w:pPr>
        <w:numPr>
          <w:ilvl w:val="0"/>
          <w:numId w:val="41"/>
        </w:numPr>
        <w:spacing w:before="100" w:beforeAutospacing="1" w:after="100" w:afterAutospacing="1"/>
      </w:pPr>
      <w:r>
        <w:t xml:space="preserve">Check the inbox of the email address you're using for testing. You should </w:t>
      </w:r>
      <w:r w:rsidR="00862556">
        <w:t>have received</w:t>
      </w:r>
      <w:r>
        <w:t xml:space="preserve"> emails notifying you of the results of both loan applications.</w:t>
      </w:r>
    </w:p>
    <w:p w14:paraId="3A222791" w14:textId="46C85369" w:rsidR="00862556" w:rsidRDefault="00862556" w:rsidP="00862556">
      <w:pPr>
        <w:spacing w:before="100" w:beforeAutospacing="1" w:after="100" w:afterAutospacing="1"/>
        <w:ind w:left="720"/>
      </w:pPr>
      <w:r w:rsidRPr="00862556">
        <w:rPr>
          <w:noProof/>
        </w:rPr>
        <w:lastRenderedPageBreak/>
        <w:drawing>
          <wp:inline distT="0" distB="0" distL="0" distR="0" wp14:anchorId="0E34B532" wp14:editId="16E89EC4">
            <wp:extent cx="5760000" cy="15665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00" cy="1566543"/>
                    </a:xfrm>
                    <a:prstGeom prst="rect">
                      <a:avLst/>
                    </a:prstGeom>
                  </pic:spPr>
                </pic:pic>
              </a:graphicData>
            </a:graphic>
          </wp:inline>
        </w:drawing>
      </w:r>
    </w:p>
    <w:p w14:paraId="15F1A443" w14:textId="30648672" w:rsidR="00D30B4E" w:rsidRDefault="0016692F" w:rsidP="0016692F">
      <w:pPr>
        <w:pStyle w:val="Heading1"/>
        <w:rPr>
          <w:rStyle w:val="PageNumber"/>
        </w:rPr>
      </w:pPr>
      <w:bookmarkStart w:id="42" w:name="_Toc54007089"/>
      <w:r>
        <w:rPr>
          <w:rStyle w:val="PageNumber"/>
        </w:rPr>
        <w:t>A Final Word on Workflows</w:t>
      </w:r>
      <w:bookmarkEnd w:id="42"/>
    </w:p>
    <w:p w14:paraId="1B869E88" w14:textId="4FE3B7D3" w:rsidR="0016692F" w:rsidRDefault="0016692F" w:rsidP="006C344E">
      <w:pPr>
        <w:rPr>
          <w:rStyle w:val="PageNumber"/>
        </w:rPr>
      </w:pPr>
      <w:r>
        <w:rPr>
          <w:rStyle w:val="PageNumber"/>
        </w:rPr>
        <w:t xml:space="preserve">During this lab you’ve designed, published and tested a workflow. As you will have been able to appreciate, workflows </w:t>
      </w:r>
      <w:r w:rsidR="0028559C">
        <w:rPr>
          <w:rStyle w:val="PageNumber"/>
        </w:rPr>
        <w:t xml:space="preserve">are </w:t>
      </w:r>
      <w:r w:rsidR="0028559C" w:rsidRPr="00E7537A">
        <w:rPr>
          <w:rStyle w:val="IntenseEmphasis"/>
        </w:rPr>
        <w:t>advanced tools that build on top of other Fabric constructs</w:t>
      </w:r>
      <w:r w:rsidR="0028559C">
        <w:rPr>
          <w:rStyle w:val="PageNumber"/>
        </w:rPr>
        <w:t>, such as Integration Services, Object Services, Business Rules and Engagement Services.</w:t>
      </w:r>
      <w:r>
        <w:rPr>
          <w:rStyle w:val="PageNumber"/>
        </w:rPr>
        <w:t xml:space="preserve"> </w:t>
      </w:r>
      <w:r w:rsidR="0028559C">
        <w:rPr>
          <w:rStyle w:val="PageNumber"/>
        </w:rPr>
        <w:t>If you’ve struggled with these concepts we recommend you go back and explore the labs and other enablement materials that go over these other features in more detail.</w:t>
      </w:r>
    </w:p>
    <w:p w14:paraId="3F50B578" w14:textId="3F6CC8B6" w:rsidR="00E7537A" w:rsidRDefault="0028559C" w:rsidP="006C344E">
      <w:pPr>
        <w:rPr>
          <w:rStyle w:val="PageNumber"/>
        </w:rPr>
      </w:pPr>
      <w:r>
        <w:rPr>
          <w:rStyle w:val="PageNumber"/>
        </w:rPr>
        <w:t xml:space="preserve">Also, workflows are very powerful tools that will allow you to </w:t>
      </w:r>
      <w:r w:rsidRPr="00E7537A">
        <w:rPr>
          <w:rStyle w:val="IntenseEmphasis"/>
        </w:rPr>
        <w:t>decouple client apps from business processes</w:t>
      </w:r>
      <w:r>
        <w:rPr>
          <w:rStyle w:val="PageNumber"/>
        </w:rPr>
        <w:t>.</w:t>
      </w:r>
      <w:r w:rsidR="00E7537A">
        <w:rPr>
          <w:rStyle w:val="PageNumber"/>
        </w:rPr>
        <w:t xml:space="preserve"> If used right, Fabric Workflows could allow you to change processes without affecting the client applications or having to distribute new versions of them. They could also allow you to start a user journey on one device, continue on a second device and finish on a third one. </w:t>
      </w:r>
    </w:p>
    <w:p w14:paraId="049A1388" w14:textId="29A2787F" w:rsidR="0028559C" w:rsidRPr="004E64EB" w:rsidRDefault="0028559C" w:rsidP="006C344E">
      <w:pPr>
        <w:rPr>
          <w:rStyle w:val="PageNumber"/>
        </w:rPr>
      </w:pPr>
      <w:r>
        <w:rPr>
          <w:rStyle w:val="PageNumber"/>
        </w:rPr>
        <w:t xml:space="preserve">However, workflows should not be abused. Not everything in your app is necessarily a good candidate to be modelled as a </w:t>
      </w:r>
      <w:r w:rsidR="00E7537A">
        <w:rPr>
          <w:rStyle w:val="PageNumber"/>
        </w:rPr>
        <w:t>Fabric Workflow</w:t>
      </w:r>
      <w:r>
        <w:rPr>
          <w:rStyle w:val="PageNumber"/>
        </w:rPr>
        <w:t xml:space="preserve">. </w:t>
      </w:r>
      <w:r w:rsidR="00CC725C">
        <w:rPr>
          <w:rStyle w:val="PageNumber"/>
        </w:rPr>
        <w:t>S</w:t>
      </w:r>
      <w:r w:rsidR="00E7537A">
        <w:rPr>
          <w:rStyle w:val="PageNumber"/>
        </w:rPr>
        <w:t>ome</w:t>
      </w:r>
      <w:r>
        <w:rPr>
          <w:rStyle w:val="PageNumber"/>
        </w:rPr>
        <w:t xml:space="preserve"> use cases may be too simple or trivial to become workflows</w:t>
      </w:r>
      <w:r w:rsidR="00E7537A">
        <w:rPr>
          <w:rStyle w:val="PageNumber"/>
        </w:rPr>
        <w:t xml:space="preserve">. Meanwhile, others may be way too large or complex. </w:t>
      </w:r>
      <w:r>
        <w:rPr>
          <w:rStyle w:val="PageNumber"/>
        </w:rPr>
        <w:t xml:space="preserve">Fabric Workflows are meant as a </w:t>
      </w:r>
      <w:r w:rsidRPr="00E7537A">
        <w:rPr>
          <w:rStyle w:val="IntenseEmphasis"/>
        </w:rPr>
        <w:t>lightweight</w:t>
      </w:r>
      <w:r>
        <w:rPr>
          <w:rStyle w:val="PageNumber"/>
        </w:rPr>
        <w:t xml:space="preserve"> solution for use cases</w:t>
      </w:r>
      <w:r w:rsidR="00E7537A">
        <w:rPr>
          <w:rStyle w:val="PageNumber"/>
        </w:rPr>
        <w:t xml:space="preserve"> which commonly arise when building multi-experience digital experiences, but </w:t>
      </w:r>
      <w:r w:rsidR="00E7537A" w:rsidRPr="00E7537A">
        <w:rPr>
          <w:rStyle w:val="IntenseEmphasis"/>
        </w:rPr>
        <w:t>not</w:t>
      </w:r>
      <w:r w:rsidR="00E7537A">
        <w:rPr>
          <w:rStyle w:val="PageNumber"/>
        </w:rPr>
        <w:t xml:space="preserve"> </w:t>
      </w:r>
      <w:r>
        <w:rPr>
          <w:rStyle w:val="PageNumber"/>
        </w:rPr>
        <w:t xml:space="preserve">as a </w:t>
      </w:r>
      <w:r w:rsidR="00E7537A">
        <w:rPr>
          <w:rStyle w:val="PageNumber"/>
        </w:rPr>
        <w:t>fully-fledged</w:t>
      </w:r>
      <w:r>
        <w:rPr>
          <w:rStyle w:val="PageNumber"/>
        </w:rPr>
        <w:t xml:space="preserve"> BPM</w:t>
      </w:r>
      <w:r w:rsidR="00E7537A">
        <w:rPr>
          <w:rStyle w:val="PageNumber"/>
        </w:rPr>
        <w:t xml:space="preserve">S </w:t>
      </w:r>
      <w:r w:rsidR="00CC725C">
        <w:rPr>
          <w:rStyle w:val="PageNumber"/>
        </w:rPr>
        <w:t xml:space="preserve">for the entire </w:t>
      </w:r>
      <w:r w:rsidR="00E7537A">
        <w:rPr>
          <w:rStyle w:val="PageNumber"/>
        </w:rPr>
        <w:t>enterprise.</w:t>
      </w:r>
    </w:p>
    <w:sectPr w:rsidR="0028559C" w:rsidRPr="004E64EB" w:rsidSect="00D730DA">
      <w:headerReference w:type="even" r:id="rId111"/>
      <w:type w:val="continuous"/>
      <w:pgSz w:w="11906" w:h="16838" w:code="9"/>
      <w:pgMar w:top="1701" w:right="1701" w:bottom="1701" w:left="85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4D85E" w14:textId="77777777" w:rsidR="00DC2EF8" w:rsidRDefault="00DC2EF8">
      <w:r>
        <w:separator/>
      </w:r>
    </w:p>
  </w:endnote>
  <w:endnote w:type="continuationSeparator" w:id="0">
    <w:p w14:paraId="21393B38" w14:textId="77777777" w:rsidR="00DC2EF8" w:rsidRDefault="00DC2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Bold">
    <w:altName w:val="Arial"/>
    <w:panose1 w:val="020B0604020202020204"/>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FA193" w14:textId="77777777" w:rsidR="0028559C" w:rsidRPr="00433254" w:rsidRDefault="0028559C" w:rsidP="002B7EAF">
    <w:pPr>
      <w:pStyle w:val="Footer"/>
      <w:framePr w:wrap="around" w:vAnchor="text" w:hAnchor="margin" w:xAlign="right" w:y="1"/>
      <w:rPr>
        <w:rStyle w:val="PageNumber"/>
        <w:rFonts w:ascii="Arial" w:hAnsi="Arial"/>
      </w:rPr>
    </w:pPr>
    <w:r w:rsidRPr="00433254">
      <w:rPr>
        <w:rStyle w:val="PageNumber"/>
      </w:rPr>
      <w:fldChar w:fldCharType="begin"/>
    </w:r>
    <w:r w:rsidRPr="00433254">
      <w:rPr>
        <w:rStyle w:val="PageNumber"/>
      </w:rPr>
      <w:instrText xml:space="preserve">PAGE  </w:instrText>
    </w:r>
    <w:r w:rsidRPr="00433254">
      <w:rPr>
        <w:rStyle w:val="PageNumber"/>
      </w:rPr>
      <w:fldChar w:fldCharType="separate"/>
    </w:r>
    <w:r w:rsidRPr="00433254">
      <w:rPr>
        <w:rStyle w:val="PageNumber"/>
        <w:noProof/>
      </w:rPr>
      <w:t>6</w:t>
    </w:r>
    <w:r w:rsidRPr="00433254">
      <w:rPr>
        <w:rStyle w:val="PageNumber"/>
      </w:rPr>
      <w:fldChar w:fldCharType="end"/>
    </w:r>
  </w:p>
  <w:p w14:paraId="2FF6716D" w14:textId="77777777" w:rsidR="0028559C" w:rsidRPr="00433254" w:rsidRDefault="0028559C" w:rsidP="002B7E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43591" w14:textId="77777777" w:rsidR="0028559C" w:rsidRPr="00433254" w:rsidRDefault="0028559C" w:rsidP="00D730DA">
    <w:pPr>
      <w:pStyle w:val="Footer"/>
      <w:framePr w:wrap="around" w:vAnchor="page" w:hAnchor="page" w:x="852" w:y="15803"/>
      <w:rPr>
        <w:rStyle w:val="PageNumber"/>
        <w:rFonts w:ascii="Arial" w:hAnsi="Arial"/>
      </w:rPr>
    </w:pPr>
    <w:r w:rsidRPr="00433254">
      <w:rPr>
        <w:rStyle w:val="PageNumber"/>
      </w:rPr>
      <w:fldChar w:fldCharType="begin"/>
    </w:r>
    <w:r w:rsidRPr="00433254">
      <w:rPr>
        <w:rStyle w:val="PageNumber"/>
      </w:rPr>
      <w:instrText xml:space="preserve">PAGE  </w:instrText>
    </w:r>
    <w:r w:rsidRPr="00433254">
      <w:rPr>
        <w:rStyle w:val="PageNumber"/>
      </w:rPr>
      <w:fldChar w:fldCharType="separate"/>
    </w:r>
    <w:r>
      <w:rPr>
        <w:rStyle w:val="PageNumber"/>
        <w:noProof/>
      </w:rPr>
      <w:t>6</w:t>
    </w:r>
    <w:r w:rsidRPr="00433254">
      <w:rPr>
        <w:rStyle w:val="PageNumber"/>
      </w:rPr>
      <w:fldChar w:fldCharType="end"/>
    </w:r>
  </w:p>
  <w:p w14:paraId="2107B6B9" w14:textId="00DFF595" w:rsidR="0028559C" w:rsidRPr="00F205A6" w:rsidRDefault="0028559C" w:rsidP="00F205A6">
    <w:pPr>
      <w:pStyle w:val="Footer"/>
      <w:tabs>
        <w:tab w:val="clear" w:pos="4153"/>
        <w:tab w:val="clear" w:pos="8306"/>
        <w:tab w:val="left" w:pos="567"/>
      </w:tabs>
      <w:ind w:right="360"/>
      <w:rPr>
        <w:rFonts w:ascii="Arial" w:hAnsi="Arial"/>
        <w:color w:val="005596"/>
      </w:rPr>
    </w:pPr>
    <w:r w:rsidRPr="00433254">
      <w:tab/>
    </w:r>
    <w:r>
      <w:rPr>
        <w:rFonts w:ascii="Arial" w:hAnsi="Arial"/>
      </w:rPr>
      <w:t>Miguelángel Fernández</w:t>
    </w:r>
    <w:r w:rsidRPr="00433254">
      <w:rPr>
        <w:rFonts w:ascii="Arial" w:hAnsi="Arial"/>
      </w:rPr>
      <w:t xml:space="preserve"> </w:t>
    </w:r>
    <w:r>
      <w:rPr>
        <w:rFonts w:ascii="Arial" w:hAnsi="Arial"/>
        <w:color w:val="36A8E1" w:themeColor="accent2"/>
      </w:rPr>
      <w:t xml:space="preserve"> Quantum Product Management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7F6CE" w14:textId="77777777" w:rsidR="0028559C" w:rsidRDefault="0028559C">
    <w:pPr>
      <w:pStyle w:val="Footer"/>
    </w:pPr>
    <w:r>
      <w:rPr>
        <w:noProof/>
        <w:lang w:val="en-US" w:eastAsia="en-US"/>
      </w:rPr>
      <mc:AlternateContent>
        <mc:Choice Requires="wps">
          <w:drawing>
            <wp:anchor distT="0" distB="0" distL="114300" distR="114300" simplePos="0" relativeHeight="251653632" behindDoc="0" locked="0" layoutInCell="1" allowOverlap="1" wp14:anchorId="2DB79F77" wp14:editId="78B7F4ED">
              <wp:simplePos x="0" y="0"/>
              <wp:positionH relativeFrom="page">
                <wp:posOffset>540385</wp:posOffset>
              </wp:positionH>
              <wp:positionV relativeFrom="page">
                <wp:posOffset>9577070</wp:posOffset>
              </wp:positionV>
              <wp:extent cx="6659880" cy="720090"/>
              <wp:effectExtent l="0" t="4445" r="635" b="0"/>
              <wp:wrapTight wrapText="bothSides">
                <wp:wrapPolygon edited="0">
                  <wp:start x="0" y="0"/>
                  <wp:lineTo x="21600" y="0"/>
                  <wp:lineTo x="21600" y="21600"/>
                  <wp:lineTo x="0" y="2160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88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AB44F" w14:textId="77777777" w:rsidR="0028559C" w:rsidRPr="00C1432F" w:rsidRDefault="0028559C" w:rsidP="00C5352F">
                          <w:pPr>
                            <w:autoSpaceDE w:val="0"/>
                            <w:autoSpaceDN w:val="0"/>
                            <w:adjustRightInd w:val="0"/>
                            <w:rPr>
                              <w:rFonts w:cs="Arial"/>
                              <w:color w:val="8BABC5"/>
                              <w:sz w:val="14"/>
                              <w:szCs w:val="14"/>
                            </w:rPr>
                          </w:pPr>
                          <w:r w:rsidRPr="00C1432F">
                            <w:rPr>
                              <w:rFonts w:cs="Arial"/>
                              <w:color w:val="8BABC5"/>
                              <w:sz w:val="14"/>
                              <w:szCs w:val="14"/>
                            </w:rPr>
                            <w:t>Information in this document is subject to change without notice.</w:t>
                          </w:r>
                        </w:p>
                        <w:p w14:paraId="17F42301" w14:textId="77777777" w:rsidR="0028559C" w:rsidRPr="00C1432F" w:rsidRDefault="0028559C" w:rsidP="00C5352F">
                          <w:pPr>
                            <w:autoSpaceDE w:val="0"/>
                            <w:autoSpaceDN w:val="0"/>
                            <w:adjustRightInd w:val="0"/>
                            <w:rPr>
                              <w:rFonts w:cs="Arial"/>
                              <w:color w:val="8BABC5"/>
                              <w:sz w:val="14"/>
                              <w:szCs w:val="14"/>
                            </w:rPr>
                          </w:pPr>
                          <w:r w:rsidRPr="00C1432F">
                            <w:rPr>
                              <w:rFonts w:cs="Arial"/>
                              <w:color w:val="8BABC5"/>
                              <w:sz w:val="14"/>
                              <w:szCs w:val="14"/>
                            </w:rPr>
                            <w:t xml:space="preserve">No part of this document may be reproduced or transmitted in any form or by any means, </w:t>
                          </w:r>
                          <w:r w:rsidRPr="00C1432F">
                            <w:rPr>
                              <w:rFonts w:cs="Arial"/>
                              <w:color w:val="8BABC5"/>
                              <w:sz w:val="14"/>
                              <w:szCs w:val="14"/>
                            </w:rPr>
                            <w:br/>
                            <w:t>for any purpose, without the express written permission of TEMENOS HEADQUARTERS SA.</w:t>
                          </w:r>
                        </w:p>
                        <w:p w14:paraId="0BEF8AD9" w14:textId="77777777" w:rsidR="0028559C" w:rsidRPr="00C1432F" w:rsidRDefault="0028559C" w:rsidP="00C5352F">
                          <w:pPr>
                            <w:rPr>
                              <w:rFonts w:cs="Arial"/>
                              <w:color w:val="8BABC5"/>
                              <w:sz w:val="14"/>
                              <w:szCs w:val="14"/>
                            </w:rPr>
                          </w:pPr>
                          <w:r>
                            <w:rPr>
                              <w:rFonts w:cs="Arial"/>
                              <w:color w:val="8BABC5"/>
                              <w:sz w:val="14"/>
                              <w:szCs w:val="14"/>
                            </w:rPr>
                            <w:t>© 2018</w:t>
                          </w:r>
                          <w:r w:rsidRPr="00C1432F">
                            <w:rPr>
                              <w:rFonts w:cs="Arial"/>
                              <w:color w:val="8BABC5"/>
                              <w:sz w:val="14"/>
                              <w:szCs w:val="14"/>
                            </w:rPr>
                            <w:t xml:space="preserve"> T</w:t>
                          </w:r>
                          <w:r>
                            <w:rPr>
                              <w:rFonts w:cs="Arial"/>
                              <w:color w:val="8BABC5"/>
                              <w:sz w:val="14"/>
                              <w:szCs w:val="14"/>
                            </w:rPr>
                            <w:t>emenos Headquarters SA - a</w:t>
                          </w:r>
                          <w:r w:rsidRPr="00C1432F">
                            <w:rPr>
                              <w:rFonts w:cs="Arial"/>
                              <w:color w:val="8BABC5"/>
                              <w:sz w:val="14"/>
                              <w:szCs w:val="14"/>
                            </w:rPr>
                            <w:t>ll rights 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79F77" id="_x0000_t202" coordsize="21600,21600" o:spt="202" path="m,l,21600r21600,l21600,xe">
              <v:stroke joinstyle="miter"/>
              <v:path gradientshapeok="t" o:connecttype="rect"/>
            </v:shapetype>
            <v:shape id="Text Box 8" o:spid="_x0000_s1029" type="#_x0000_t202" style="position:absolute;margin-left:42.55pt;margin-top:754.1pt;width:524.4pt;height:56.7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" filled="f" stroked="f">
              <v:textbox inset="0,0,0,0">
                <w:txbxContent>
                  <w:p w14:paraId="474AB44F" w14:textId="77777777" w:rsidR="0028559C" w:rsidRPr="00C1432F" w:rsidRDefault="0028559C" w:rsidP="00C5352F">
                    <w:pPr>
                      <w:autoSpaceDE w:val="0"/>
                      <w:autoSpaceDN w:val="0"/>
                      <w:adjustRightInd w:val="0"/>
                      <w:rPr>
                        <w:rFonts w:cs="Arial"/>
                        <w:color w:val="8BABC5"/>
                        <w:sz w:val="14"/>
                        <w:szCs w:val="14"/>
                      </w:rPr>
                    </w:pPr>
                    <w:r w:rsidRPr="00C1432F">
                      <w:rPr>
                        <w:rFonts w:cs="Arial"/>
                        <w:color w:val="8BABC5"/>
                        <w:sz w:val="14"/>
                        <w:szCs w:val="14"/>
                      </w:rPr>
                      <w:t>Information in this document is subject to change without notice.</w:t>
                    </w:r>
                  </w:p>
                  <w:p w14:paraId="17F42301" w14:textId="77777777" w:rsidR="0028559C" w:rsidRPr="00C1432F" w:rsidRDefault="0028559C" w:rsidP="00C5352F">
                    <w:pPr>
                      <w:autoSpaceDE w:val="0"/>
                      <w:autoSpaceDN w:val="0"/>
                      <w:adjustRightInd w:val="0"/>
                      <w:rPr>
                        <w:rFonts w:cs="Arial"/>
                        <w:color w:val="8BABC5"/>
                        <w:sz w:val="14"/>
                        <w:szCs w:val="14"/>
                      </w:rPr>
                    </w:pPr>
                    <w:r w:rsidRPr="00C1432F">
                      <w:rPr>
                        <w:rFonts w:cs="Arial"/>
                        <w:color w:val="8BABC5"/>
                        <w:sz w:val="14"/>
                        <w:szCs w:val="14"/>
                      </w:rPr>
                      <w:t xml:space="preserve">No part of this document may be reproduced or transmitted in any form or by any means, </w:t>
                    </w:r>
                    <w:r w:rsidRPr="00C1432F">
                      <w:rPr>
                        <w:rFonts w:cs="Arial"/>
                        <w:color w:val="8BABC5"/>
                        <w:sz w:val="14"/>
                        <w:szCs w:val="14"/>
                      </w:rPr>
                      <w:br/>
                      <w:t>for any purpose, without the express written permission of TEMENOS HEADQUARTERS SA.</w:t>
                    </w:r>
                  </w:p>
                  <w:p w14:paraId="0BEF8AD9" w14:textId="77777777" w:rsidR="0028559C" w:rsidRPr="00C1432F" w:rsidRDefault="0028559C" w:rsidP="00C5352F">
                    <w:pPr>
                      <w:rPr>
                        <w:rFonts w:cs="Arial"/>
                        <w:color w:val="8BABC5"/>
                        <w:sz w:val="14"/>
                        <w:szCs w:val="14"/>
                      </w:rPr>
                    </w:pPr>
                    <w:r>
                      <w:rPr>
                        <w:rFonts w:cs="Arial"/>
                        <w:color w:val="8BABC5"/>
                        <w:sz w:val="14"/>
                        <w:szCs w:val="14"/>
                      </w:rPr>
                      <w:t>© 2018</w:t>
                    </w:r>
                    <w:r w:rsidRPr="00C1432F">
                      <w:rPr>
                        <w:rFonts w:cs="Arial"/>
                        <w:color w:val="8BABC5"/>
                        <w:sz w:val="14"/>
                        <w:szCs w:val="14"/>
                      </w:rPr>
                      <w:t xml:space="preserve"> T</w:t>
                    </w:r>
                    <w:r>
                      <w:rPr>
                        <w:rFonts w:cs="Arial"/>
                        <w:color w:val="8BABC5"/>
                        <w:sz w:val="14"/>
                        <w:szCs w:val="14"/>
                      </w:rPr>
                      <w:t>emenos Headquarters SA - a</w:t>
                    </w:r>
                    <w:r w:rsidRPr="00C1432F">
                      <w:rPr>
                        <w:rFonts w:cs="Arial"/>
                        <w:color w:val="8BABC5"/>
                        <w:sz w:val="14"/>
                        <w:szCs w:val="14"/>
                      </w:rPr>
                      <w:t>ll rights reserved.</w:t>
                    </w:r>
                  </w:p>
                </w:txbxContent>
              </v:textbox>
              <w10:wrap type="tight"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4D334" w14:textId="77777777" w:rsidR="00DC2EF8" w:rsidRDefault="00DC2EF8">
      <w:r>
        <w:separator/>
      </w:r>
    </w:p>
  </w:footnote>
  <w:footnote w:type="continuationSeparator" w:id="0">
    <w:p w14:paraId="7289ACC3" w14:textId="77777777" w:rsidR="00DC2EF8" w:rsidRDefault="00DC2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3E96D" w14:textId="3E474E06" w:rsidR="0028559C" w:rsidRPr="00433254" w:rsidRDefault="0028559C">
    <w:pPr>
      <w:rPr>
        <w:rFonts w:ascii="Arial Bold" w:hAnsi="Arial Bold"/>
        <w:color w:val="003E75" w:themeColor="accent1"/>
      </w:rPr>
    </w:pPr>
    <w:r w:rsidRPr="00433254">
      <w:rPr>
        <w:rFonts w:ascii="Arial Bold" w:hAnsi="Arial Bold"/>
        <w:noProof/>
        <w:color w:val="003E75" w:themeColor="accent1"/>
        <w:lang w:val="en-US" w:eastAsia="en-US"/>
      </w:rPr>
      <w:drawing>
        <wp:anchor distT="0" distB="0" distL="114300" distR="114300" simplePos="0" relativeHeight="251660800" behindDoc="0" locked="0" layoutInCell="1" allowOverlap="1" wp14:anchorId="2340FEE9" wp14:editId="4F578144">
          <wp:simplePos x="0" y="0"/>
          <wp:positionH relativeFrom="column">
            <wp:posOffset>6031865</wp:posOffset>
          </wp:positionH>
          <wp:positionV relativeFrom="paragraph">
            <wp:posOffset>-140970</wp:posOffset>
          </wp:positionV>
          <wp:extent cx="606287" cy="60628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eorgescu\AppData\Local\Microsoft\Windows\INetCache\Content.Word\Tem_pieces-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606287" cy="6062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old" w:hAnsi="Arial Bold"/>
        <w:color w:val="003E75" w:themeColor="accent1"/>
      </w:rPr>
      <w:t>Hands on Lab – Creating a Workflow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DA473" w14:textId="77777777" w:rsidR="0028559C" w:rsidRDefault="0028559C">
    <w:r>
      <w:rPr>
        <w:noProof/>
        <w:lang w:val="en-US" w:eastAsia="en-US"/>
      </w:rPr>
      <w:drawing>
        <wp:anchor distT="0" distB="0" distL="114300" distR="114300" simplePos="0" relativeHeight="251658752" behindDoc="0" locked="0" layoutInCell="1" allowOverlap="1" wp14:anchorId="794554FF" wp14:editId="1397CCCF">
          <wp:simplePos x="0" y="0"/>
          <wp:positionH relativeFrom="column">
            <wp:posOffset>4142608</wp:posOffset>
          </wp:positionH>
          <wp:positionV relativeFrom="paragraph">
            <wp:posOffset>-369570</wp:posOffset>
          </wp:positionV>
          <wp:extent cx="3043687" cy="1143000"/>
          <wp:effectExtent l="0" t="0" r="0" b="0"/>
          <wp:wrapThrough wrapText="bothSides">
            <wp:wrapPolygon edited="0">
              <wp:start x="4056" y="4680"/>
              <wp:lineTo x="2434" y="7560"/>
              <wp:lineTo x="2163" y="8280"/>
              <wp:lineTo x="2569" y="12240"/>
              <wp:lineTo x="3650" y="15840"/>
              <wp:lineTo x="4056" y="16560"/>
              <wp:lineTo x="4867" y="16560"/>
              <wp:lineTo x="18116" y="15840"/>
              <wp:lineTo x="19604" y="15480"/>
              <wp:lineTo x="19468" y="7920"/>
              <wp:lineTo x="17305" y="7200"/>
              <wp:lineTo x="5002" y="4680"/>
              <wp:lineTo x="4056" y="468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044714" cy="11433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5A2BB" w14:textId="77777777" w:rsidR="0028559C" w:rsidRDefault="002855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8F9A77FA"/>
    <w:lvl w:ilvl="0">
      <w:start w:val="1"/>
      <w:numFmt w:val="decimal"/>
      <w:pStyle w:val="ListNumber"/>
      <w:lvlText w:val="%1."/>
      <w:lvlJc w:val="left"/>
      <w:pPr>
        <w:tabs>
          <w:tab w:val="num" w:pos="360"/>
        </w:tabs>
        <w:ind w:left="360" w:hanging="360"/>
      </w:pPr>
    </w:lvl>
  </w:abstractNum>
  <w:abstractNum w:abstractNumId="1" w15:restartNumberingAfterBreak="0">
    <w:nsid w:val="045F5F40"/>
    <w:multiLevelType w:val="multilevel"/>
    <w:tmpl w:val="B7DE37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11386"/>
    <w:multiLevelType w:val="multilevel"/>
    <w:tmpl w:val="6C3E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32406"/>
    <w:multiLevelType w:val="hybridMultilevel"/>
    <w:tmpl w:val="61F8BD0A"/>
    <w:lvl w:ilvl="0" w:tplc="E8FA83D0">
      <w:start w:val="1"/>
      <w:numFmt w:val="bullet"/>
      <w:pStyle w:val="Bullet2"/>
      <w:lvlText w:val="-"/>
      <w:lvlJc w:val="left"/>
      <w:pPr>
        <w:tabs>
          <w:tab w:val="num" w:pos="1985"/>
        </w:tabs>
        <w:ind w:left="1985" w:hanging="284"/>
      </w:pPr>
      <w:rPr>
        <w:rFonts w:ascii="Arial" w:hAnsi="Arial" w:hint="default"/>
        <w:color w:val="8DB1C7"/>
      </w:rPr>
    </w:lvl>
    <w:lvl w:ilvl="1" w:tplc="08090003" w:tentative="1">
      <w:start w:val="1"/>
      <w:numFmt w:val="bullet"/>
      <w:lvlText w:val="o"/>
      <w:lvlJc w:val="left"/>
      <w:pPr>
        <w:tabs>
          <w:tab w:val="num" w:pos="1462"/>
        </w:tabs>
        <w:ind w:left="1462" w:hanging="360"/>
      </w:pPr>
      <w:rPr>
        <w:rFonts w:ascii="Courier New" w:hAnsi="Courier New" w:cs="Symbol" w:hint="default"/>
      </w:rPr>
    </w:lvl>
    <w:lvl w:ilvl="2" w:tplc="08090005" w:tentative="1">
      <w:start w:val="1"/>
      <w:numFmt w:val="bullet"/>
      <w:lvlText w:val=""/>
      <w:lvlJc w:val="left"/>
      <w:pPr>
        <w:tabs>
          <w:tab w:val="num" w:pos="2182"/>
        </w:tabs>
        <w:ind w:left="2182" w:hanging="360"/>
      </w:pPr>
      <w:rPr>
        <w:rFonts w:ascii="Wingdings" w:hAnsi="Wingdings" w:hint="default"/>
      </w:rPr>
    </w:lvl>
    <w:lvl w:ilvl="3" w:tplc="08090001" w:tentative="1">
      <w:start w:val="1"/>
      <w:numFmt w:val="bullet"/>
      <w:lvlText w:val=""/>
      <w:lvlJc w:val="left"/>
      <w:pPr>
        <w:tabs>
          <w:tab w:val="num" w:pos="2902"/>
        </w:tabs>
        <w:ind w:left="2902" w:hanging="360"/>
      </w:pPr>
      <w:rPr>
        <w:rFonts w:ascii="Symbol" w:hAnsi="Symbol" w:hint="default"/>
      </w:rPr>
    </w:lvl>
    <w:lvl w:ilvl="4" w:tplc="08090003" w:tentative="1">
      <w:start w:val="1"/>
      <w:numFmt w:val="bullet"/>
      <w:lvlText w:val="o"/>
      <w:lvlJc w:val="left"/>
      <w:pPr>
        <w:tabs>
          <w:tab w:val="num" w:pos="3622"/>
        </w:tabs>
        <w:ind w:left="3622" w:hanging="360"/>
      </w:pPr>
      <w:rPr>
        <w:rFonts w:ascii="Courier New" w:hAnsi="Courier New" w:cs="Symbol" w:hint="default"/>
      </w:rPr>
    </w:lvl>
    <w:lvl w:ilvl="5" w:tplc="08090005" w:tentative="1">
      <w:start w:val="1"/>
      <w:numFmt w:val="bullet"/>
      <w:lvlText w:val=""/>
      <w:lvlJc w:val="left"/>
      <w:pPr>
        <w:tabs>
          <w:tab w:val="num" w:pos="4342"/>
        </w:tabs>
        <w:ind w:left="4342" w:hanging="360"/>
      </w:pPr>
      <w:rPr>
        <w:rFonts w:ascii="Wingdings" w:hAnsi="Wingdings" w:hint="default"/>
      </w:rPr>
    </w:lvl>
    <w:lvl w:ilvl="6" w:tplc="08090001" w:tentative="1">
      <w:start w:val="1"/>
      <w:numFmt w:val="bullet"/>
      <w:lvlText w:val=""/>
      <w:lvlJc w:val="left"/>
      <w:pPr>
        <w:tabs>
          <w:tab w:val="num" w:pos="5062"/>
        </w:tabs>
        <w:ind w:left="5062" w:hanging="360"/>
      </w:pPr>
      <w:rPr>
        <w:rFonts w:ascii="Symbol" w:hAnsi="Symbol" w:hint="default"/>
      </w:rPr>
    </w:lvl>
    <w:lvl w:ilvl="7" w:tplc="08090003" w:tentative="1">
      <w:start w:val="1"/>
      <w:numFmt w:val="bullet"/>
      <w:lvlText w:val="o"/>
      <w:lvlJc w:val="left"/>
      <w:pPr>
        <w:tabs>
          <w:tab w:val="num" w:pos="5782"/>
        </w:tabs>
        <w:ind w:left="5782" w:hanging="360"/>
      </w:pPr>
      <w:rPr>
        <w:rFonts w:ascii="Courier New" w:hAnsi="Courier New" w:cs="Symbol" w:hint="default"/>
      </w:rPr>
    </w:lvl>
    <w:lvl w:ilvl="8" w:tplc="08090005" w:tentative="1">
      <w:start w:val="1"/>
      <w:numFmt w:val="bullet"/>
      <w:lvlText w:val=""/>
      <w:lvlJc w:val="left"/>
      <w:pPr>
        <w:tabs>
          <w:tab w:val="num" w:pos="6502"/>
        </w:tabs>
        <w:ind w:left="6502" w:hanging="360"/>
      </w:pPr>
      <w:rPr>
        <w:rFonts w:ascii="Wingdings" w:hAnsi="Wingdings" w:hint="default"/>
      </w:rPr>
    </w:lvl>
  </w:abstractNum>
  <w:abstractNum w:abstractNumId="4" w15:restartNumberingAfterBreak="0">
    <w:nsid w:val="0DFC2E70"/>
    <w:multiLevelType w:val="multilevel"/>
    <w:tmpl w:val="6E1ED33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7713D"/>
    <w:multiLevelType w:val="multilevel"/>
    <w:tmpl w:val="25D85B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D0E74"/>
    <w:multiLevelType w:val="multilevel"/>
    <w:tmpl w:val="4DB4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FE573A"/>
    <w:multiLevelType w:val="multilevel"/>
    <w:tmpl w:val="1D9E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01174"/>
    <w:multiLevelType w:val="multilevel"/>
    <w:tmpl w:val="A7BC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600F0"/>
    <w:multiLevelType w:val="multilevel"/>
    <w:tmpl w:val="647454A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6A3D33"/>
    <w:multiLevelType w:val="multilevel"/>
    <w:tmpl w:val="FA5E8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6513D"/>
    <w:multiLevelType w:val="multilevel"/>
    <w:tmpl w:val="B61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B7961"/>
    <w:multiLevelType w:val="hybridMultilevel"/>
    <w:tmpl w:val="8832557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3C7574"/>
    <w:multiLevelType w:val="multilevel"/>
    <w:tmpl w:val="4BEA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CD2AF1"/>
    <w:multiLevelType w:val="multilevel"/>
    <w:tmpl w:val="5A083F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1421DC"/>
    <w:multiLevelType w:val="singleLevel"/>
    <w:tmpl w:val="03A63E4A"/>
    <w:lvl w:ilvl="0">
      <w:start w:val="1"/>
      <w:numFmt w:val="bullet"/>
      <w:pStyle w:val="Bullet1"/>
      <w:lvlText w:val=""/>
      <w:lvlJc w:val="left"/>
      <w:pPr>
        <w:tabs>
          <w:tab w:val="num" w:pos="1418"/>
        </w:tabs>
        <w:ind w:left="1418" w:hanging="284"/>
      </w:pPr>
      <w:rPr>
        <w:rFonts w:ascii="Wingdings" w:hAnsi="Wingdings" w:hint="default"/>
        <w:b w:val="0"/>
        <w:i w:val="0"/>
        <w:color w:val="8DB1C7"/>
        <w:sz w:val="20"/>
      </w:rPr>
    </w:lvl>
  </w:abstractNum>
  <w:abstractNum w:abstractNumId="16" w15:restartNumberingAfterBreak="0">
    <w:nsid w:val="3DEA0720"/>
    <w:multiLevelType w:val="multilevel"/>
    <w:tmpl w:val="070E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31095"/>
    <w:multiLevelType w:val="hybridMultilevel"/>
    <w:tmpl w:val="B8A89DDE"/>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EFD3067"/>
    <w:multiLevelType w:val="multilevel"/>
    <w:tmpl w:val="56B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144425"/>
    <w:multiLevelType w:val="multilevel"/>
    <w:tmpl w:val="FB2C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BE1E83"/>
    <w:multiLevelType w:val="multilevel"/>
    <w:tmpl w:val="9A86A93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2510EF"/>
    <w:multiLevelType w:val="multilevel"/>
    <w:tmpl w:val="BC94F4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AE3FE2"/>
    <w:multiLevelType w:val="multilevel"/>
    <w:tmpl w:val="104EC4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357AFF"/>
    <w:multiLevelType w:val="multilevel"/>
    <w:tmpl w:val="301AB754"/>
    <w:styleLink w:val="Numbered"/>
    <w:lvl w:ilvl="0">
      <w:start w:val="1"/>
      <w:numFmt w:val="decimal"/>
      <w:lvlText w:val="%1."/>
      <w:lvlJc w:val="left"/>
      <w:pPr>
        <w:tabs>
          <w:tab w:val="num" w:pos="360"/>
        </w:tabs>
        <w:ind w:left="1080" w:hanging="360"/>
      </w:pPr>
      <w:rPr>
        <w:rFonts w:ascii="Arial" w:hAnsi="Arial" w:hint="default"/>
        <w:color w:val="00000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50DE0A61"/>
    <w:multiLevelType w:val="multilevel"/>
    <w:tmpl w:val="958A3D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4D3256"/>
    <w:multiLevelType w:val="multilevel"/>
    <w:tmpl w:val="B766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7D349F"/>
    <w:multiLevelType w:val="multilevel"/>
    <w:tmpl w:val="E6D6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EA5040"/>
    <w:multiLevelType w:val="multilevel"/>
    <w:tmpl w:val="C00AD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665F6D"/>
    <w:multiLevelType w:val="multilevel"/>
    <w:tmpl w:val="4C4425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020513"/>
    <w:multiLevelType w:val="multilevel"/>
    <w:tmpl w:val="960CD8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F2760B"/>
    <w:multiLevelType w:val="multilevel"/>
    <w:tmpl w:val="6E88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9B7267"/>
    <w:multiLevelType w:val="multilevel"/>
    <w:tmpl w:val="55C6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BD4956"/>
    <w:multiLevelType w:val="multilevel"/>
    <w:tmpl w:val="43F2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86408"/>
    <w:multiLevelType w:val="multilevel"/>
    <w:tmpl w:val="AAFC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734921"/>
    <w:multiLevelType w:val="multilevel"/>
    <w:tmpl w:val="927ABDA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581BFC"/>
    <w:multiLevelType w:val="multilevel"/>
    <w:tmpl w:val="7410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6145E"/>
    <w:multiLevelType w:val="multilevel"/>
    <w:tmpl w:val="3012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4F5FD9"/>
    <w:multiLevelType w:val="multilevel"/>
    <w:tmpl w:val="8B70E9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FA7981"/>
    <w:multiLevelType w:val="multilevel"/>
    <w:tmpl w:val="15EC7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317B2E"/>
    <w:multiLevelType w:val="multilevel"/>
    <w:tmpl w:val="C6986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411AE"/>
    <w:multiLevelType w:val="multilevel"/>
    <w:tmpl w:val="DE9CB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3379DF"/>
    <w:multiLevelType w:val="multilevel"/>
    <w:tmpl w:val="6946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E8173F"/>
    <w:multiLevelType w:val="multilevel"/>
    <w:tmpl w:val="ED56B9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230505"/>
    <w:multiLevelType w:val="multilevel"/>
    <w:tmpl w:val="6E88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3"/>
  </w:num>
  <w:num w:numId="3">
    <w:abstractNumId w:val="3"/>
  </w:num>
  <w:num w:numId="4">
    <w:abstractNumId w:val="0"/>
  </w:num>
  <w:num w:numId="5">
    <w:abstractNumId w:val="17"/>
  </w:num>
  <w:num w:numId="6">
    <w:abstractNumId w:val="11"/>
  </w:num>
  <w:num w:numId="7">
    <w:abstractNumId w:val="40"/>
  </w:num>
  <w:num w:numId="8">
    <w:abstractNumId w:val="13"/>
  </w:num>
  <w:num w:numId="9">
    <w:abstractNumId w:val="25"/>
  </w:num>
  <w:num w:numId="10">
    <w:abstractNumId w:val="18"/>
  </w:num>
  <w:num w:numId="11">
    <w:abstractNumId w:val="29"/>
  </w:num>
  <w:num w:numId="12">
    <w:abstractNumId w:val="31"/>
  </w:num>
  <w:num w:numId="13">
    <w:abstractNumId w:val="37"/>
  </w:num>
  <w:num w:numId="14">
    <w:abstractNumId w:val="36"/>
  </w:num>
  <w:num w:numId="15">
    <w:abstractNumId w:val="14"/>
  </w:num>
  <w:num w:numId="16">
    <w:abstractNumId w:val="8"/>
  </w:num>
  <w:num w:numId="17">
    <w:abstractNumId w:val="24"/>
  </w:num>
  <w:num w:numId="18">
    <w:abstractNumId w:val="32"/>
  </w:num>
  <w:num w:numId="19">
    <w:abstractNumId w:val="19"/>
  </w:num>
  <w:num w:numId="20">
    <w:abstractNumId w:val="26"/>
  </w:num>
  <w:num w:numId="21">
    <w:abstractNumId w:val="28"/>
  </w:num>
  <w:num w:numId="22">
    <w:abstractNumId w:val="20"/>
  </w:num>
  <w:num w:numId="23">
    <w:abstractNumId w:val="33"/>
  </w:num>
  <w:num w:numId="24">
    <w:abstractNumId w:val="38"/>
  </w:num>
  <w:num w:numId="25">
    <w:abstractNumId w:val="10"/>
  </w:num>
  <w:num w:numId="26">
    <w:abstractNumId w:val="21"/>
  </w:num>
  <w:num w:numId="27">
    <w:abstractNumId w:val="41"/>
  </w:num>
  <w:num w:numId="28">
    <w:abstractNumId w:val="39"/>
  </w:num>
  <w:num w:numId="29">
    <w:abstractNumId w:val="42"/>
  </w:num>
  <w:num w:numId="30">
    <w:abstractNumId w:val="6"/>
  </w:num>
  <w:num w:numId="31">
    <w:abstractNumId w:val="2"/>
  </w:num>
  <w:num w:numId="32">
    <w:abstractNumId w:val="7"/>
  </w:num>
  <w:num w:numId="33">
    <w:abstractNumId w:val="35"/>
  </w:num>
  <w:num w:numId="34">
    <w:abstractNumId w:val="22"/>
  </w:num>
  <w:num w:numId="35">
    <w:abstractNumId w:val="1"/>
  </w:num>
  <w:num w:numId="36">
    <w:abstractNumId w:val="5"/>
  </w:num>
  <w:num w:numId="37">
    <w:abstractNumId w:val="16"/>
  </w:num>
  <w:num w:numId="38">
    <w:abstractNumId w:val="27"/>
  </w:num>
  <w:num w:numId="39">
    <w:abstractNumId w:val="9"/>
  </w:num>
  <w:num w:numId="40">
    <w:abstractNumId w:val="4"/>
  </w:num>
  <w:num w:numId="41">
    <w:abstractNumId w:val="34"/>
  </w:num>
  <w:num w:numId="42">
    <w:abstractNumId w:val="30"/>
  </w:num>
  <w:num w:numId="43">
    <w:abstractNumId w:val="43"/>
  </w:num>
  <w:num w:numId="44">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defaultTabStop w:val="567"/>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342"/>
    <w:rsid w:val="000035D5"/>
    <w:rsid w:val="0001740E"/>
    <w:rsid w:val="00034D72"/>
    <w:rsid w:val="000425ED"/>
    <w:rsid w:val="0004263D"/>
    <w:rsid w:val="000609C2"/>
    <w:rsid w:val="000648E3"/>
    <w:rsid w:val="00067C66"/>
    <w:rsid w:val="00072F5A"/>
    <w:rsid w:val="00084D6D"/>
    <w:rsid w:val="00093E0A"/>
    <w:rsid w:val="000A08E8"/>
    <w:rsid w:val="000B4D0E"/>
    <w:rsid w:val="000C0B34"/>
    <w:rsid w:val="000D62FA"/>
    <w:rsid w:val="000E2014"/>
    <w:rsid w:val="000E67DB"/>
    <w:rsid w:val="000F7576"/>
    <w:rsid w:val="00100F9E"/>
    <w:rsid w:val="00102AE2"/>
    <w:rsid w:val="001030F9"/>
    <w:rsid w:val="0012573F"/>
    <w:rsid w:val="00127747"/>
    <w:rsid w:val="00150461"/>
    <w:rsid w:val="0016692F"/>
    <w:rsid w:val="00170553"/>
    <w:rsid w:val="00174BAD"/>
    <w:rsid w:val="001759A4"/>
    <w:rsid w:val="00181A28"/>
    <w:rsid w:val="00182652"/>
    <w:rsid w:val="0018363C"/>
    <w:rsid w:val="001D2184"/>
    <w:rsid w:val="001E41C6"/>
    <w:rsid w:val="001E57A0"/>
    <w:rsid w:val="001E5ECA"/>
    <w:rsid w:val="001F0576"/>
    <w:rsid w:val="0020011E"/>
    <w:rsid w:val="00200866"/>
    <w:rsid w:val="0020324A"/>
    <w:rsid w:val="00204AF4"/>
    <w:rsid w:val="00215975"/>
    <w:rsid w:val="002214B2"/>
    <w:rsid w:val="002350F8"/>
    <w:rsid w:val="00243AFD"/>
    <w:rsid w:val="00251503"/>
    <w:rsid w:val="00253D8E"/>
    <w:rsid w:val="0026322C"/>
    <w:rsid w:val="002632A3"/>
    <w:rsid w:val="00274A63"/>
    <w:rsid w:val="0028559C"/>
    <w:rsid w:val="00297A21"/>
    <w:rsid w:val="002A3EB0"/>
    <w:rsid w:val="002B1F3E"/>
    <w:rsid w:val="002B7EAF"/>
    <w:rsid w:val="002C39E9"/>
    <w:rsid w:val="00300ED2"/>
    <w:rsid w:val="00305DEB"/>
    <w:rsid w:val="00310270"/>
    <w:rsid w:val="003201C6"/>
    <w:rsid w:val="00322BDA"/>
    <w:rsid w:val="00325FCE"/>
    <w:rsid w:val="00326C02"/>
    <w:rsid w:val="00330B65"/>
    <w:rsid w:val="0033142D"/>
    <w:rsid w:val="003332B8"/>
    <w:rsid w:val="00333D1B"/>
    <w:rsid w:val="00337A74"/>
    <w:rsid w:val="0034372F"/>
    <w:rsid w:val="00361187"/>
    <w:rsid w:val="003A2352"/>
    <w:rsid w:val="003B52A5"/>
    <w:rsid w:val="003C2655"/>
    <w:rsid w:val="003C687B"/>
    <w:rsid w:val="003D214D"/>
    <w:rsid w:val="003D44E2"/>
    <w:rsid w:val="003D640C"/>
    <w:rsid w:val="003E074D"/>
    <w:rsid w:val="003E537E"/>
    <w:rsid w:val="003E7570"/>
    <w:rsid w:val="003F4DFC"/>
    <w:rsid w:val="003F557A"/>
    <w:rsid w:val="003F6768"/>
    <w:rsid w:val="004108B4"/>
    <w:rsid w:val="004313D5"/>
    <w:rsid w:val="00433254"/>
    <w:rsid w:val="00453C56"/>
    <w:rsid w:val="00466342"/>
    <w:rsid w:val="00477215"/>
    <w:rsid w:val="004940D2"/>
    <w:rsid w:val="004A2270"/>
    <w:rsid w:val="004B023E"/>
    <w:rsid w:val="004B13FD"/>
    <w:rsid w:val="004B3D51"/>
    <w:rsid w:val="004B5CF8"/>
    <w:rsid w:val="004D3884"/>
    <w:rsid w:val="004D72A5"/>
    <w:rsid w:val="004E0327"/>
    <w:rsid w:val="004E3ACE"/>
    <w:rsid w:val="004E614F"/>
    <w:rsid w:val="004E64EB"/>
    <w:rsid w:val="004E7D21"/>
    <w:rsid w:val="004F1072"/>
    <w:rsid w:val="00515836"/>
    <w:rsid w:val="00520703"/>
    <w:rsid w:val="005266A6"/>
    <w:rsid w:val="00533CB8"/>
    <w:rsid w:val="00536AE7"/>
    <w:rsid w:val="00546300"/>
    <w:rsid w:val="00571956"/>
    <w:rsid w:val="005834C4"/>
    <w:rsid w:val="00585487"/>
    <w:rsid w:val="005875A0"/>
    <w:rsid w:val="00590434"/>
    <w:rsid w:val="00593F10"/>
    <w:rsid w:val="005A5494"/>
    <w:rsid w:val="005C033A"/>
    <w:rsid w:val="005C6895"/>
    <w:rsid w:val="005E49E5"/>
    <w:rsid w:val="005F1C97"/>
    <w:rsid w:val="00603170"/>
    <w:rsid w:val="00617305"/>
    <w:rsid w:val="00621643"/>
    <w:rsid w:val="00624365"/>
    <w:rsid w:val="006455B4"/>
    <w:rsid w:val="006631A9"/>
    <w:rsid w:val="00663F5C"/>
    <w:rsid w:val="006826D4"/>
    <w:rsid w:val="0069140E"/>
    <w:rsid w:val="006933CB"/>
    <w:rsid w:val="006A33B8"/>
    <w:rsid w:val="006A48C1"/>
    <w:rsid w:val="006A7576"/>
    <w:rsid w:val="006C2A47"/>
    <w:rsid w:val="006C344E"/>
    <w:rsid w:val="006D128D"/>
    <w:rsid w:val="006D76B3"/>
    <w:rsid w:val="006E7503"/>
    <w:rsid w:val="006F289A"/>
    <w:rsid w:val="0073170D"/>
    <w:rsid w:val="007510BB"/>
    <w:rsid w:val="00751904"/>
    <w:rsid w:val="007707E4"/>
    <w:rsid w:val="0079059B"/>
    <w:rsid w:val="00792740"/>
    <w:rsid w:val="007A7FCA"/>
    <w:rsid w:val="007C235C"/>
    <w:rsid w:val="007D49A8"/>
    <w:rsid w:val="007D6401"/>
    <w:rsid w:val="007E1D76"/>
    <w:rsid w:val="0080032E"/>
    <w:rsid w:val="00804584"/>
    <w:rsid w:val="00804F4A"/>
    <w:rsid w:val="008059B8"/>
    <w:rsid w:val="00834AE1"/>
    <w:rsid w:val="00841757"/>
    <w:rsid w:val="00842E00"/>
    <w:rsid w:val="00846CB0"/>
    <w:rsid w:val="00855147"/>
    <w:rsid w:val="00862556"/>
    <w:rsid w:val="00873B50"/>
    <w:rsid w:val="00875053"/>
    <w:rsid w:val="00881A76"/>
    <w:rsid w:val="00884211"/>
    <w:rsid w:val="008D1B1B"/>
    <w:rsid w:val="008D37A9"/>
    <w:rsid w:val="008E5EAB"/>
    <w:rsid w:val="008F374C"/>
    <w:rsid w:val="00905123"/>
    <w:rsid w:val="00951662"/>
    <w:rsid w:val="009565F8"/>
    <w:rsid w:val="00972808"/>
    <w:rsid w:val="00972951"/>
    <w:rsid w:val="00981A64"/>
    <w:rsid w:val="0098469F"/>
    <w:rsid w:val="00984F2D"/>
    <w:rsid w:val="00991831"/>
    <w:rsid w:val="00995CE4"/>
    <w:rsid w:val="009B0A14"/>
    <w:rsid w:val="009E25CD"/>
    <w:rsid w:val="009E495A"/>
    <w:rsid w:val="00A019E2"/>
    <w:rsid w:val="00A0777F"/>
    <w:rsid w:val="00A11B6A"/>
    <w:rsid w:val="00A513FF"/>
    <w:rsid w:val="00A63C23"/>
    <w:rsid w:val="00A6529A"/>
    <w:rsid w:val="00A65E8C"/>
    <w:rsid w:val="00A73134"/>
    <w:rsid w:val="00A76CC5"/>
    <w:rsid w:val="00A82FA8"/>
    <w:rsid w:val="00A92BFB"/>
    <w:rsid w:val="00AC202D"/>
    <w:rsid w:val="00AC6E4F"/>
    <w:rsid w:val="00AF34DD"/>
    <w:rsid w:val="00AF44D0"/>
    <w:rsid w:val="00B2018E"/>
    <w:rsid w:val="00B3647B"/>
    <w:rsid w:val="00BB0673"/>
    <w:rsid w:val="00BB07BD"/>
    <w:rsid w:val="00BB5889"/>
    <w:rsid w:val="00BC045C"/>
    <w:rsid w:val="00BD5F64"/>
    <w:rsid w:val="00BE50E0"/>
    <w:rsid w:val="00BF5359"/>
    <w:rsid w:val="00C1391E"/>
    <w:rsid w:val="00C1432F"/>
    <w:rsid w:val="00C4158D"/>
    <w:rsid w:val="00C50D86"/>
    <w:rsid w:val="00C52C7E"/>
    <w:rsid w:val="00C5352F"/>
    <w:rsid w:val="00C67A19"/>
    <w:rsid w:val="00C70925"/>
    <w:rsid w:val="00C818D2"/>
    <w:rsid w:val="00C96FE6"/>
    <w:rsid w:val="00CA6C9A"/>
    <w:rsid w:val="00CB2EBC"/>
    <w:rsid w:val="00CC2D9B"/>
    <w:rsid w:val="00CC725C"/>
    <w:rsid w:val="00CD75D6"/>
    <w:rsid w:val="00CE48AC"/>
    <w:rsid w:val="00CE612B"/>
    <w:rsid w:val="00D06B52"/>
    <w:rsid w:val="00D07A93"/>
    <w:rsid w:val="00D10AC4"/>
    <w:rsid w:val="00D302AA"/>
    <w:rsid w:val="00D30B4E"/>
    <w:rsid w:val="00D32912"/>
    <w:rsid w:val="00D409ED"/>
    <w:rsid w:val="00D57C2E"/>
    <w:rsid w:val="00D64F09"/>
    <w:rsid w:val="00D730DA"/>
    <w:rsid w:val="00D81954"/>
    <w:rsid w:val="00DA1699"/>
    <w:rsid w:val="00DC2EF8"/>
    <w:rsid w:val="00DC4FFE"/>
    <w:rsid w:val="00DF576D"/>
    <w:rsid w:val="00E3761A"/>
    <w:rsid w:val="00E51AA8"/>
    <w:rsid w:val="00E6476C"/>
    <w:rsid w:val="00E7537A"/>
    <w:rsid w:val="00E8198C"/>
    <w:rsid w:val="00E930F4"/>
    <w:rsid w:val="00E95AAA"/>
    <w:rsid w:val="00E96EDA"/>
    <w:rsid w:val="00E97648"/>
    <w:rsid w:val="00EC23E1"/>
    <w:rsid w:val="00EC2BD0"/>
    <w:rsid w:val="00EC5F5E"/>
    <w:rsid w:val="00ED580D"/>
    <w:rsid w:val="00EE2E20"/>
    <w:rsid w:val="00EE6B7D"/>
    <w:rsid w:val="00EF04E7"/>
    <w:rsid w:val="00F07B3C"/>
    <w:rsid w:val="00F11A34"/>
    <w:rsid w:val="00F205A6"/>
    <w:rsid w:val="00F23A93"/>
    <w:rsid w:val="00F4499B"/>
    <w:rsid w:val="00F60D74"/>
    <w:rsid w:val="00F650C4"/>
    <w:rsid w:val="00F83E73"/>
    <w:rsid w:val="00F845F0"/>
    <w:rsid w:val="00FA1FE6"/>
    <w:rsid w:val="00FB29F9"/>
    <w:rsid w:val="00FF3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3BDE1"/>
  <w15:docId w15:val="{2703E53F-517C-4340-A84E-658266ACA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5E00"/>
    <w:pPr>
      <w:spacing w:before="120" w:after="120"/>
    </w:pPr>
    <w:rPr>
      <w:rFonts w:ascii="Arial" w:hAnsi="Arial"/>
      <w:szCs w:val="24"/>
      <w:lang w:val="en-GB" w:eastAsia="en-GB"/>
    </w:rPr>
  </w:style>
  <w:style w:type="paragraph" w:styleId="Heading1">
    <w:name w:val="heading 1"/>
    <w:basedOn w:val="Normal"/>
    <w:next w:val="Normal"/>
    <w:qFormat/>
    <w:rsid w:val="004D3884"/>
    <w:pPr>
      <w:keepNext/>
      <w:spacing w:before="240" w:after="60"/>
      <w:outlineLvl w:val="0"/>
    </w:pPr>
    <w:rPr>
      <w:rFonts w:ascii="Arial Bold" w:hAnsi="Arial Bold" w:cs="Arial Bold"/>
      <w:b/>
      <w:bCs/>
      <w:color w:val="003E75" w:themeColor="accent1"/>
      <w:sz w:val="36"/>
      <w:szCs w:val="32"/>
    </w:rPr>
  </w:style>
  <w:style w:type="paragraph" w:styleId="Heading2">
    <w:name w:val="heading 2"/>
    <w:basedOn w:val="Heading1"/>
    <w:next w:val="Normal"/>
    <w:qFormat/>
    <w:rsid w:val="004D3884"/>
    <w:pPr>
      <w:outlineLvl w:val="1"/>
    </w:pPr>
    <w:rPr>
      <w:sz w:val="32"/>
    </w:rPr>
  </w:style>
  <w:style w:type="paragraph" w:styleId="Heading3">
    <w:name w:val="heading 3"/>
    <w:basedOn w:val="Normal"/>
    <w:next w:val="Normal"/>
    <w:qFormat/>
    <w:rsid w:val="00215975"/>
    <w:pPr>
      <w:keepNext/>
      <w:spacing w:before="240" w:after="60"/>
      <w:outlineLvl w:val="2"/>
    </w:pPr>
    <w:rPr>
      <w:rFonts w:cs="Arial Bold"/>
      <w:bCs/>
      <w:color w:val="36A8E1" w:themeColor="accent2"/>
      <w:sz w:val="24"/>
      <w:szCs w:val="26"/>
    </w:rPr>
  </w:style>
  <w:style w:type="paragraph" w:styleId="Heading4">
    <w:name w:val="heading 4"/>
    <w:basedOn w:val="Normal"/>
    <w:next w:val="Normal"/>
    <w:qFormat/>
    <w:rsid w:val="00215975"/>
    <w:pPr>
      <w:keepNext/>
      <w:spacing w:before="240" w:after="60"/>
      <w:outlineLvl w:val="3"/>
    </w:pPr>
    <w:rPr>
      <w:bCs/>
      <w:color w:val="003E75" w:themeColor="accent1"/>
      <w:sz w:val="22"/>
      <w:szCs w:val="28"/>
    </w:rPr>
  </w:style>
  <w:style w:type="paragraph" w:styleId="Heading5">
    <w:name w:val="heading 5"/>
    <w:basedOn w:val="Normal"/>
    <w:next w:val="Normal"/>
    <w:qFormat/>
    <w:rsid w:val="003D214D"/>
    <w:pPr>
      <w:spacing w:before="240" w:after="60"/>
      <w:outlineLvl w:val="4"/>
    </w:pPr>
    <w:rPr>
      <w:b/>
      <w:bCs/>
      <w:i/>
      <w:iCs/>
      <w:color w:val="717074"/>
      <w:sz w:val="22"/>
      <w:szCs w:val="26"/>
    </w:rPr>
  </w:style>
  <w:style w:type="paragraph" w:styleId="Heading6">
    <w:name w:val="heading 6"/>
    <w:basedOn w:val="Normal"/>
    <w:next w:val="Normal"/>
    <w:link w:val="Heading6Char"/>
    <w:rsid w:val="00433254"/>
    <w:pPr>
      <w:keepNext/>
      <w:keepLines/>
      <w:spacing w:before="40" w:after="0"/>
      <w:outlineLvl w:val="5"/>
    </w:pPr>
    <w:rPr>
      <w:rFonts w:asciiTheme="majorHAnsi" w:eastAsiaTheme="majorEastAsia" w:hAnsiTheme="majorHAnsi" w:cstheme="majorBidi"/>
      <w:color w:val="001E3A"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umbered">
    <w:name w:val="Numbered"/>
    <w:basedOn w:val="NoList"/>
    <w:rsid w:val="002B19A8"/>
    <w:pPr>
      <w:numPr>
        <w:numId w:val="2"/>
      </w:numPr>
    </w:pPr>
  </w:style>
  <w:style w:type="paragraph" w:customStyle="1" w:styleId="Bullet1">
    <w:name w:val="Bullet 1"/>
    <w:basedOn w:val="Normal"/>
    <w:next w:val="Normal"/>
    <w:rsid w:val="001D5DA4"/>
    <w:pPr>
      <w:numPr>
        <w:numId w:val="1"/>
      </w:numPr>
    </w:pPr>
  </w:style>
  <w:style w:type="paragraph" w:customStyle="1" w:styleId="Bullet2">
    <w:name w:val="Bullet 2"/>
    <w:basedOn w:val="Normal"/>
    <w:rsid w:val="000A082B"/>
    <w:pPr>
      <w:numPr>
        <w:numId w:val="3"/>
      </w:numPr>
    </w:pPr>
  </w:style>
  <w:style w:type="character" w:customStyle="1" w:styleId="NormalBold">
    <w:name w:val="Normal Bold"/>
    <w:basedOn w:val="DefaultParagraphFont"/>
    <w:rsid w:val="00BE1272"/>
    <w:rPr>
      <w:rFonts w:ascii="Arial" w:hAnsi="Arial"/>
      <w:b/>
      <w:bCs/>
      <w:sz w:val="20"/>
    </w:rPr>
  </w:style>
  <w:style w:type="paragraph" w:styleId="TOC1">
    <w:name w:val="toc 1"/>
    <w:basedOn w:val="Normal"/>
    <w:next w:val="Normal"/>
    <w:autoRedefine/>
    <w:uiPriority w:val="39"/>
    <w:rsid w:val="00A65E8C"/>
    <w:pPr>
      <w:tabs>
        <w:tab w:val="right" w:leader="dot" w:pos="9356"/>
      </w:tabs>
    </w:pPr>
    <w:rPr>
      <w:color w:val="005294"/>
    </w:rPr>
  </w:style>
  <w:style w:type="paragraph" w:styleId="TOC2">
    <w:name w:val="toc 2"/>
    <w:basedOn w:val="Normal"/>
    <w:next w:val="Normal"/>
    <w:autoRedefine/>
    <w:uiPriority w:val="39"/>
    <w:rsid w:val="00492DAC"/>
    <w:pPr>
      <w:ind w:left="200"/>
    </w:pPr>
    <w:rPr>
      <w:color w:val="005294"/>
    </w:rPr>
  </w:style>
  <w:style w:type="character" w:styleId="Hyperlink">
    <w:name w:val="Hyperlink"/>
    <w:basedOn w:val="DefaultParagraphFont"/>
    <w:uiPriority w:val="99"/>
    <w:rsid w:val="00433254"/>
    <w:rPr>
      <w:color w:val="36A8E1" w:themeColor="accent2"/>
      <w:u w:val="single"/>
    </w:rPr>
  </w:style>
  <w:style w:type="paragraph" w:customStyle="1" w:styleId="BoldBlueDark">
    <w:name w:val="Bold Blue Dark"/>
    <w:basedOn w:val="Normal"/>
    <w:rsid w:val="00433254"/>
    <w:rPr>
      <w:b/>
      <w:color w:val="003E75" w:themeColor="accent1"/>
    </w:rPr>
  </w:style>
  <w:style w:type="paragraph" w:styleId="TOC3">
    <w:name w:val="toc 3"/>
    <w:basedOn w:val="Normal"/>
    <w:next w:val="Normal"/>
    <w:autoRedefine/>
    <w:uiPriority w:val="39"/>
    <w:rsid w:val="00492DAC"/>
    <w:pPr>
      <w:ind w:left="400"/>
    </w:pPr>
    <w:rPr>
      <w:color w:val="005294"/>
    </w:rPr>
  </w:style>
  <w:style w:type="paragraph" w:styleId="TOC4">
    <w:name w:val="toc 4"/>
    <w:basedOn w:val="Normal"/>
    <w:next w:val="Normal"/>
    <w:autoRedefine/>
    <w:semiHidden/>
    <w:rsid w:val="006F33D0"/>
    <w:pPr>
      <w:ind w:left="403"/>
    </w:pPr>
    <w:rPr>
      <w:color w:val="005294"/>
    </w:rPr>
  </w:style>
  <w:style w:type="paragraph" w:styleId="TOC5">
    <w:name w:val="toc 5"/>
    <w:basedOn w:val="Normal"/>
    <w:next w:val="Normal"/>
    <w:autoRedefine/>
    <w:semiHidden/>
    <w:rsid w:val="006F33D0"/>
    <w:pPr>
      <w:ind w:left="403"/>
    </w:pPr>
    <w:rPr>
      <w:color w:val="005294"/>
    </w:rPr>
  </w:style>
  <w:style w:type="paragraph" w:styleId="TOC6">
    <w:name w:val="toc 6"/>
    <w:basedOn w:val="Normal"/>
    <w:next w:val="Normal"/>
    <w:autoRedefine/>
    <w:semiHidden/>
    <w:rsid w:val="00492DAC"/>
    <w:pPr>
      <w:ind w:left="1000"/>
    </w:pPr>
    <w:rPr>
      <w:color w:val="005294"/>
    </w:rPr>
  </w:style>
  <w:style w:type="paragraph" w:styleId="TOC7">
    <w:name w:val="toc 7"/>
    <w:basedOn w:val="Normal"/>
    <w:next w:val="Normal"/>
    <w:autoRedefine/>
    <w:semiHidden/>
    <w:rsid w:val="00492DAC"/>
    <w:pPr>
      <w:ind w:left="1200"/>
    </w:pPr>
    <w:rPr>
      <w:color w:val="005294"/>
    </w:rPr>
  </w:style>
  <w:style w:type="paragraph" w:styleId="TOC8">
    <w:name w:val="toc 8"/>
    <w:basedOn w:val="Normal"/>
    <w:next w:val="Normal"/>
    <w:autoRedefine/>
    <w:semiHidden/>
    <w:rsid w:val="00492DAC"/>
    <w:pPr>
      <w:ind w:left="1400"/>
    </w:pPr>
    <w:rPr>
      <w:color w:val="005294"/>
    </w:rPr>
  </w:style>
  <w:style w:type="paragraph" w:styleId="TOC9">
    <w:name w:val="toc 9"/>
    <w:basedOn w:val="Normal"/>
    <w:next w:val="Normal"/>
    <w:autoRedefine/>
    <w:semiHidden/>
    <w:rsid w:val="00492DAC"/>
    <w:pPr>
      <w:ind w:left="1600"/>
    </w:pPr>
    <w:rPr>
      <w:color w:val="005294"/>
    </w:rPr>
  </w:style>
  <w:style w:type="paragraph" w:customStyle="1" w:styleId="Diagramcaption">
    <w:name w:val="Diagram caption"/>
    <w:basedOn w:val="Normal"/>
    <w:rsid w:val="00492DAC"/>
    <w:pPr>
      <w:spacing w:before="240" w:after="240"/>
      <w:jc w:val="center"/>
    </w:pPr>
    <w:rPr>
      <w:i/>
      <w:iCs/>
      <w:szCs w:val="20"/>
      <w:lang w:eastAsia="en-US"/>
    </w:rPr>
  </w:style>
  <w:style w:type="character" w:customStyle="1" w:styleId="BoldBlueLight">
    <w:name w:val="Bold Blue Light"/>
    <w:basedOn w:val="DefaultParagraphFont"/>
    <w:rsid w:val="00433254"/>
    <w:rPr>
      <w:rFonts w:ascii="Arial" w:hAnsi="Arial"/>
      <w:b/>
      <w:bCs/>
      <w:color w:val="8C9FBB" w:themeColor="background2"/>
      <w:sz w:val="20"/>
    </w:rPr>
  </w:style>
  <w:style w:type="paragraph" w:styleId="Header">
    <w:name w:val="header"/>
    <w:basedOn w:val="Normal"/>
    <w:rsid w:val="00423137"/>
    <w:pPr>
      <w:tabs>
        <w:tab w:val="center" w:pos="4320"/>
        <w:tab w:val="right" w:pos="8640"/>
      </w:tabs>
    </w:pPr>
  </w:style>
  <w:style w:type="paragraph" w:styleId="Footer">
    <w:name w:val="footer"/>
    <w:basedOn w:val="Normal"/>
    <w:rsid w:val="00433254"/>
    <w:pPr>
      <w:tabs>
        <w:tab w:val="center" w:pos="4153"/>
        <w:tab w:val="right" w:pos="8306"/>
      </w:tabs>
    </w:pPr>
    <w:rPr>
      <w:rFonts w:ascii="Arial Bold" w:hAnsi="Arial Bold"/>
      <w:color w:val="003E75" w:themeColor="accent1"/>
    </w:rPr>
  </w:style>
  <w:style w:type="table" w:styleId="TableGrid">
    <w:name w:val="Table Grid"/>
    <w:basedOn w:val="TableNormal"/>
    <w:rsid w:val="00B845BD"/>
    <w:pPr>
      <w:spacing w:before="120" w:after="120"/>
    </w:pPr>
    <w:rPr>
      <w:rFonts w:ascii="Arial" w:hAnsi="Arial"/>
    </w:rPr>
    <w:tblPr>
      <w:tblBorders>
        <w:top w:val="single" w:sz="4" w:space="0" w:color="C0C0C0"/>
        <w:bottom w:val="single" w:sz="4" w:space="0" w:color="C0C0C0"/>
        <w:insideH w:val="single" w:sz="4" w:space="0" w:color="C0C0C0"/>
      </w:tblBorders>
      <w:tblCellMar>
        <w:left w:w="57" w:type="dxa"/>
        <w:right w:w="57" w:type="dxa"/>
      </w:tblCellMar>
    </w:tblPr>
  </w:style>
  <w:style w:type="paragraph" w:customStyle="1" w:styleId="TOC">
    <w:name w:val="TOC"/>
    <w:rsid w:val="004E0327"/>
    <w:rPr>
      <w:rFonts w:ascii="Arial Bold" w:hAnsi="Arial Bold" w:cs="Arial Bold"/>
      <w:b/>
      <w:bCs/>
      <w:color w:val="005596"/>
      <w:kern w:val="32"/>
      <w:sz w:val="32"/>
      <w:szCs w:val="32"/>
      <w:lang w:val="en-GB" w:eastAsia="en-GB"/>
    </w:rPr>
  </w:style>
  <w:style w:type="paragraph" w:customStyle="1" w:styleId="text-numbered">
    <w:name w:val="text - numbered"/>
    <w:rsid w:val="00472663"/>
    <w:pPr>
      <w:ind w:left="1077"/>
    </w:pPr>
    <w:rPr>
      <w:rFonts w:ascii="Arial" w:eastAsia="PMingLiU" w:hAnsi="Arial"/>
      <w:lang w:val="en-GB" w:eastAsia="zh-TW"/>
    </w:rPr>
  </w:style>
  <w:style w:type="paragraph" w:customStyle="1" w:styleId="text-regularbullet1">
    <w:name w:val="text - regular bullet 1"/>
    <w:rsid w:val="00472663"/>
    <w:pPr>
      <w:ind w:left="1418"/>
    </w:pPr>
    <w:rPr>
      <w:rFonts w:ascii="Arial" w:eastAsia="PMingLiU" w:hAnsi="Arial"/>
      <w:lang w:val="en-GB" w:eastAsia="zh-TW"/>
    </w:rPr>
  </w:style>
  <w:style w:type="paragraph" w:customStyle="1" w:styleId="text-regularbullet2">
    <w:name w:val="text - regular bullet 2"/>
    <w:basedOn w:val="Normal"/>
    <w:rsid w:val="00472663"/>
    <w:pPr>
      <w:spacing w:before="0" w:after="0"/>
      <w:ind w:left="1985"/>
    </w:pPr>
    <w:rPr>
      <w:rFonts w:eastAsia="PMingLiU"/>
      <w:lang w:val="en-US" w:eastAsia="en-US"/>
    </w:rPr>
  </w:style>
  <w:style w:type="paragraph" w:customStyle="1" w:styleId="TableHeading">
    <w:name w:val="Table Heading"/>
    <w:basedOn w:val="Normal"/>
    <w:rsid w:val="00433254"/>
    <w:pPr>
      <w:spacing w:before="240"/>
      <w:jc w:val="both"/>
    </w:pPr>
    <w:rPr>
      <w:rFonts w:eastAsia="PMingLiU" w:cs="Arial Bold"/>
      <w:b/>
      <w:color w:val="003E75" w:themeColor="accent1"/>
      <w:szCs w:val="20"/>
      <w:lang w:eastAsia="zh-TW"/>
    </w:rPr>
  </w:style>
  <w:style w:type="paragraph" w:customStyle="1" w:styleId="Centred">
    <w:name w:val="Centred"/>
    <w:basedOn w:val="Normal"/>
    <w:rsid w:val="006A7F64"/>
    <w:pPr>
      <w:jc w:val="center"/>
    </w:pPr>
  </w:style>
  <w:style w:type="character" w:customStyle="1" w:styleId="BoldBlueGreen">
    <w:name w:val="Bold Blue Green"/>
    <w:basedOn w:val="DefaultParagraphFont"/>
    <w:rsid w:val="00433254"/>
    <w:rPr>
      <w:rFonts w:ascii="Arial Bold" w:hAnsi="Arial Bold"/>
      <w:b/>
      <w:bCs/>
      <w:color w:val="36A8E1" w:themeColor="accent2"/>
      <w:sz w:val="20"/>
    </w:rPr>
  </w:style>
  <w:style w:type="character" w:styleId="PageNumber">
    <w:name w:val="page number"/>
    <w:basedOn w:val="DefaultParagraphFont"/>
    <w:rsid w:val="00624365"/>
    <w:rPr>
      <w:rFonts w:asciiTheme="minorHAnsi" w:hAnsiTheme="minorHAnsi"/>
    </w:rPr>
  </w:style>
  <w:style w:type="paragraph" w:styleId="BodyText">
    <w:name w:val="Body Text"/>
    <w:basedOn w:val="Normal"/>
    <w:link w:val="BodyTextChar"/>
    <w:semiHidden/>
    <w:unhideWhenUsed/>
    <w:rsid w:val="00433254"/>
  </w:style>
  <w:style w:type="character" w:customStyle="1" w:styleId="BodyTextChar">
    <w:name w:val="Body Text Char"/>
    <w:basedOn w:val="DefaultParagraphFont"/>
    <w:link w:val="BodyText"/>
    <w:semiHidden/>
    <w:rsid w:val="00433254"/>
    <w:rPr>
      <w:rFonts w:ascii="Arial" w:hAnsi="Arial"/>
      <w:szCs w:val="24"/>
      <w:lang w:val="en-GB" w:eastAsia="en-GB"/>
    </w:rPr>
  </w:style>
  <w:style w:type="character" w:customStyle="1" w:styleId="Heading6Char">
    <w:name w:val="Heading 6 Char"/>
    <w:basedOn w:val="DefaultParagraphFont"/>
    <w:link w:val="Heading6"/>
    <w:rsid w:val="00433254"/>
    <w:rPr>
      <w:rFonts w:asciiTheme="majorHAnsi" w:eastAsiaTheme="majorEastAsia" w:hAnsiTheme="majorHAnsi" w:cstheme="majorBidi"/>
      <w:color w:val="001E3A" w:themeColor="accent1" w:themeShade="7F"/>
      <w:szCs w:val="24"/>
      <w:lang w:val="en-GB" w:eastAsia="en-GB"/>
    </w:rPr>
  </w:style>
  <w:style w:type="paragraph" w:styleId="Quote">
    <w:name w:val="Quote"/>
    <w:basedOn w:val="Normal"/>
    <w:next w:val="Normal"/>
    <w:link w:val="QuoteChar"/>
    <w:rsid w:val="00433254"/>
    <w:pPr>
      <w:spacing w:before="200" w:after="160"/>
      <w:ind w:left="864" w:right="864"/>
      <w:jc w:val="center"/>
    </w:pPr>
    <w:rPr>
      <w:i/>
      <w:iCs/>
      <w:color w:val="36A8E1" w:themeColor="accent2"/>
    </w:rPr>
  </w:style>
  <w:style w:type="character" w:customStyle="1" w:styleId="QuoteChar">
    <w:name w:val="Quote Char"/>
    <w:basedOn w:val="DefaultParagraphFont"/>
    <w:link w:val="Quote"/>
    <w:rsid w:val="00433254"/>
    <w:rPr>
      <w:rFonts w:ascii="Arial" w:hAnsi="Arial"/>
      <w:i/>
      <w:iCs/>
      <w:color w:val="36A8E1" w:themeColor="accent2"/>
      <w:szCs w:val="24"/>
      <w:lang w:val="en-GB" w:eastAsia="en-GB"/>
    </w:rPr>
  </w:style>
  <w:style w:type="character" w:styleId="Strong">
    <w:name w:val="Strong"/>
    <w:basedOn w:val="DefaultParagraphFont"/>
    <w:uiPriority w:val="22"/>
    <w:qFormat/>
    <w:rsid w:val="00DC4FFE"/>
    <w:rPr>
      <w:rFonts w:ascii="Arial" w:hAnsi="Arial"/>
      <w:b/>
      <w:bCs/>
      <w:i w:val="0"/>
      <w:color w:val="003E75" w:themeColor="text2"/>
    </w:rPr>
  </w:style>
  <w:style w:type="paragraph" w:styleId="Subtitle">
    <w:name w:val="Subtitle"/>
    <w:basedOn w:val="Normal"/>
    <w:next w:val="Normal"/>
    <w:link w:val="SubtitleChar"/>
    <w:rsid w:val="00433254"/>
    <w:pPr>
      <w:numPr>
        <w:ilvl w:val="1"/>
      </w:numPr>
      <w:spacing w:after="160"/>
    </w:pPr>
    <w:rPr>
      <w:rFonts w:asciiTheme="minorHAnsi" w:eastAsiaTheme="minorEastAsia" w:hAnsiTheme="minorHAnsi" w:cstheme="minorBidi"/>
      <w:color w:val="595959" w:themeColor="text1" w:themeTint="A6"/>
      <w:spacing w:val="15"/>
      <w:sz w:val="22"/>
      <w:szCs w:val="22"/>
    </w:rPr>
  </w:style>
  <w:style w:type="character" w:customStyle="1" w:styleId="SubtitleChar">
    <w:name w:val="Subtitle Char"/>
    <w:basedOn w:val="DefaultParagraphFont"/>
    <w:link w:val="Subtitle"/>
    <w:rsid w:val="00433254"/>
    <w:rPr>
      <w:rFonts w:asciiTheme="minorHAnsi" w:eastAsiaTheme="minorEastAsia" w:hAnsiTheme="minorHAnsi" w:cstheme="minorBidi"/>
      <w:color w:val="595959" w:themeColor="text1" w:themeTint="A6"/>
      <w:spacing w:val="15"/>
      <w:sz w:val="22"/>
      <w:szCs w:val="22"/>
      <w:lang w:val="en-GB" w:eastAsia="en-GB"/>
    </w:rPr>
  </w:style>
  <w:style w:type="character" w:styleId="SubtleEmphasis">
    <w:name w:val="Subtle Emphasis"/>
    <w:basedOn w:val="DefaultParagraphFont"/>
    <w:uiPriority w:val="19"/>
    <w:qFormat/>
    <w:rsid w:val="00433254"/>
    <w:rPr>
      <w:rFonts w:asciiTheme="minorHAnsi" w:hAnsiTheme="minorHAnsi"/>
      <w:i/>
      <w:iCs/>
      <w:color w:val="404040" w:themeColor="text1" w:themeTint="BF"/>
    </w:rPr>
  </w:style>
  <w:style w:type="character" w:styleId="IntenseEmphasis">
    <w:name w:val="Intense Emphasis"/>
    <w:basedOn w:val="DefaultParagraphFont"/>
    <w:uiPriority w:val="21"/>
    <w:qFormat/>
    <w:rsid w:val="00433254"/>
    <w:rPr>
      <w:rFonts w:asciiTheme="minorHAnsi" w:hAnsiTheme="minorHAnsi"/>
      <w:i/>
      <w:iCs/>
      <w:color w:val="003E75" w:themeColor="accent1"/>
    </w:rPr>
  </w:style>
  <w:style w:type="character" w:styleId="SubtleReference">
    <w:name w:val="Subtle Reference"/>
    <w:basedOn w:val="HTMLCode"/>
    <w:uiPriority w:val="31"/>
    <w:qFormat/>
    <w:rsid w:val="005C033A"/>
    <w:rPr>
      <w:rFonts w:ascii="Courier New" w:eastAsia="Times New Roman" w:hAnsi="Courier New" w:cs="Courier New"/>
      <w:color w:val="F515AD"/>
      <w:sz w:val="20"/>
      <w:szCs w:val="20"/>
      <w:bdr w:val="none" w:sz="0" w:space="0" w:color="auto"/>
      <w:shd w:val="pct10" w:color="auto" w:fill="auto"/>
    </w:rPr>
  </w:style>
  <w:style w:type="character" w:styleId="IntenseReference">
    <w:name w:val="Intense Reference"/>
    <w:basedOn w:val="DefaultParagraphFont"/>
    <w:uiPriority w:val="32"/>
    <w:qFormat/>
    <w:rsid w:val="00433254"/>
    <w:rPr>
      <w:rFonts w:asciiTheme="minorHAnsi" w:hAnsiTheme="minorHAnsi"/>
      <w:b/>
      <w:bCs/>
      <w:smallCaps/>
      <w:color w:val="003E75" w:themeColor="accent1"/>
      <w:spacing w:val="5"/>
    </w:rPr>
  </w:style>
  <w:style w:type="character" w:styleId="BookTitle">
    <w:name w:val="Book Title"/>
    <w:basedOn w:val="DefaultParagraphFont"/>
    <w:uiPriority w:val="33"/>
    <w:qFormat/>
    <w:rsid w:val="00433254"/>
    <w:rPr>
      <w:rFonts w:asciiTheme="minorHAnsi" w:hAnsiTheme="minorHAnsi"/>
      <w:b/>
      <w:bCs/>
      <w:i/>
      <w:iCs/>
      <w:spacing w:val="5"/>
    </w:rPr>
  </w:style>
  <w:style w:type="character" w:styleId="PlaceholderText">
    <w:name w:val="Placeholder Text"/>
    <w:basedOn w:val="DefaultParagraphFont"/>
    <w:rsid w:val="00624365"/>
    <w:rPr>
      <w:rFonts w:asciiTheme="minorHAnsi" w:hAnsiTheme="minorHAnsi"/>
      <w:color w:val="808080"/>
    </w:rPr>
  </w:style>
  <w:style w:type="paragraph" w:styleId="ListParagraph">
    <w:name w:val="List Paragraph"/>
    <w:basedOn w:val="Normal"/>
    <w:uiPriority w:val="34"/>
    <w:qFormat/>
    <w:rsid w:val="003E537E"/>
    <w:pPr>
      <w:ind w:left="720"/>
      <w:contextualSpacing/>
    </w:pPr>
  </w:style>
  <w:style w:type="paragraph" w:styleId="ListNumber">
    <w:name w:val="List Number"/>
    <w:basedOn w:val="Normal"/>
    <w:rsid w:val="003E537E"/>
    <w:pPr>
      <w:numPr>
        <w:numId w:val="4"/>
      </w:numPr>
      <w:contextualSpacing/>
    </w:pPr>
  </w:style>
  <w:style w:type="paragraph" w:styleId="BalloonText">
    <w:name w:val="Balloon Text"/>
    <w:basedOn w:val="Normal"/>
    <w:link w:val="BalloonTextChar"/>
    <w:semiHidden/>
    <w:unhideWhenUsed/>
    <w:rsid w:val="00792740"/>
    <w:pPr>
      <w:spacing w:before="0" w:after="0"/>
    </w:pPr>
    <w:rPr>
      <w:rFonts w:ascii="Times New Roman" w:hAnsi="Times New Roman"/>
      <w:sz w:val="18"/>
      <w:szCs w:val="18"/>
    </w:rPr>
  </w:style>
  <w:style w:type="character" w:customStyle="1" w:styleId="BalloonTextChar">
    <w:name w:val="Balloon Text Char"/>
    <w:basedOn w:val="DefaultParagraphFont"/>
    <w:link w:val="BalloonText"/>
    <w:semiHidden/>
    <w:rsid w:val="00792740"/>
    <w:rPr>
      <w:sz w:val="18"/>
      <w:szCs w:val="18"/>
      <w:lang w:val="en-GB" w:eastAsia="en-GB"/>
    </w:rPr>
  </w:style>
  <w:style w:type="character" w:styleId="UnresolvedMention">
    <w:name w:val="Unresolved Mention"/>
    <w:basedOn w:val="DefaultParagraphFont"/>
    <w:uiPriority w:val="99"/>
    <w:semiHidden/>
    <w:unhideWhenUsed/>
    <w:rsid w:val="00792740"/>
    <w:rPr>
      <w:color w:val="605E5C"/>
      <w:shd w:val="clear" w:color="auto" w:fill="E1DFDD"/>
    </w:rPr>
  </w:style>
  <w:style w:type="paragraph" w:styleId="NormalWeb">
    <w:name w:val="Normal (Web)"/>
    <w:basedOn w:val="Normal"/>
    <w:uiPriority w:val="99"/>
    <w:semiHidden/>
    <w:unhideWhenUsed/>
    <w:rsid w:val="003A2352"/>
    <w:rPr>
      <w:rFonts w:ascii="Times New Roman" w:hAnsi="Times New Roman"/>
      <w:sz w:val="24"/>
    </w:rPr>
  </w:style>
  <w:style w:type="character" w:styleId="Emphasis">
    <w:name w:val="Emphasis"/>
    <w:basedOn w:val="DefaultParagraphFont"/>
    <w:uiPriority w:val="20"/>
    <w:qFormat/>
    <w:rsid w:val="00DC4FFE"/>
    <w:rPr>
      <w:i/>
      <w:iCs/>
      <w:color w:val="003E75" w:themeColor="text2"/>
    </w:rPr>
  </w:style>
  <w:style w:type="character" w:styleId="HTMLCode">
    <w:name w:val="HTML Code"/>
    <w:basedOn w:val="DefaultParagraphFont"/>
    <w:uiPriority w:val="99"/>
    <w:semiHidden/>
    <w:unhideWhenUsed/>
    <w:rsid w:val="003A235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3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lang w:val="es-ES"/>
    </w:rPr>
  </w:style>
  <w:style w:type="character" w:customStyle="1" w:styleId="HTMLPreformattedChar">
    <w:name w:val="HTML Preformatted Char"/>
    <w:basedOn w:val="DefaultParagraphFont"/>
    <w:link w:val="HTMLPreformatted"/>
    <w:uiPriority w:val="99"/>
    <w:rsid w:val="00D30B4E"/>
    <w:rPr>
      <w:rFonts w:ascii="Courier New" w:hAnsi="Courier New" w:cs="Courier New"/>
      <w:lang w:val="es-ES" w:eastAsia="en-GB"/>
    </w:rPr>
  </w:style>
  <w:style w:type="character" w:styleId="FollowedHyperlink">
    <w:name w:val="FollowedHyperlink"/>
    <w:basedOn w:val="DefaultParagraphFont"/>
    <w:semiHidden/>
    <w:unhideWhenUsed/>
    <w:rsid w:val="00C818D2"/>
    <w:rPr>
      <w:color w:val="003E75" w:themeColor="followedHyperlink"/>
      <w:u w:val="single"/>
    </w:rPr>
  </w:style>
  <w:style w:type="table" w:styleId="TableGridLight">
    <w:name w:val="Grid Table Light"/>
    <w:basedOn w:val="TableNormal"/>
    <w:uiPriority w:val="40"/>
    <w:rsid w:val="00C1391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7404">
      <w:bodyDiv w:val="1"/>
      <w:marLeft w:val="0"/>
      <w:marRight w:val="0"/>
      <w:marTop w:val="0"/>
      <w:marBottom w:val="0"/>
      <w:divBdr>
        <w:top w:val="none" w:sz="0" w:space="0" w:color="auto"/>
        <w:left w:val="none" w:sz="0" w:space="0" w:color="auto"/>
        <w:bottom w:val="none" w:sz="0" w:space="0" w:color="auto"/>
        <w:right w:val="none" w:sz="0" w:space="0" w:color="auto"/>
      </w:divBdr>
    </w:div>
    <w:div w:id="83845142">
      <w:bodyDiv w:val="1"/>
      <w:marLeft w:val="0"/>
      <w:marRight w:val="0"/>
      <w:marTop w:val="0"/>
      <w:marBottom w:val="0"/>
      <w:divBdr>
        <w:top w:val="none" w:sz="0" w:space="0" w:color="auto"/>
        <w:left w:val="none" w:sz="0" w:space="0" w:color="auto"/>
        <w:bottom w:val="none" w:sz="0" w:space="0" w:color="auto"/>
        <w:right w:val="none" w:sz="0" w:space="0" w:color="auto"/>
      </w:divBdr>
    </w:div>
    <w:div w:id="102041506">
      <w:bodyDiv w:val="1"/>
      <w:marLeft w:val="0"/>
      <w:marRight w:val="0"/>
      <w:marTop w:val="0"/>
      <w:marBottom w:val="0"/>
      <w:divBdr>
        <w:top w:val="none" w:sz="0" w:space="0" w:color="auto"/>
        <w:left w:val="none" w:sz="0" w:space="0" w:color="auto"/>
        <w:bottom w:val="none" w:sz="0" w:space="0" w:color="auto"/>
        <w:right w:val="none" w:sz="0" w:space="0" w:color="auto"/>
      </w:divBdr>
    </w:div>
    <w:div w:id="202405265">
      <w:bodyDiv w:val="1"/>
      <w:marLeft w:val="0"/>
      <w:marRight w:val="0"/>
      <w:marTop w:val="0"/>
      <w:marBottom w:val="0"/>
      <w:divBdr>
        <w:top w:val="none" w:sz="0" w:space="0" w:color="auto"/>
        <w:left w:val="none" w:sz="0" w:space="0" w:color="auto"/>
        <w:bottom w:val="none" w:sz="0" w:space="0" w:color="auto"/>
        <w:right w:val="none" w:sz="0" w:space="0" w:color="auto"/>
      </w:divBdr>
    </w:div>
    <w:div w:id="523059994">
      <w:bodyDiv w:val="1"/>
      <w:marLeft w:val="0"/>
      <w:marRight w:val="0"/>
      <w:marTop w:val="0"/>
      <w:marBottom w:val="0"/>
      <w:divBdr>
        <w:top w:val="none" w:sz="0" w:space="0" w:color="auto"/>
        <w:left w:val="none" w:sz="0" w:space="0" w:color="auto"/>
        <w:bottom w:val="none" w:sz="0" w:space="0" w:color="auto"/>
        <w:right w:val="none" w:sz="0" w:space="0" w:color="auto"/>
      </w:divBdr>
    </w:div>
    <w:div w:id="569076771">
      <w:bodyDiv w:val="1"/>
      <w:marLeft w:val="0"/>
      <w:marRight w:val="0"/>
      <w:marTop w:val="0"/>
      <w:marBottom w:val="0"/>
      <w:divBdr>
        <w:top w:val="none" w:sz="0" w:space="0" w:color="auto"/>
        <w:left w:val="none" w:sz="0" w:space="0" w:color="auto"/>
        <w:bottom w:val="none" w:sz="0" w:space="0" w:color="auto"/>
        <w:right w:val="none" w:sz="0" w:space="0" w:color="auto"/>
      </w:divBdr>
    </w:div>
    <w:div w:id="600797473">
      <w:bodyDiv w:val="1"/>
      <w:marLeft w:val="0"/>
      <w:marRight w:val="0"/>
      <w:marTop w:val="0"/>
      <w:marBottom w:val="0"/>
      <w:divBdr>
        <w:top w:val="none" w:sz="0" w:space="0" w:color="auto"/>
        <w:left w:val="none" w:sz="0" w:space="0" w:color="auto"/>
        <w:bottom w:val="none" w:sz="0" w:space="0" w:color="auto"/>
        <w:right w:val="none" w:sz="0" w:space="0" w:color="auto"/>
      </w:divBdr>
    </w:div>
    <w:div w:id="649359027">
      <w:bodyDiv w:val="1"/>
      <w:marLeft w:val="0"/>
      <w:marRight w:val="0"/>
      <w:marTop w:val="0"/>
      <w:marBottom w:val="0"/>
      <w:divBdr>
        <w:top w:val="none" w:sz="0" w:space="0" w:color="auto"/>
        <w:left w:val="none" w:sz="0" w:space="0" w:color="auto"/>
        <w:bottom w:val="none" w:sz="0" w:space="0" w:color="auto"/>
        <w:right w:val="none" w:sz="0" w:space="0" w:color="auto"/>
      </w:divBdr>
    </w:div>
    <w:div w:id="649362706">
      <w:bodyDiv w:val="1"/>
      <w:marLeft w:val="0"/>
      <w:marRight w:val="0"/>
      <w:marTop w:val="0"/>
      <w:marBottom w:val="0"/>
      <w:divBdr>
        <w:top w:val="none" w:sz="0" w:space="0" w:color="auto"/>
        <w:left w:val="none" w:sz="0" w:space="0" w:color="auto"/>
        <w:bottom w:val="none" w:sz="0" w:space="0" w:color="auto"/>
        <w:right w:val="none" w:sz="0" w:space="0" w:color="auto"/>
      </w:divBdr>
    </w:div>
    <w:div w:id="689916158">
      <w:bodyDiv w:val="1"/>
      <w:marLeft w:val="0"/>
      <w:marRight w:val="0"/>
      <w:marTop w:val="0"/>
      <w:marBottom w:val="0"/>
      <w:divBdr>
        <w:top w:val="none" w:sz="0" w:space="0" w:color="auto"/>
        <w:left w:val="none" w:sz="0" w:space="0" w:color="auto"/>
        <w:bottom w:val="none" w:sz="0" w:space="0" w:color="auto"/>
        <w:right w:val="none" w:sz="0" w:space="0" w:color="auto"/>
      </w:divBdr>
    </w:div>
    <w:div w:id="750740787">
      <w:bodyDiv w:val="1"/>
      <w:marLeft w:val="0"/>
      <w:marRight w:val="0"/>
      <w:marTop w:val="0"/>
      <w:marBottom w:val="0"/>
      <w:divBdr>
        <w:top w:val="none" w:sz="0" w:space="0" w:color="auto"/>
        <w:left w:val="none" w:sz="0" w:space="0" w:color="auto"/>
        <w:bottom w:val="none" w:sz="0" w:space="0" w:color="auto"/>
        <w:right w:val="none" w:sz="0" w:space="0" w:color="auto"/>
      </w:divBdr>
    </w:div>
    <w:div w:id="792361058">
      <w:bodyDiv w:val="1"/>
      <w:marLeft w:val="0"/>
      <w:marRight w:val="0"/>
      <w:marTop w:val="0"/>
      <w:marBottom w:val="0"/>
      <w:divBdr>
        <w:top w:val="none" w:sz="0" w:space="0" w:color="auto"/>
        <w:left w:val="none" w:sz="0" w:space="0" w:color="auto"/>
        <w:bottom w:val="none" w:sz="0" w:space="0" w:color="auto"/>
        <w:right w:val="none" w:sz="0" w:space="0" w:color="auto"/>
      </w:divBdr>
    </w:div>
    <w:div w:id="831406096">
      <w:bodyDiv w:val="1"/>
      <w:marLeft w:val="0"/>
      <w:marRight w:val="0"/>
      <w:marTop w:val="0"/>
      <w:marBottom w:val="0"/>
      <w:divBdr>
        <w:top w:val="none" w:sz="0" w:space="0" w:color="auto"/>
        <w:left w:val="none" w:sz="0" w:space="0" w:color="auto"/>
        <w:bottom w:val="none" w:sz="0" w:space="0" w:color="auto"/>
        <w:right w:val="none" w:sz="0" w:space="0" w:color="auto"/>
      </w:divBdr>
    </w:div>
    <w:div w:id="1031078499">
      <w:bodyDiv w:val="1"/>
      <w:marLeft w:val="0"/>
      <w:marRight w:val="0"/>
      <w:marTop w:val="0"/>
      <w:marBottom w:val="0"/>
      <w:divBdr>
        <w:top w:val="none" w:sz="0" w:space="0" w:color="auto"/>
        <w:left w:val="none" w:sz="0" w:space="0" w:color="auto"/>
        <w:bottom w:val="none" w:sz="0" w:space="0" w:color="auto"/>
        <w:right w:val="none" w:sz="0" w:space="0" w:color="auto"/>
      </w:divBdr>
    </w:div>
    <w:div w:id="1180655958">
      <w:bodyDiv w:val="1"/>
      <w:marLeft w:val="0"/>
      <w:marRight w:val="0"/>
      <w:marTop w:val="0"/>
      <w:marBottom w:val="0"/>
      <w:divBdr>
        <w:top w:val="none" w:sz="0" w:space="0" w:color="auto"/>
        <w:left w:val="none" w:sz="0" w:space="0" w:color="auto"/>
        <w:bottom w:val="none" w:sz="0" w:space="0" w:color="auto"/>
        <w:right w:val="none" w:sz="0" w:space="0" w:color="auto"/>
      </w:divBdr>
    </w:div>
    <w:div w:id="1308634432">
      <w:bodyDiv w:val="1"/>
      <w:marLeft w:val="0"/>
      <w:marRight w:val="0"/>
      <w:marTop w:val="0"/>
      <w:marBottom w:val="0"/>
      <w:divBdr>
        <w:top w:val="none" w:sz="0" w:space="0" w:color="auto"/>
        <w:left w:val="none" w:sz="0" w:space="0" w:color="auto"/>
        <w:bottom w:val="none" w:sz="0" w:space="0" w:color="auto"/>
        <w:right w:val="none" w:sz="0" w:space="0" w:color="auto"/>
      </w:divBdr>
      <w:divsChild>
        <w:div w:id="398752543">
          <w:blockQuote w:val="1"/>
          <w:marLeft w:val="720"/>
          <w:marRight w:val="720"/>
          <w:marTop w:val="100"/>
          <w:marBottom w:val="100"/>
          <w:divBdr>
            <w:top w:val="none" w:sz="0" w:space="0" w:color="auto"/>
            <w:left w:val="none" w:sz="0" w:space="0" w:color="auto"/>
            <w:bottom w:val="none" w:sz="0" w:space="0" w:color="auto"/>
            <w:right w:val="none" w:sz="0" w:space="0" w:color="auto"/>
          </w:divBdr>
        </w:div>
        <w:div w:id="800659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668474">
      <w:bodyDiv w:val="1"/>
      <w:marLeft w:val="0"/>
      <w:marRight w:val="0"/>
      <w:marTop w:val="0"/>
      <w:marBottom w:val="0"/>
      <w:divBdr>
        <w:top w:val="none" w:sz="0" w:space="0" w:color="auto"/>
        <w:left w:val="none" w:sz="0" w:space="0" w:color="auto"/>
        <w:bottom w:val="none" w:sz="0" w:space="0" w:color="auto"/>
        <w:right w:val="none" w:sz="0" w:space="0" w:color="auto"/>
      </w:divBdr>
    </w:div>
    <w:div w:id="1644236726">
      <w:bodyDiv w:val="1"/>
      <w:marLeft w:val="0"/>
      <w:marRight w:val="0"/>
      <w:marTop w:val="0"/>
      <w:marBottom w:val="0"/>
      <w:divBdr>
        <w:top w:val="none" w:sz="0" w:space="0" w:color="auto"/>
        <w:left w:val="none" w:sz="0" w:space="0" w:color="auto"/>
        <w:bottom w:val="none" w:sz="0" w:space="0" w:color="auto"/>
        <w:right w:val="none" w:sz="0" w:space="0" w:color="auto"/>
      </w:divBdr>
    </w:div>
    <w:div w:id="1719477795">
      <w:bodyDiv w:val="1"/>
      <w:marLeft w:val="0"/>
      <w:marRight w:val="0"/>
      <w:marTop w:val="0"/>
      <w:marBottom w:val="0"/>
      <w:divBdr>
        <w:top w:val="none" w:sz="0" w:space="0" w:color="auto"/>
        <w:left w:val="none" w:sz="0" w:space="0" w:color="auto"/>
        <w:bottom w:val="none" w:sz="0" w:space="0" w:color="auto"/>
        <w:right w:val="none" w:sz="0" w:space="0" w:color="auto"/>
      </w:divBdr>
    </w:div>
    <w:div w:id="1757824199">
      <w:bodyDiv w:val="1"/>
      <w:marLeft w:val="0"/>
      <w:marRight w:val="0"/>
      <w:marTop w:val="0"/>
      <w:marBottom w:val="0"/>
      <w:divBdr>
        <w:top w:val="none" w:sz="0" w:space="0" w:color="auto"/>
        <w:left w:val="none" w:sz="0" w:space="0" w:color="auto"/>
        <w:bottom w:val="none" w:sz="0" w:space="0" w:color="auto"/>
        <w:right w:val="none" w:sz="0" w:space="0" w:color="auto"/>
      </w:divBdr>
    </w:div>
    <w:div w:id="1758018957">
      <w:bodyDiv w:val="1"/>
      <w:marLeft w:val="0"/>
      <w:marRight w:val="0"/>
      <w:marTop w:val="0"/>
      <w:marBottom w:val="0"/>
      <w:divBdr>
        <w:top w:val="none" w:sz="0" w:space="0" w:color="auto"/>
        <w:left w:val="none" w:sz="0" w:space="0" w:color="auto"/>
        <w:bottom w:val="none" w:sz="0" w:space="0" w:color="auto"/>
        <w:right w:val="none" w:sz="0" w:space="0" w:color="auto"/>
      </w:divBdr>
    </w:div>
    <w:div w:id="1770346952">
      <w:bodyDiv w:val="1"/>
      <w:marLeft w:val="0"/>
      <w:marRight w:val="0"/>
      <w:marTop w:val="0"/>
      <w:marBottom w:val="0"/>
      <w:divBdr>
        <w:top w:val="none" w:sz="0" w:space="0" w:color="auto"/>
        <w:left w:val="none" w:sz="0" w:space="0" w:color="auto"/>
        <w:bottom w:val="none" w:sz="0" w:space="0" w:color="auto"/>
        <w:right w:val="none" w:sz="0" w:space="0" w:color="auto"/>
      </w:divBdr>
    </w:div>
    <w:div w:id="1904870398">
      <w:bodyDiv w:val="1"/>
      <w:marLeft w:val="0"/>
      <w:marRight w:val="0"/>
      <w:marTop w:val="0"/>
      <w:marBottom w:val="0"/>
      <w:divBdr>
        <w:top w:val="none" w:sz="0" w:space="0" w:color="auto"/>
        <w:left w:val="none" w:sz="0" w:space="0" w:color="auto"/>
        <w:bottom w:val="none" w:sz="0" w:space="0" w:color="auto"/>
        <w:right w:val="none" w:sz="0" w:space="0" w:color="auto"/>
      </w:divBdr>
      <w:divsChild>
        <w:div w:id="1778523094">
          <w:marLeft w:val="0"/>
          <w:marRight w:val="0"/>
          <w:marTop w:val="0"/>
          <w:marBottom w:val="0"/>
          <w:divBdr>
            <w:top w:val="none" w:sz="0" w:space="0" w:color="auto"/>
            <w:left w:val="none" w:sz="0" w:space="0" w:color="auto"/>
            <w:bottom w:val="none" w:sz="0" w:space="0" w:color="auto"/>
            <w:right w:val="none" w:sz="0" w:space="0" w:color="auto"/>
          </w:divBdr>
        </w:div>
      </w:divsChild>
    </w:div>
    <w:div w:id="2074888700">
      <w:bodyDiv w:val="1"/>
      <w:marLeft w:val="0"/>
      <w:marRight w:val="0"/>
      <w:marTop w:val="0"/>
      <w:marBottom w:val="0"/>
      <w:divBdr>
        <w:top w:val="none" w:sz="0" w:space="0" w:color="auto"/>
        <w:left w:val="none" w:sz="0" w:space="0" w:color="auto"/>
        <w:bottom w:val="none" w:sz="0" w:space="0" w:color="auto"/>
        <w:right w:val="none" w:sz="0" w:space="0" w:color="auto"/>
      </w:divBdr>
    </w:div>
    <w:div w:id="20962472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manage.kony.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mvel.documentnode.com/"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docs.kony.com/konylibrary/integration/kmf_integrationservice_admin_console_userguide/Content/Rules_Services.htm" TargetMode="External"/><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7.sv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3.jpe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hyperlink" Target="http://manage.kony.com/" TargetMode="External"/><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thweissman/Documents/Technial%20Enablement/Training%20Classes/Scale/HOL%20Creating%20a%20Workflow.dotx" TargetMode="External"/></Relationships>
</file>

<file path=word/theme/theme1.xml><?xml version="1.0" encoding="utf-8"?>
<a:theme xmlns:a="http://schemas.openxmlformats.org/drawingml/2006/main" name="Temenos Word_2018">
  <a:themeElements>
    <a:clrScheme name="Temenos Colors">
      <a:dk1>
        <a:srgbClr val="000000"/>
      </a:dk1>
      <a:lt1>
        <a:sysClr val="window" lastClr="FFFFFF"/>
      </a:lt1>
      <a:dk2>
        <a:srgbClr val="003E75"/>
      </a:dk2>
      <a:lt2>
        <a:srgbClr val="8C9FBB"/>
      </a:lt2>
      <a:accent1>
        <a:srgbClr val="003E75"/>
      </a:accent1>
      <a:accent2>
        <a:srgbClr val="36A8E1"/>
      </a:accent2>
      <a:accent3>
        <a:srgbClr val="F9B233"/>
      </a:accent3>
      <a:accent4>
        <a:srgbClr val="8C9FBB"/>
      </a:accent4>
      <a:accent5>
        <a:srgbClr val="125679"/>
      </a:accent5>
      <a:accent6>
        <a:srgbClr val="CDD4DA"/>
      </a:accent6>
      <a:hlink>
        <a:srgbClr val="36A8E1"/>
      </a:hlink>
      <a:folHlink>
        <a:srgbClr val="003E75"/>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documentManagement>
    <_DCDateModified xmlns="http://schemas.microsoft.com/sharepoint/v3/fields">2016-02-09T23:00:00+00:00</_DCDateModified>
    <Language xmlns="http://schemas.microsoft.com/sharepoint/v3">English</Language>
    <Audience xmlns="http://schemas.microsoft.com/sharepoint/v3" xsi:nil="true"/>
    <m86c86537f5a48209925405bb14ed3ae xmlns="275a17a3-5b8b-455d-8b19-e8b1c4cdaf1c">
      <Terms xmlns="http://schemas.microsoft.com/office/infopath/2007/PartnerControls"/>
    </m86c86537f5a48209925405bb14ed3ae>
    <Expiration_x0020_date xmlns="275a17a3-5b8b-455d-8b19-e8b1c4cdaf1c" xsi:nil="true"/>
    <TaxKeywordTaxHTField xmlns="275a17a3-5b8b-455d-8b19-e8b1c4cdaf1c">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02295ae0-9389-4ef8-8c58-24fd1a785d7b</TermId>
        </TermInfo>
      </Terms>
    </TaxKeywordTaxHTField>
    <pcb572d75d4f47a5944faabaa02f2903 xmlns="275a17a3-5b8b-455d-8b19-e8b1c4cdaf1c">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7d70ddcc-fc6f-46c8-ab65-ecb14d83c2c4</TermId>
        </TermInfo>
      </Terms>
    </pcb572d75d4f47a5944faabaa02f2903>
    <TaxCatchAll xmlns="275a17a3-5b8b-455d-8b19-e8b1c4cdaf1c">
      <Value>195</Value>
      <Value>24</Value>
      <Value>2</Value>
    </TaxCatchAll>
    <i31c325d7bdd41b6a49a3814bdccccea xmlns="275a17a3-5b8b-455d-8b19-e8b1c4cdaf1c">
      <Terms xmlns="http://schemas.microsoft.com/office/infopath/2007/PartnerControls">
        <TermInfo xmlns="http://schemas.microsoft.com/office/infopath/2007/PartnerControls">
          <TermName xmlns="http://schemas.microsoft.com/office/infopath/2007/PartnerControls">Marketing</TermName>
          <TermId xmlns="http://schemas.microsoft.com/office/infopath/2007/PartnerControls">789ea45a-bca8-4555-b8fa-190143f1eeb1</TermId>
        </TermInfo>
      </Terms>
    </i31c325d7bdd41b6a49a3814bdccccea>
    <Owner xmlns="275a17a3-5b8b-455d-8b19-e8b1c4cdaf1c">
      <UserInfo>
        <DisplayName>Andra Georgescu</DisplayName>
        <AccountId>58</AccountId>
        <AccountType/>
      </UserInfo>
    </Owner>
    <Regional_x0020_Format xmlns="9ac5fc74-69ff-47cd-9a0a-ba11cb05d169">Standard A4 Letter</Regional_x0020_Format>
    <Purpose xmlns="9ac5fc74-69ff-47cd-9a0a-ba11cb05d169">Microsoft Word template</Purpose>
    <Entity xmlns="9ac5fc74-69ff-47cd-9a0a-ba11cb05d16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 ma:contentTypeID="0x010100D1D5F499ED6D474E8FA83881EA7032290100F8A7D52111A4364881AA6A8CEC562751" ma:contentTypeVersion="45" ma:contentTypeDescription="Content type with specific column for publishing in t-Connect" ma:contentTypeScope="" ma:versionID="6116fa54d9cdbd0919bf8f84a0ab9985">
  <xsd:schema xmlns:xsd="http://www.w3.org/2001/XMLSchema" xmlns:xs="http://www.w3.org/2001/XMLSchema" xmlns:p="http://schemas.microsoft.com/office/2006/metadata/properties" xmlns:ns1="http://schemas.microsoft.com/sharepoint/v3" xmlns:ns2="http://schemas.microsoft.com/sharepoint/v3/fields" xmlns:ns3="275a17a3-5b8b-455d-8b19-e8b1c4cdaf1c" xmlns:ns4="9ac5fc74-69ff-47cd-9a0a-ba11cb05d169" targetNamespace="http://schemas.microsoft.com/office/2006/metadata/properties" ma:root="true" ma:fieldsID="c6fa76826bf1336ab91c46c1c89f8384" ns1:_="" ns2:_="" ns3:_="" ns4:_="">
    <xsd:import namespace="http://schemas.microsoft.com/sharepoint/v3"/>
    <xsd:import namespace="http://schemas.microsoft.com/sharepoint/v3/fields"/>
    <xsd:import namespace="275a17a3-5b8b-455d-8b19-e8b1c4cdaf1c"/>
    <xsd:import namespace="9ac5fc74-69ff-47cd-9a0a-ba11cb05d169"/>
    <xsd:element name="properties">
      <xsd:complexType>
        <xsd:sequence>
          <xsd:element name="documentManagement">
            <xsd:complexType>
              <xsd:all>
                <xsd:element ref="ns2:_DCDateModified" minOccurs="0"/>
                <xsd:element ref="ns3:Expiration_x0020_date" minOccurs="0"/>
                <xsd:element ref="ns3:Owner"/>
                <xsd:element ref="ns1:Language" minOccurs="0"/>
                <xsd:element ref="ns1:Audience" minOccurs="0"/>
                <xsd:element ref="ns4:Purpose" minOccurs="0"/>
                <xsd:element ref="ns4:Regional_x0020_Format" minOccurs="0"/>
                <xsd:element ref="ns4:Entity" minOccurs="0"/>
                <xsd:element ref="ns3:TaxCatchAll" minOccurs="0"/>
                <xsd:element ref="ns3:TaxKeywordTaxHTField" minOccurs="0"/>
                <xsd:element ref="ns4:MediaServiceMetadata" minOccurs="0"/>
                <xsd:element ref="ns4:MediaServiceFastMetadata" minOccurs="0"/>
                <xsd:element ref="ns3:pcb572d75d4f47a5944faabaa02f2903" minOccurs="0"/>
                <xsd:element ref="ns3:i31c325d7bdd41b6a49a3814bdccccea" minOccurs="0"/>
                <xsd:element ref="ns3:TaxCatchAllLabel" minOccurs="0"/>
                <xsd:element ref="ns3:m86c86537f5a48209925405bb14ed3ae" minOccurs="0"/>
                <xsd:element ref="ns3:SharedWithUsers" minOccurs="0"/>
                <xsd:element ref="ns3:SharedWithDetail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0" nillable="true" ma:displayName="Language" ma:default="English" ma:format="Dropdown" ma:internalName="Language" ma:readOnly="false">
      <xsd:simpleType>
        <xsd:union memberTypes="dms:Text">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union>
      </xsd:simpleType>
    </xsd:element>
    <xsd:element name="Audience" ma:index="11" nillable="true" ma:displayName="Target Audiences" ma:description="" ma:internalName="Audienc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3" nillable="true" ma:displayName="Date Modified" ma:description="The date on which this resource was last modified" ma:format="DateTime" ma:internalName="_DCDateModified" ma:readOnly="fals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75a17a3-5b8b-455d-8b19-e8b1c4cdaf1c" elementFormDefault="qualified">
    <xsd:import namespace="http://schemas.microsoft.com/office/2006/documentManagement/types"/>
    <xsd:import namespace="http://schemas.microsoft.com/office/infopath/2007/PartnerControls"/>
    <xsd:element name="Expiration_x0020_date" ma:index="5" nillable="true" ma:displayName="Expiration date" ma:format="DateOnly" ma:internalName="Expiration_x0020_date" ma:readOnly="false">
      <xsd:simpleType>
        <xsd:restriction base="dms:DateTime"/>
      </xsd:simpleType>
    </xsd:element>
    <xsd:element name="Owner" ma:index="7" ma:displayName="Owner" ma:description="Document 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axCatchAll" ma:index="20" nillable="true" ma:displayName="Taxonomy Catch All Column" ma:hidden="true" ma:list="{b53909ca-e702-4214-bed6-8a942e5606cb}" ma:internalName="TaxCatchAll" ma:readOnly="false" ma:showField="CatchAllData" ma:web="275a17a3-5b8b-455d-8b19-e8b1c4cdaf1c">
      <xsd:complexType>
        <xsd:complexContent>
          <xsd:extension base="dms:MultiChoiceLookup">
            <xsd:sequence>
              <xsd:element name="Value" type="dms:Lookup" maxOccurs="unbounded" minOccurs="0" nillable="true"/>
            </xsd:sequence>
          </xsd:extension>
        </xsd:complexContent>
      </xsd:complexType>
    </xsd:element>
    <xsd:element name="TaxKeywordTaxHTField" ma:index="22" nillable="true" ma:taxonomy="true" ma:internalName="TaxKeywordTaxHTField" ma:taxonomyFieldName="TaxKeyword" ma:displayName="Enterprise Keywords" ma:readOnly="false" ma:fieldId="{23f27201-bee3-471e-b2e7-b64fd8b7ca38}" ma:taxonomyMulti="true" ma:sspId="351193a4-fd38-4612-8e4a-9150a814ba10" ma:termSetId="00000000-0000-0000-0000-000000000000" ma:anchorId="00000000-0000-0000-0000-000000000000" ma:open="true" ma:isKeyword="true">
      <xsd:complexType>
        <xsd:sequence>
          <xsd:element ref="pc:Terms" minOccurs="0" maxOccurs="1"/>
        </xsd:sequence>
      </xsd:complexType>
    </xsd:element>
    <xsd:element name="pcb572d75d4f47a5944faabaa02f2903" ma:index="25" nillable="true" ma:taxonomy="true" ma:internalName="pcb572d75d4f47a5944faabaa02f2903" ma:taxonomyFieldName="Geography" ma:displayName="Geography" ma:readOnly="false" ma:default="-1;#Global|7d70ddcc-fc6f-46c8-ab65-ecb14d83c2c4" ma:fieldId="{9cb572d7-5d4f-47a5-944f-aabaa02f2903}" ma:taxonomyMulti="true" ma:sspId="351193a4-fd38-4612-8e4a-9150a814ba10" ma:termSetId="1298429c-48b1-429a-9c94-8cfabcefb043" ma:anchorId="00000000-0000-0000-0000-000000000000" ma:open="false" ma:isKeyword="false">
      <xsd:complexType>
        <xsd:sequence>
          <xsd:element ref="pc:Terms" minOccurs="0" maxOccurs="1"/>
        </xsd:sequence>
      </xsd:complexType>
    </xsd:element>
    <xsd:element name="i31c325d7bdd41b6a49a3814bdccccea" ma:index="27" ma:taxonomy="true" ma:internalName="i31c325d7bdd41b6a49a3814bdccccea" ma:taxonomyFieldName="Organisation" ma:displayName="Organisation" ma:readOnly="false" ma:default="-1;#Strategy ＆ Marketing|8c08a250-e97d-4d3f-b644-47108aed85ae" ma:fieldId="{231c325d-7bdd-41b6-a49a-3814bdccccea}" ma:sspId="351193a4-fd38-4612-8e4a-9150a814ba10" ma:termSetId="6be02400-5695-4b74-a2ab-33f1713c7d1b" ma:anchorId="00000000-0000-0000-0000-000000000000" ma:open="false" ma:isKeyword="false">
      <xsd:complexType>
        <xsd:sequence>
          <xsd:element ref="pc:Terms" minOccurs="0" maxOccurs="1"/>
        </xsd:sequence>
      </xsd:complexType>
    </xsd:element>
    <xsd:element name="TaxCatchAllLabel" ma:index="28" nillable="true" ma:displayName="Taxonomy Catch All Column1" ma:hidden="true" ma:list="{b53909ca-e702-4214-bed6-8a942e5606cb}" ma:internalName="TaxCatchAllLabel" ma:readOnly="true" ma:showField="CatchAllDataLabel" ma:web="275a17a3-5b8b-455d-8b19-e8b1c4cdaf1c">
      <xsd:complexType>
        <xsd:complexContent>
          <xsd:extension base="dms:MultiChoiceLookup">
            <xsd:sequence>
              <xsd:element name="Value" type="dms:Lookup" maxOccurs="unbounded" minOccurs="0" nillable="true"/>
            </xsd:sequence>
          </xsd:extension>
        </xsd:complexContent>
      </xsd:complexType>
    </xsd:element>
    <xsd:element name="m86c86537f5a48209925405bb14ed3ae" ma:index="29" nillable="true" ma:taxonomy="true" ma:internalName="m86c86537f5a48209925405bb14ed3ae" ma:taxonomyFieldName="Process" ma:displayName="Process" ma:readOnly="false" ma:fieldId="{686c8653-7f5a-4820-9925-405bb14ed3ae}" ma:sspId="351193a4-fd38-4612-8e4a-9150a814ba10" ma:termSetId="ef27e76d-b222-4110-82da-be87157aa4a9" ma:anchorId="00000000-0000-0000-0000-000000000000" ma:open="true" ma:isKeyword="false">
      <xsd:complexType>
        <xsd:sequence>
          <xsd:element ref="pc:Terms" minOccurs="0" maxOccurs="1"/>
        </xsd:sequence>
      </xsd:complexType>
    </xsd:element>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c5fc74-69ff-47cd-9a0a-ba11cb05d169" elementFormDefault="qualified">
    <xsd:import namespace="http://schemas.microsoft.com/office/2006/documentManagement/types"/>
    <xsd:import namespace="http://schemas.microsoft.com/office/infopath/2007/PartnerControls"/>
    <xsd:element name="Purpose" ma:index="15" nillable="true" ma:displayName="Purpose" ma:internalName="Purpose" ma:readOnly="false">
      <xsd:simpleType>
        <xsd:restriction base="dms:Text">
          <xsd:maxLength value="255"/>
        </xsd:restriction>
      </xsd:simpleType>
    </xsd:element>
    <xsd:element name="Regional_x0020_Format" ma:index="16" nillable="true" ma:displayName="Format" ma:default="Standard A4 Letter" ma:description="Regional Format" ma:format="Dropdown" ma:internalName="Regional_x0020_Format" ma:readOnly="false">
      <xsd:simpleType>
        <xsd:restriction base="dms:Choice">
          <xsd:enumeration value="Standard A4 Letter"/>
          <xsd:enumeration value="US Letter"/>
          <xsd:enumeration value="Wide Screen Presentation"/>
          <xsd:enumeration value="Standard Presentation"/>
        </xsd:restriction>
      </xsd:simpleType>
    </xsd:element>
    <xsd:element name="Entity" ma:index="17" nillable="true" ma:displayName="Entity" ma:internalName="Entity" ma:readOnly="false">
      <xsd:simpleType>
        <xsd:restriction base="dms:Text">
          <xsd:maxLength value="255"/>
        </xsd:restriction>
      </xsd:simpleType>
    </xsd:element>
    <xsd:element name="MediaServiceMetadata" ma:index="23" nillable="true" ma:displayName="MediaServiceMetadata" ma:hidden="true" ma:internalName="MediaServiceMetadata" ma:readOnly="true">
      <xsd:simpleType>
        <xsd:restriction base="dms:Note"/>
      </xsd:simpleType>
    </xsd:element>
    <xsd:element name="MediaServiceFastMetadata" ma:index="24"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30" ma:displayName="Content Type"/>
        <xsd:element ref="dc:title" minOccurs="0" maxOccurs="1" ma:index="6" ma:displayName="Title"/>
        <xsd:element ref="dc:subject" minOccurs="0" maxOccurs="1" ma:index="18" ma:displayName="Subject"/>
        <xsd:element ref="dc:description" minOccurs="0" maxOccurs="1" ma:index="1"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customXsn xmlns="http://schemas.microsoft.com/office/2006/metadata/customXsn">
  <xsnLocation/>
  <cached>True</cached>
  <openByDefault>False</openByDefault>
  <xsnScope/>
</customXsn>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0317F-6A44-4D66-AC5C-2B74133F980A}">
  <ds:schemaRefs>
    <ds:schemaRef ds:uri="http://schemas.microsoft.com/office/2006/metadata/longProperties"/>
  </ds:schemaRefs>
</ds:datastoreItem>
</file>

<file path=customXml/itemProps2.xml><?xml version="1.0" encoding="utf-8"?>
<ds:datastoreItem xmlns:ds="http://schemas.openxmlformats.org/officeDocument/2006/customXml" ds:itemID="{5D9ABA65-249C-4394-BD9E-1E468A3C383A}">
  <ds:schemaRefs>
    <ds:schemaRef ds:uri="http://schemas.microsoft.com/office/2006/metadata/properties"/>
    <ds:schemaRef ds:uri="http://schemas.microsoft.com/sharepoint/v3/fields"/>
    <ds:schemaRef ds:uri="http://schemas.microsoft.com/sharepoint/v3"/>
    <ds:schemaRef ds:uri="275a17a3-5b8b-455d-8b19-e8b1c4cdaf1c"/>
    <ds:schemaRef ds:uri="http://schemas.microsoft.com/office/infopath/2007/PartnerControls"/>
    <ds:schemaRef ds:uri="9ac5fc74-69ff-47cd-9a0a-ba11cb05d169"/>
  </ds:schemaRefs>
</ds:datastoreItem>
</file>

<file path=customXml/itemProps3.xml><?xml version="1.0" encoding="utf-8"?>
<ds:datastoreItem xmlns:ds="http://schemas.openxmlformats.org/officeDocument/2006/customXml" ds:itemID="{E85A2B61-7AEA-4344-95AF-AE904D5001CC}">
  <ds:schemaRefs>
    <ds:schemaRef ds:uri="http://schemas.microsoft.com/sharepoint/v3/contenttype/forms"/>
  </ds:schemaRefs>
</ds:datastoreItem>
</file>

<file path=customXml/itemProps4.xml><?xml version="1.0" encoding="utf-8"?>
<ds:datastoreItem xmlns:ds="http://schemas.openxmlformats.org/officeDocument/2006/customXml" ds:itemID="{5DA1BA55-DC3F-4CCF-B09A-DD0DC18D0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275a17a3-5b8b-455d-8b19-e8b1c4cdaf1c"/>
    <ds:schemaRef ds:uri="9ac5fc74-69ff-47cd-9a0a-ba11cb05d1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402F3C9-9AFA-487D-949E-59D055AB03BA}">
  <ds:schemaRefs>
    <ds:schemaRef ds:uri="http://schemas.microsoft.com/office/2006/metadata/customXsn"/>
  </ds:schemaRefs>
</ds:datastoreItem>
</file>

<file path=customXml/itemProps6.xml><?xml version="1.0" encoding="utf-8"?>
<ds:datastoreItem xmlns:ds="http://schemas.openxmlformats.org/officeDocument/2006/customXml" ds:itemID="{CEA64B14-9C9F-2143-9ABD-87A4F01F0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HOL Creating a Workflow.dotx</Template>
  <TotalTime>121</TotalTime>
  <Pages>38</Pages>
  <Words>3791</Words>
  <Characters>21615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2018 Standard A4 Document Template</vt:lpstr>
    </vt:vector>
  </TitlesOfParts>
  <Company>Open</Company>
  <LinksUpToDate>false</LinksUpToDate>
  <CharactersWithSpaces>25356</CharactersWithSpaces>
  <SharedDoc>false</SharedDoc>
  <HLinks>
    <vt:vector size="60" baseType="variant">
      <vt:variant>
        <vt:i4>1703987</vt:i4>
      </vt:variant>
      <vt:variant>
        <vt:i4>56</vt:i4>
      </vt:variant>
      <vt:variant>
        <vt:i4>0</vt:i4>
      </vt:variant>
      <vt:variant>
        <vt:i4>5</vt:i4>
      </vt:variant>
      <vt:variant>
        <vt:lpwstr/>
      </vt:variant>
      <vt:variant>
        <vt:lpwstr>_Toc183504142</vt:lpwstr>
      </vt:variant>
      <vt:variant>
        <vt:i4>1703987</vt:i4>
      </vt:variant>
      <vt:variant>
        <vt:i4>50</vt:i4>
      </vt:variant>
      <vt:variant>
        <vt:i4>0</vt:i4>
      </vt:variant>
      <vt:variant>
        <vt:i4>5</vt:i4>
      </vt:variant>
      <vt:variant>
        <vt:lpwstr/>
      </vt:variant>
      <vt:variant>
        <vt:lpwstr>_Toc183504141</vt:lpwstr>
      </vt:variant>
      <vt:variant>
        <vt:i4>1703987</vt:i4>
      </vt:variant>
      <vt:variant>
        <vt:i4>44</vt:i4>
      </vt:variant>
      <vt:variant>
        <vt:i4>0</vt:i4>
      </vt:variant>
      <vt:variant>
        <vt:i4>5</vt:i4>
      </vt:variant>
      <vt:variant>
        <vt:lpwstr/>
      </vt:variant>
      <vt:variant>
        <vt:lpwstr>_Toc183504140</vt:lpwstr>
      </vt:variant>
      <vt:variant>
        <vt:i4>1900595</vt:i4>
      </vt:variant>
      <vt:variant>
        <vt:i4>38</vt:i4>
      </vt:variant>
      <vt:variant>
        <vt:i4>0</vt:i4>
      </vt:variant>
      <vt:variant>
        <vt:i4>5</vt:i4>
      </vt:variant>
      <vt:variant>
        <vt:lpwstr/>
      </vt:variant>
      <vt:variant>
        <vt:lpwstr>_Toc183504139</vt:lpwstr>
      </vt:variant>
      <vt:variant>
        <vt:i4>1900595</vt:i4>
      </vt:variant>
      <vt:variant>
        <vt:i4>32</vt:i4>
      </vt:variant>
      <vt:variant>
        <vt:i4>0</vt:i4>
      </vt:variant>
      <vt:variant>
        <vt:i4>5</vt:i4>
      </vt:variant>
      <vt:variant>
        <vt:lpwstr/>
      </vt:variant>
      <vt:variant>
        <vt:lpwstr>_Toc183504138</vt:lpwstr>
      </vt:variant>
      <vt:variant>
        <vt:i4>1900595</vt:i4>
      </vt:variant>
      <vt:variant>
        <vt:i4>26</vt:i4>
      </vt:variant>
      <vt:variant>
        <vt:i4>0</vt:i4>
      </vt:variant>
      <vt:variant>
        <vt:i4>5</vt:i4>
      </vt:variant>
      <vt:variant>
        <vt:lpwstr/>
      </vt:variant>
      <vt:variant>
        <vt:lpwstr>_Toc183504137</vt:lpwstr>
      </vt:variant>
      <vt:variant>
        <vt:i4>1900595</vt:i4>
      </vt:variant>
      <vt:variant>
        <vt:i4>20</vt:i4>
      </vt:variant>
      <vt:variant>
        <vt:i4>0</vt:i4>
      </vt:variant>
      <vt:variant>
        <vt:i4>5</vt:i4>
      </vt:variant>
      <vt:variant>
        <vt:lpwstr/>
      </vt:variant>
      <vt:variant>
        <vt:lpwstr>_Toc183504136</vt:lpwstr>
      </vt:variant>
      <vt:variant>
        <vt:i4>1900595</vt:i4>
      </vt:variant>
      <vt:variant>
        <vt:i4>14</vt:i4>
      </vt:variant>
      <vt:variant>
        <vt:i4>0</vt:i4>
      </vt:variant>
      <vt:variant>
        <vt:i4>5</vt:i4>
      </vt:variant>
      <vt:variant>
        <vt:lpwstr/>
      </vt:variant>
      <vt:variant>
        <vt:lpwstr>_Toc183504135</vt:lpwstr>
      </vt:variant>
      <vt:variant>
        <vt:i4>1900595</vt:i4>
      </vt:variant>
      <vt:variant>
        <vt:i4>8</vt:i4>
      </vt:variant>
      <vt:variant>
        <vt:i4>0</vt:i4>
      </vt:variant>
      <vt:variant>
        <vt:i4>5</vt:i4>
      </vt:variant>
      <vt:variant>
        <vt:lpwstr/>
      </vt:variant>
      <vt:variant>
        <vt:lpwstr>_Toc183504134</vt:lpwstr>
      </vt:variant>
      <vt:variant>
        <vt:i4>1900595</vt:i4>
      </vt:variant>
      <vt:variant>
        <vt:i4>2</vt:i4>
      </vt:variant>
      <vt:variant>
        <vt:i4>0</vt:i4>
      </vt:variant>
      <vt:variant>
        <vt:i4>5</vt:i4>
      </vt:variant>
      <vt:variant>
        <vt:lpwstr/>
      </vt:variant>
      <vt:variant>
        <vt:lpwstr>_Toc183504133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2018 Standard A4 Document Template</dc:title>
  <dc:subject/>
  <dc:creator>Microsoft Office User</dc:creator>
  <cp:keywords>Template</cp:keywords>
  <dc:description/>
  <cp:lastModifiedBy>Miguelángel Fernández</cp:lastModifiedBy>
  <cp:revision>38</cp:revision>
  <cp:lastPrinted>2010-12-20T12:57:00Z</cp:lastPrinted>
  <dcterms:created xsi:type="dcterms:W3CDTF">2020-10-07T19:18:00Z</dcterms:created>
  <dcterms:modified xsi:type="dcterms:W3CDTF">2020-10-19T12:59:00Z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 Category">
    <vt:lpwstr>Documents</vt:lpwstr>
  </property>
  <property fmtid="{D5CDD505-2E9C-101B-9397-08002B2CF9AE}" pid="3" name="SubCategory">
    <vt:lpwstr/>
  </property>
  <property fmtid="{D5CDD505-2E9C-101B-9397-08002B2CF9AE}" pid="4" name="ContentType">
    <vt:lpwstr>Document</vt:lpwstr>
  </property>
  <property fmtid="{D5CDD505-2E9C-101B-9397-08002B2CF9AE}" pid="5" name="MainCategory">
    <vt:lpwstr>Documents Templates</vt:lpwstr>
  </property>
  <property fmtid="{D5CDD505-2E9C-101B-9397-08002B2CF9AE}" pid="6" name="Category">
    <vt:lpwstr>General Templates</vt:lpwstr>
  </property>
  <property fmtid="{D5CDD505-2E9C-101B-9397-08002B2CF9AE}" pid="7" name="ContentTypeId">
    <vt:lpwstr>0x010100D1D5F499ED6D474E8FA83881EA7032290100F8A7D52111A4364881AA6A8CEC562751</vt:lpwstr>
  </property>
  <property fmtid="{D5CDD505-2E9C-101B-9397-08002B2CF9AE}" pid="8" name="_dlc_DocIdItemGuid">
    <vt:lpwstr>5860ea8a-f6c7-4cb2-8baa-316258e9ff77</vt:lpwstr>
  </property>
  <property fmtid="{D5CDD505-2E9C-101B-9397-08002B2CF9AE}" pid="9" name="TaxKeyword">
    <vt:lpwstr>2;#Template|02295ae0-9389-4ef8-8c58-24fd1a785d7b</vt:lpwstr>
  </property>
  <property fmtid="{D5CDD505-2E9C-101B-9397-08002B2CF9AE}" pid="10" name="Geography">
    <vt:lpwstr>24;#Global|7d70ddcc-fc6f-46c8-ab65-ecb14d83c2c4</vt:lpwstr>
  </property>
  <property fmtid="{D5CDD505-2E9C-101B-9397-08002B2CF9AE}" pid="11" name="Order">
    <vt:r8>800</vt:r8>
  </property>
  <property fmtid="{D5CDD505-2E9C-101B-9397-08002B2CF9AE}" pid="12" name="Regional Format">
    <vt:lpwstr>Non-USA</vt:lpwstr>
  </property>
  <property fmtid="{D5CDD505-2E9C-101B-9397-08002B2CF9AE}" pid="13" name="Purpose">
    <vt:lpwstr>Letter</vt:lpwstr>
  </property>
  <property fmtid="{D5CDD505-2E9C-101B-9397-08002B2CF9AE}" pid="14" name="Organisation">
    <vt:lpwstr>195;#Marketing|789ea45a-bca8-4555-b8fa-190143f1eeb1</vt:lpwstr>
  </property>
  <property fmtid="{D5CDD505-2E9C-101B-9397-08002B2CF9AE}" pid="15" name="Process">
    <vt:lpwstr/>
  </property>
  <property fmtid="{D5CDD505-2E9C-101B-9397-08002B2CF9AE}" pid="16" name="Orientation">
    <vt:lpwstr>Portrait</vt:lpwstr>
  </property>
</Properties>
</file>